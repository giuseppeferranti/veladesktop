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5961" w14:textId="49FF1679" w:rsidR="00A979E1" w:rsidRDefault="00766997" w:rsidP="00384BD5">
      <w:pPr>
        <w:pStyle w:val="Titolo"/>
        <w:jc w:val="both"/>
      </w:pPr>
      <w:r>
        <w:t xml:space="preserve">Comitato Scientifico </w:t>
      </w:r>
      <w:r w:rsidR="000D25E1">
        <w:t>11</w:t>
      </w:r>
      <w:r w:rsidR="00384BD5">
        <w:t>/</w:t>
      </w:r>
      <w:r w:rsidR="00BA65F3">
        <w:t>0</w:t>
      </w:r>
      <w:r w:rsidR="000D25E1">
        <w:t>7</w:t>
      </w:r>
      <w:r w:rsidR="00A979E1">
        <w:rPr>
          <w:lang w:bidi="it-IT"/>
        </w:rPr>
        <w:t xml:space="preserve"> </w:t>
      </w:r>
      <w:sdt>
        <w:sdtPr>
          <w:alias w:val="Separatore verticale:"/>
          <w:tag w:val="Separatore verticale:"/>
          <w:id w:val="1874568466"/>
          <w:placeholder>
            <w:docPart w:val="4F092C7512734DACAB84CF029BC121E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|</w:t>
          </w:r>
        </w:sdtContent>
      </w:sdt>
      <w:sdt>
        <w:sdtPr>
          <w:rPr>
            <w:rStyle w:val="Riferimentodelicato"/>
          </w:rPr>
          <w:alias w:val="Verbali:"/>
          <w:tag w:val="Verbali:"/>
          <w:id w:val="324875599"/>
          <w:placeholder>
            <w:docPart w:val="CC0009E08F8145A982CFCF747BDFF745"/>
          </w:placeholder>
          <w:temporary/>
          <w:showingPlcHdr/>
          <w15:appearance w15:val="hidden"/>
        </w:sdtPr>
        <w:sdtEndPr>
          <w:rPr>
            <w:rStyle w:val="Carpredefinitoparagrafo"/>
            <w:caps w:val="0"/>
          </w:rPr>
        </w:sdtEndPr>
        <w:sdtContent>
          <w:r w:rsidR="00AD1563">
            <w:rPr>
              <w:rStyle w:val="Riferimentodelicato"/>
              <w:lang w:bidi="it-IT"/>
            </w:rPr>
            <w:t>Verbale</w:t>
          </w:r>
        </w:sdtContent>
      </w:sdt>
    </w:p>
    <w:p w14:paraId="480AAD23" w14:textId="7875C4AB" w:rsidR="00A979E1" w:rsidRDefault="001F7EA5" w:rsidP="00384BD5">
      <w:pPr>
        <w:pStyle w:val="Titolo2"/>
        <w:jc w:val="both"/>
        <w:rPr>
          <w:rStyle w:val="Enfasidelicata"/>
        </w:rPr>
      </w:pPr>
      <w:sdt>
        <w:sdtPr>
          <w:rPr>
            <w:i/>
            <w:iCs/>
            <w:color w:val="auto"/>
          </w:rPr>
          <w:alias w:val="Data e ora della riunione:"/>
          <w:tag w:val="Data e ora della riunione:"/>
          <w:id w:val="712006246"/>
          <w:placeholder>
            <w:docPart w:val="DE94107217BE43F7AC01124DC5FE4193"/>
          </w:placeholder>
          <w:temporary/>
          <w:showingPlcHdr/>
          <w15:appearance w15:val="hidden"/>
        </w:sdtPr>
        <w:sdtEndPr>
          <w:rPr>
            <w:i w:val="0"/>
            <w:iCs w:val="0"/>
            <w:color w:val="2683C6" w:themeColor="accent2"/>
          </w:rPr>
        </w:sdtEndPr>
        <w:sdtContent>
          <w:r w:rsidR="00486603" w:rsidRPr="00486603">
            <w:rPr>
              <w:lang w:bidi="it-IT"/>
            </w:rPr>
            <w:t>Data | ora riunione</w:t>
          </w:r>
        </w:sdtContent>
      </w:sdt>
      <w:r w:rsidR="00486603" w:rsidRPr="00486603">
        <w:rPr>
          <w:lang w:bidi="it-IT"/>
        </w:rPr>
        <w:t xml:space="preserve"> </w:t>
      </w:r>
      <w:r w:rsidR="00486603" w:rsidRPr="00486603">
        <w:rPr>
          <w:rStyle w:val="Enfasidelicata"/>
        </w:rPr>
        <w:t xml:space="preserve"> </w:t>
      </w:r>
      <w:r w:rsidR="000D25E1">
        <w:rPr>
          <w:rStyle w:val="Enfasidelicata"/>
        </w:rPr>
        <w:t>11</w:t>
      </w:r>
      <w:r w:rsidR="00010DCE">
        <w:rPr>
          <w:rStyle w:val="Enfasidelicata"/>
        </w:rPr>
        <w:t>/</w:t>
      </w:r>
      <w:r w:rsidR="00BA65F3">
        <w:rPr>
          <w:rStyle w:val="Enfasidelicata"/>
        </w:rPr>
        <w:t>0</w:t>
      </w:r>
      <w:r w:rsidR="000D25E1">
        <w:rPr>
          <w:rStyle w:val="Enfasidelicata"/>
        </w:rPr>
        <w:t>7</w:t>
      </w:r>
      <w:r w:rsidR="00010DCE">
        <w:rPr>
          <w:rStyle w:val="Enfasidelicata"/>
        </w:rPr>
        <w:t>/201</w:t>
      </w:r>
      <w:r w:rsidR="00BA65F3">
        <w:rPr>
          <w:rStyle w:val="Enfasidelicata"/>
        </w:rPr>
        <w:t>9</w:t>
      </w:r>
      <w:r w:rsidR="00486603" w:rsidRPr="00486603">
        <w:rPr>
          <w:rStyle w:val="Enfasidelicata"/>
          <w:lang w:bidi="it-IT"/>
        </w:rPr>
        <w:t xml:space="preserve">| </w:t>
      </w:r>
      <w:r w:rsidR="00711FA7">
        <w:rPr>
          <w:rStyle w:val="Enfasidelicata"/>
          <w:lang w:bidi="it-IT"/>
        </w:rPr>
        <w:t>10.</w:t>
      </w:r>
      <w:r w:rsidR="000D25E1">
        <w:rPr>
          <w:rStyle w:val="Enfasidelicata"/>
          <w:lang w:bidi="it-IT"/>
        </w:rPr>
        <w:t>3</w:t>
      </w:r>
      <w:r w:rsidR="00711FA7">
        <w:rPr>
          <w:rStyle w:val="Enfasidelicata"/>
          <w:lang w:bidi="it-IT"/>
        </w:rPr>
        <w:t xml:space="preserve">0 </w:t>
      </w:r>
      <w:r w:rsidR="00486603" w:rsidRPr="00486603">
        <w:rPr>
          <w:lang w:bidi="it-IT"/>
        </w:rPr>
        <w:t xml:space="preserve">| </w:t>
      </w:r>
      <w:sdt>
        <w:sdtPr>
          <w:alias w:val="Luogo delle riunione:"/>
          <w:tag w:val="Luogo delle riunione:"/>
          <w:id w:val="1910582416"/>
          <w:placeholder>
            <w:docPart w:val="C611B7811BB34B7CA1DD8BCD352BFF03"/>
          </w:placeholder>
          <w:temporary/>
          <w:showingPlcHdr/>
          <w15:appearance w15:val="hidden"/>
        </w:sdtPr>
        <w:sdtEndPr/>
        <w:sdtContent>
          <w:r w:rsidR="00486603" w:rsidRPr="00486603">
            <w:rPr>
              <w:lang w:bidi="it-IT"/>
            </w:rPr>
            <w:t>Luogo riunione</w:t>
          </w:r>
        </w:sdtContent>
      </w:sdt>
      <w:r w:rsidR="00486603" w:rsidRPr="00486603">
        <w:rPr>
          <w:lang w:bidi="it-IT"/>
        </w:rPr>
        <w:t xml:space="preserve"> </w:t>
      </w:r>
      <w:sdt>
        <w:sdtPr>
          <w:rPr>
            <w:rStyle w:val="Enfasidelicata"/>
          </w:rPr>
          <w:alias w:val="Immettere il luogo:"/>
          <w:tag w:val="Immettere il luogo:"/>
          <w:id w:val="465398058"/>
          <w:placeholder>
            <w:docPart w:val="7A20D78AB35348A8BD55046FF7D46C7E"/>
          </w:placeholder>
          <w15:appearance w15:val="hidden"/>
        </w:sdtPr>
        <w:sdtEndPr>
          <w:rPr>
            <w:rStyle w:val="Carpredefinitoparagrafo"/>
            <w:i w:val="0"/>
            <w:iCs w:val="0"/>
            <w:color w:val="2683C6" w:themeColor="accent2"/>
          </w:rPr>
        </w:sdtEndPr>
        <w:sdtContent>
          <w:r w:rsidR="00982A4D">
            <w:rPr>
              <w:rStyle w:val="Enfasidelicata"/>
            </w:rPr>
            <w:t>sede Regione Emilia</w:t>
          </w:r>
          <w:r w:rsidR="00FB2EC3">
            <w:rPr>
              <w:rStyle w:val="Enfasidelicata"/>
            </w:rPr>
            <w:t>-</w:t>
          </w:r>
          <w:r w:rsidR="00982A4D">
            <w:rPr>
              <w:rStyle w:val="Enfasidelicata"/>
            </w:rPr>
            <w:t>Romagna</w:t>
          </w:r>
          <w:r w:rsidR="000D25E1">
            <w:rPr>
              <w:rStyle w:val="Enfasidelicata"/>
            </w:rPr>
            <w:t xml:space="preserve"> (</w:t>
          </w:r>
          <w:r w:rsidR="00982A4D">
            <w:rPr>
              <w:rStyle w:val="Enfasidelicata"/>
            </w:rPr>
            <w:t>B</w:t>
          </w:r>
          <w:r w:rsidR="000D25E1">
            <w:rPr>
              <w:rStyle w:val="Enfasidelicata"/>
            </w:rPr>
            <w:t>O)</w:t>
          </w:r>
          <w:r w:rsidR="000D25E1" w:rsidRPr="00486603">
            <w:rPr>
              <w:rStyle w:val="Enfasidelicata"/>
              <w:lang w:bidi="it-IT"/>
            </w:rPr>
            <w:t>|</w:t>
          </w:r>
          <w:r w:rsidR="000D25E1">
            <w:rPr>
              <w:rStyle w:val="Enfasidelicata"/>
            </w:rPr>
            <w:t>Collegamento in videoconferenza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nformazioni riunione"/>
      </w:tblPr>
      <w:tblGrid>
        <w:gridCol w:w="5233"/>
        <w:gridCol w:w="5233"/>
      </w:tblGrid>
      <w:tr w:rsidR="00A979E1" w14:paraId="1D702EAC" w14:textId="77777777" w:rsidTr="00486603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2683C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per la persona che indice la riunione, il tipo di riunione, il moderatore, il verbalizzante e il controllore dei tempi"/>
            </w:tblPr>
            <w:tblGrid>
              <w:gridCol w:w="2333"/>
              <w:gridCol w:w="2890"/>
            </w:tblGrid>
            <w:tr w:rsidR="00A979E1" w14:paraId="6528B663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CA0FBD1" w14:textId="77777777" w:rsidR="00A979E1" w:rsidRPr="00A979E1" w:rsidRDefault="001F7EA5" w:rsidP="00384BD5">
                  <w:pPr>
                    <w:pStyle w:val="Titolo3"/>
                    <w:jc w:val="both"/>
                  </w:pPr>
                  <w:sdt>
                    <w:sdtPr>
                      <w:alias w:val="Riunione indetta da:"/>
                      <w:tag w:val="Riunione indetta da:"/>
                      <w:id w:val="1112008097"/>
                      <w:placeholder>
                        <w:docPart w:val="F434B44F4313490897DD0C062A48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Riunione indetta da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26E9748B" w14:textId="56A6A80D" w:rsidR="00A979E1" w:rsidRDefault="00711FA7" w:rsidP="00384BD5">
                  <w:pPr>
                    <w:spacing w:after="0" w:line="259" w:lineRule="auto"/>
                    <w:ind w:left="218"/>
                    <w:jc w:val="both"/>
                  </w:pPr>
                  <w:r>
                    <w:t>RER</w:t>
                  </w:r>
                </w:p>
              </w:tc>
            </w:tr>
            <w:tr w:rsidR="00A979E1" w14:paraId="4AFDABA6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65E9CF27" w14:textId="77777777" w:rsidR="00A979E1" w:rsidRPr="00A979E1" w:rsidRDefault="001F7EA5" w:rsidP="00384BD5">
                  <w:pPr>
                    <w:pStyle w:val="Titolo3"/>
                    <w:jc w:val="both"/>
                  </w:pPr>
                  <w:sdt>
                    <w:sdtPr>
                      <w:alias w:val="Tipo di riunione:"/>
                      <w:tag w:val="Tipo di riunione:"/>
                      <w:id w:val="1356456911"/>
                      <w:placeholder>
                        <w:docPart w:val="A61382C6FE314DE8B9275B06733827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it-IT"/>
                        </w:rPr>
                        <w:t>Tipo di riunione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55BCE72E" w14:textId="51E9CD36" w:rsidR="00A979E1" w:rsidRDefault="00010DCE" w:rsidP="00384BD5">
                  <w:pPr>
                    <w:spacing w:after="0" w:line="259" w:lineRule="auto"/>
                    <w:ind w:left="218"/>
                    <w:jc w:val="both"/>
                  </w:pPr>
                  <w:r>
                    <w:t>Comitato Scientifico</w:t>
                  </w:r>
                </w:p>
              </w:tc>
            </w:tr>
            <w:tr w:rsidR="00A979E1" w14:paraId="31277909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00AED447" w14:textId="77777777" w:rsidR="00A979E1" w:rsidRPr="00A979E1" w:rsidRDefault="00A979E1" w:rsidP="00384BD5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E125A85" w14:textId="77777777" w:rsidR="00A979E1" w:rsidRDefault="00A979E1" w:rsidP="00384BD5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14:paraId="68F6749C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25B0F9B" w14:textId="7B6DF9E8" w:rsidR="00A979E1" w:rsidRPr="00A979E1" w:rsidRDefault="00A979E1" w:rsidP="00384BD5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0A729623" w14:textId="77777777" w:rsidR="00A979E1" w:rsidRDefault="00A979E1" w:rsidP="00384BD5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14:paraId="719D3085" w14:textId="77777777" w:rsidTr="00486603">
              <w:tc>
                <w:tcPr>
                  <w:tcW w:w="2311" w:type="dxa"/>
                  <w:tcBorders>
                    <w:left w:val="nil"/>
                  </w:tcBorders>
                </w:tcPr>
                <w:p w14:paraId="51E471D7" w14:textId="77777777" w:rsidR="00A979E1" w:rsidRPr="00A979E1" w:rsidRDefault="00A979E1" w:rsidP="00384BD5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sz="8" w:space="0" w:color="1CADE4" w:themeColor="accent1"/>
                  </w:tcBorders>
                </w:tcPr>
                <w:p w14:paraId="43F037E5" w14:textId="77777777" w:rsidR="00A979E1" w:rsidRDefault="00A979E1" w:rsidP="00384BD5">
                  <w:pPr>
                    <w:spacing w:after="0"/>
                    <w:ind w:left="218"/>
                    <w:jc w:val="both"/>
                  </w:pPr>
                </w:p>
              </w:tc>
            </w:tr>
          </w:tbl>
          <w:p w14:paraId="365B4079" w14:textId="77777777" w:rsidR="00A979E1" w:rsidRDefault="00A979E1" w:rsidP="00384BD5">
            <w:pPr>
              <w:spacing w:after="0"/>
              <w:jc w:val="both"/>
            </w:pPr>
          </w:p>
        </w:tc>
        <w:tc>
          <w:tcPr>
            <w:tcW w:w="5400" w:type="dxa"/>
          </w:tcPr>
          <w:p w14:paraId="5A4ED5E2" w14:textId="5906C855" w:rsidR="00A979E1" w:rsidRDefault="00F61B55" w:rsidP="00384BD5">
            <w:pPr>
              <w:spacing w:after="0"/>
              <w:jc w:val="both"/>
            </w:pPr>
            <w:r>
              <w:t>Presenti</w:t>
            </w:r>
            <w:r w:rsidRPr="00386277">
              <w:t xml:space="preserve">: </w:t>
            </w:r>
            <w:r w:rsidR="00386277" w:rsidRPr="00386277">
              <w:t>tutti</w:t>
            </w:r>
            <w:r w:rsidR="00386277">
              <w:t xml:space="preserve"> gli enti partner e fornitori RTI ad eccezione dell’</w:t>
            </w:r>
            <w:r w:rsidR="00386277" w:rsidRPr="00386277">
              <w:t>UTI</w:t>
            </w:r>
            <w:r w:rsidR="00BB624A">
              <w:t xml:space="preserve">. </w:t>
            </w:r>
          </w:p>
        </w:tc>
      </w:tr>
    </w:tbl>
    <w:p w14:paraId="73BB41B7" w14:textId="77777777" w:rsidR="00A979E1" w:rsidRDefault="001F7EA5" w:rsidP="00384BD5">
      <w:pPr>
        <w:pStyle w:val="Titolo1"/>
        <w:jc w:val="both"/>
      </w:pPr>
      <w:sdt>
        <w:sdtPr>
          <w:alias w:val="Argomenti dell'agenda:"/>
          <w:tag w:val="Argomenti dell'agenda:"/>
          <w:id w:val="-877550984"/>
          <w:placeholder>
            <w:docPart w:val="68AAA99BED3E48CFADDB24B0E25C350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Argomenti dell'agenda</w:t>
          </w:r>
        </w:sdtContent>
      </w:sdt>
    </w:p>
    <w:p w14:paraId="286CEA53" w14:textId="2DB6EDC8" w:rsidR="00BB624A" w:rsidRPr="00F24774" w:rsidRDefault="00A979E1" w:rsidP="00F24774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734764758"/>
          <w:placeholder>
            <w:docPart w:val="AB86611220E44AA088BC8C73C9FFFF44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 w:rsidR="003043DE">
        <w:rPr>
          <w:lang w:bidi="it-IT"/>
        </w:rPr>
        <w:t xml:space="preserve"> I </w:t>
      </w:r>
      <w:r w:rsidR="000D25E1">
        <w:rPr>
          <w:i/>
          <w:color w:val="auto"/>
          <w:sz w:val="20"/>
          <w:szCs w:val="20"/>
        </w:rPr>
        <w:t>K</w:t>
      </w:r>
      <w:r w:rsidR="000D25E1" w:rsidRPr="00F24774">
        <w:rPr>
          <w:i/>
          <w:color w:val="auto"/>
          <w:sz w:val="20"/>
          <w:szCs w:val="20"/>
        </w:rPr>
        <w:t>it di riuso</w:t>
      </w:r>
      <w:r w:rsidR="000D25E1">
        <w:rPr>
          <w:i/>
          <w:color w:val="auto"/>
          <w:sz w:val="20"/>
          <w:szCs w:val="20"/>
        </w:rPr>
        <w:t xml:space="preserve"> VeLA</w:t>
      </w:r>
      <w:r w:rsidR="000D25E1" w:rsidRPr="000D25E1">
        <w:rPr>
          <w:i/>
          <w:color w:val="auto"/>
          <w:sz w:val="20"/>
          <w:szCs w:val="20"/>
        </w:rPr>
        <w:t xml:space="preserve">: componenti ancora aperte del </w:t>
      </w:r>
      <w:r w:rsidR="000D25E1">
        <w:rPr>
          <w:i/>
          <w:color w:val="auto"/>
          <w:sz w:val="20"/>
          <w:szCs w:val="20"/>
        </w:rPr>
        <w:t xml:space="preserve">team </w:t>
      </w:r>
      <w:r w:rsidR="000D25E1" w:rsidRPr="000D25E1">
        <w:rPr>
          <w:i/>
          <w:color w:val="auto"/>
          <w:sz w:val="20"/>
          <w:szCs w:val="20"/>
        </w:rPr>
        <w:t xml:space="preserve">sicurezza e team performance </w:t>
      </w:r>
    </w:p>
    <w:p w14:paraId="4C2BFFFB" w14:textId="72196644" w:rsidR="001579A3" w:rsidRDefault="007E33CE" w:rsidP="003043DE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Dopo </w:t>
      </w:r>
      <w:r w:rsidR="000D25E1">
        <w:rPr>
          <w:sz w:val="20"/>
          <w:szCs w:val="20"/>
        </w:rPr>
        <w:t>l’approvazione delle prime cinque componenti del kit, sono stati validati anche quelle realizzate dal team sicurezza e del team performance</w:t>
      </w:r>
      <w:r w:rsidR="003C4D3A">
        <w:rPr>
          <w:sz w:val="20"/>
          <w:szCs w:val="20"/>
        </w:rPr>
        <w:t>.</w:t>
      </w:r>
    </w:p>
    <w:p w14:paraId="4F3D4CE3" w14:textId="7578788D" w:rsidR="000D25E1" w:rsidRDefault="000D25E1" w:rsidP="003043DE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La componente organizzazione e performance</w:t>
      </w:r>
      <w:r w:rsidR="003C4D3A">
        <w:rPr>
          <w:sz w:val="20"/>
          <w:szCs w:val="20"/>
        </w:rPr>
        <w:t>, presentata dalla coordinatrice di progetto</w:t>
      </w:r>
      <w:r>
        <w:rPr>
          <w:sz w:val="20"/>
          <w:szCs w:val="20"/>
        </w:rPr>
        <w:t xml:space="preserve"> conterrà:</w:t>
      </w:r>
    </w:p>
    <w:p w14:paraId="6CDF60D5" w14:textId="025D2CFF" w:rsidR="000D25E1" w:rsidRDefault="003C4D3A" w:rsidP="000D25E1">
      <w:pPr>
        <w:pStyle w:val="Paragrafoelenco"/>
        <w:numPr>
          <w:ilvl w:val="0"/>
          <w:numId w:val="37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="000D25E1" w:rsidRPr="000D25E1">
        <w:rPr>
          <w:sz w:val="20"/>
          <w:szCs w:val="20"/>
        </w:rPr>
        <w:t>heck list</w:t>
      </w:r>
      <w:r w:rsidR="000D25E1">
        <w:rPr>
          <w:sz w:val="20"/>
          <w:szCs w:val="20"/>
        </w:rPr>
        <w:t>;</w:t>
      </w:r>
    </w:p>
    <w:p w14:paraId="5F7EA811" w14:textId="2EF2315A" w:rsidR="000D25E1" w:rsidRPr="003C4D3A" w:rsidRDefault="000D25E1" w:rsidP="003C4D3A">
      <w:pPr>
        <w:pStyle w:val="Paragrafoelenco"/>
        <w:numPr>
          <w:ilvl w:val="0"/>
          <w:numId w:val="37"/>
        </w:numPr>
        <w:spacing w:before="0" w:after="0"/>
        <w:rPr>
          <w:sz w:val="20"/>
          <w:szCs w:val="20"/>
        </w:rPr>
      </w:pPr>
      <w:r w:rsidRPr="000D25E1">
        <w:rPr>
          <w:sz w:val="20"/>
          <w:szCs w:val="20"/>
        </w:rPr>
        <w:t>scheda per la rilevazione dei casi studio</w:t>
      </w:r>
      <w:r>
        <w:rPr>
          <w:sz w:val="20"/>
          <w:szCs w:val="20"/>
        </w:rPr>
        <w:t xml:space="preserve">. </w:t>
      </w:r>
      <w:r w:rsidRPr="000D25E1">
        <w:rPr>
          <w:sz w:val="20"/>
          <w:szCs w:val="20"/>
        </w:rPr>
        <w:t>La scheda teams performance verrà inviata agli enti partner che hanno già effettuato la sperimentazione (quindi non sarà inviata a Reg</w:t>
      </w:r>
      <w:r w:rsidR="003C4D3A">
        <w:rPr>
          <w:sz w:val="20"/>
          <w:szCs w:val="20"/>
        </w:rPr>
        <w:t>ione</w:t>
      </w:r>
      <w:r w:rsidRPr="000D25E1">
        <w:rPr>
          <w:sz w:val="20"/>
          <w:szCs w:val="20"/>
        </w:rPr>
        <w:t xml:space="preserve"> Piem</w:t>
      </w:r>
      <w:r w:rsidR="003C4D3A">
        <w:rPr>
          <w:sz w:val="20"/>
          <w:szCs w:val="20"/>
        </w:rPr>
        <w:t>onte</w:t>
      </w:r>
      <w:r w:rsidRPr="000D25E1">
        <w:rPr>
          <w:sz w:val="20"/>
          <w:szCs w:val="20"/>
        </w:rPr>
        <w:t xml:space="preserve">, Città </w:t>
      </w:r>
      <w:proofErr w:type="spellStart"/>
      <w:r w:rsidR="003C4D3A">
        <w:rPr>
          <w:sz w:val="20"/>
          <w:szCs w:val="20"/>
        </w:rPr>
        <w:t>M</w:t>
      </w:r>
      <w:r w:rsidRPr="000D25E1">
        <w:rPr>
          <w:sz w:val="20"/>
          <w:szCs w:val="20"/>
        </w:rPr>
        <w:t>etr</w:t>
      </w:r>
      <w:proofErr w:type="spellEnd"/>
      <w:r w:rsidRPr="000D25E1">
        <w:rPr>
          <w:sz w:val="20"/>
          <w:szCs w:val="20"/>
        </w:rPr>
        <w:t xml:space="preserve">. </w:t>
      </w:r>
      <w:r w:rsidR="003C4D3A">
        <w:rPr>
          <w:sz w:val="20"/>
          <w:szCs w:val="20"/>
        </w:rPr>
        <w:t>d</w:t>
      </w:r>
      <w:r w:rsidRPr="000D25E1">
        <w:rPr>
          <w:sz w:val="20"/>
          <w:szCs w:val="20"/>
        </w:rPr>
        <w:t>i Bologna e UTI).</w:t>
      </w:r>
      <w:r w:rsidR="003C4D3A">
        <w:rPr>
          <w:sz w:val="20"/>
          <w:szCs w:val="20"/>
        </w:rPr>
        <w:t xml:space="preserve"> </w:t>
      </w:r>
      <w:r w:rsidRPr="003C4D3A">
        <w:rPr>
          <w:sz w:val="20"/>
          <w:szCs w:val="20"/>
        </w:rPr>
        <w:t xml:space="preserve">Chi ha sperimentato racconterà con 1 o 2 schede quanto fatto (così da avere 10-12 schede da condividere). </w:t>
      </w:r>
    </w:p>
    <w:p w14:paraId="19028C70" w14:textId="77777777" w:rsidR="000D25E1" w:rsidRPr="000D25E1" w:rsidRDefault="000D25E1" w:rsidP="000D25E1">
      <w:pPr>
        <w:spacing w:before="0" w:after="0"/>
        <w:rPr>
          <w:sz w:val="20"/>
          <w:szCs w:val="20"/>
        </w:rPr>
      </w:pPr>
      <w:r w:rsidRPr="000D25E1">
        <w:rPr>
          <w:sz w:val="20"/>
          <w:szCs w:val="20"/>
        </w:rPr>
        <w:t>Obiettivo: raccontare casi concreti così da fornire casi di studio.</w:t>
      </w:r>
    </w:p>
    <w:p w14:paraId="11D26C9F" w14:textId="77777777" w:rsidR="000D25E1" w:rsidRPr="000D25E1" w:rsidRDefault="000D25E1" w:rsidP="000D25E1">
      <w:pPr>
        <w:spacing w:before="0" w:after="0"/>
        <w:rPr>
          <w:sz w:val="20"/>
          <w:szCs w:val="20"/>
        </w:rPr>
      </w:pPr>
      <w:r w:rsidRPr="000D25E1">
        <w:rPr>
          <w:sz w:val="20"/>
          <w:szCs w:val="20"/>
        </w:rPr>
        <w:t>La scheda per contestualizzare la sperimentazione renderà dunque concreto quanto detto in alcune parti del kit.</w:t>
      </w:r>
    </w:p>
    <w:p w14:paraId="509DD19F" w14:textId="01325460" w:rsidR="000D25E1" w:rsidRPr="000D25E1" w:rsidRDefault="000D25E1" w:rsidP="000D25E1">
      <w:pPr>
        <w:spacing w:before="0" w:after="0"/>
        <w:rPr>
          <w:sz w:val="20"/>
          <w:szCs w:val="20"/>
        </w:rPr>
      </w:pPr>
      <w:r w:rsidRPr="000D25E1">
        <w:rPr>
          <w:sz w:val="20"/>
          <w:szCs w:val="20"/>
        </w:rPr>
        <w:t xml:space="preserve">La seconda parte della scheda è testuale e libera con qualche domanda </w:t>
      </w:r>
      <w:r w:rsidR="003C4D3A">
        <w:rPr>
          <w:sz w:val="20"/>
          <w:szCs w:val="20"/>
        </w:rPr>
        <w:t>per</w:t>
      </w:r>
      <w:r w:rsidRPr="000D25E1">
        <w:rPr>
          <w:sz w:val="20"/>
          <w:szCs w:val="20"/>
        </w:rPr>
        <w:t xml:space="preserve"> raccontare cosa si è prodotto come team di lavoro.</w:t>
      </w:r>
    </w:p>
    <w:p w14:paraId="517FB400" w14:textId="02DBA3FC" w:rsidR="000D25E1" w:rsidRDefault="000D25E1" w:rsidP="000D25E1">
      <w:pPr>
        <w:spacing w:before="0" w:after="0"/>
        <w:rPr>
          <w:sz w:val="20"/>
          <w:szCs w:val="20"/>
        </w:rPr>
      </w:pPr>
    </w:p>
    <w:p w14:paraId="6A4CDAB8" w14:textId="045DF887" w:rsidR="000D25E1" w:rsidRPr="000D25E1" w:rsidRDefault="003C4D3A" w:rsidP="003C4D3A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Per la componente disciplina e sicurezza, presentata da Andrea Lisanti - P4I, è stata realizzata e validato il documento di Informativa. </w:t>
      </w:r>
      <w:r w:rsidR="000D25E1" w:rsidRPr="000D25E1">
        <w:rPr>
          <w:sz w:val="20"/>
          <w:szCs w:val="20"/>
        </w:rPr>
        <w:t xml:space="preserve">Hanno preso parte alla call </w:t>
      </w:r>
      <w:r>
        <w:rPr>
          <w:sz w:val="20"/>
          <w:szCs w:val="20"/>
        </w:rPr>
        <w:t xml:space="preserve">di validazione </w:t>
      </w:r>
      <w:r w:rsidR="000D25E1" w:rsidRPr="000D25E1"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referenti del team dei seguenti </w:t>
      </w:r>
      <w:r w:rsidR="000D25E1" w:rsidRPr="000D25E1">
        <w:rPr>
          <w:sz w:val="20"/>
          <w:szCs w:val="20"/>
        </w:rPr>
        <w:t>partner</w:t>
      </w:r>
      <w:r>
        <w:rPr>
          <w:sz w:val="20"/>
          <w:szCs w:val="20"/>
        </w:rPr>
        <w:t xml:space="preserve"> di progetti</w:t>
      </w:r>
      <w:r w:rsidR="000D25E1" w:rsidRPr="000D25E1">
        <w:rPr>
          <w:sz w:val="20"/>
          <w:szCs w:val="20"/>
        </w:rPr>
        <w:t>:</w:t>
      </w:r>
    </w:p>
    <w:p w14:paraId="216FC559" w14:textId="0BF78AC8" w:rsidR="000D25E1" w:rsidRPr="003C4D3A" w:rsidRDefault="003C4D3A" w:rsidP="003C4D3A">
      <w:pPr>
        <w:pStyle w:val="Paragrafoelenco"/>
        <w:numPr>
          <w:ilvl w:val="0"/>
          <w:numId w:val="38"/>
        </w:numPr>
        <w:spacing w:before="0" w:after="0"/>
        <w:rPr>
          <w:sz w:val="20"/>
          <w:szCs w:val="20"/>
        </w:rPr>
      </w:pPr>
      <w:r w:rsidRPr="003C4D3A">
        <w:rPr>
          <w:sz w:val="20"/>
          <w:szCs w:val="20"/>
        </w:rPr>
        <w:t>Provincia Autonoma di T</w:t>
      </w:r>
      <w:r w:rsidR="000D25E1" w:rsidRPr="003C4D3A">
        <w:rPr>
          <w:sz w:val="20"/>
          <w:szCs w:val="20"/>
        </w:rPr>
        <w:t>rento</w:t>
      </w:r>
    </w:p>
    <w:p w14:paraId="57F2AE83" w14:textId="3293D63A" w:rsidR="000D25E1" w:rsidRPr="003C4D3A" w:rsidRDefault="003C4D3A" w:rsidP="003C4D3A">
      <w:pPr>
        <w:pStyle w:val="Paragrafoelenco"/>
        <w:numPr>
          <w:ilvl w:val="0"/>
          <w:numId w:val="38"/>
        </w:numPr>
        <w:spacing w:before="0" w:after="0"/>
        <w:rPr>
          <w:sz w:val="20"/>
          <w:szCs w:val="20"/>
        </w:rPr>
      </w:pPr>
      <w:r w:rsidRPr="003C4D3A">
        <w:rPr>
          <w:sz w:val="20"/>
          <w:szCs w:val="20"/>
        </w:rPr>
        <w:t>Regione P</w:t>
      </w:r>
      <w:r w:rsidR="000D25E1" w:rsidRPr="003C4D3A">
        <w:rPr>
          <w:sz w:val="20"/>
          <w:szCs w:val="20"/>
        </w:rPr>
        <w:t xml:space="preserve">iemonte </w:t>
      </w:r>
    </w:p>
    <w:p w14:paraId="569922DF" w14:textId="6C8E320E" w:rsidR="000D25E1" w:rsidRPr="003C4D3A" w:rsidRDefault="003C4D3A" w:rsidP="003C4D3A">
      <w:pPr>
        <w:pStyle w:val="Paragrafoelenco"/>
        <w:numPr>
          <w:ilvl w:val="0"/>
          <w:numId w:val="38"/>
        </w:numPr>
        <w:spacing w:before="0" w:after="0"/>
        <w:rPr>
          <w:sz w:val="20"/>
          <w:szCs w:val="20"/>
        </w:rPr>
      </w:pPr>
      <w:r w:rsidRPr="003C4D3A">
        <w:rPr>
          <w:sz w:val="20"/>
          <w:szCs w:val="20"/>
        </w:rPr>
        <w:t>C</w:t>
      </w:r>
      <w:r w:rsidR="000D25E1" w:rsidRPr="003C4D3A">
        <w:rPr>
          <w:sz w:val="20"/>
          <w:szCs w:val="20"/>
        </w:rPr>
        <w:t xml:space="preserve">ittà </w:t>
      </w:r>
      <w:r w:rsidRPr="003C4D3A">
        <w:rPr>
          <w:sz w:val="20"/>
          <w:szCs w:val="20"/>
        </w:rPr>
        <w:t>M</w:t>
      </w:r>
      <w:r w:rsidR="000D25E1" w:rsidRPr="003C4D3A">
        <w:rPr>
          <w:sz w:val="20"/>
          <w:szCs w:val="20"/>
        </w:rPr>
        <w:t>etropolitana</w:t>
      </w:r>
      <w:r w:rsidRPr="003C4D3A">
        <w:rPr>
          <w:sz w:val="20"/>
          <w:szCs w:val="20"/>
        </w:rPr>
        <w:t xml:space="preserve"> di Bologna</w:t>
      </w:r>
    </w:p>
    <w:p w14:paraId="4E782FAC" w14:textId="0D0445DD" w:rsidR="008C1714" w:rsidRPr="008C1714" w:rsidRDefault="003043DE" w:rsidP="008C1714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224404448"/>
          <w:placeholder>
            <w:docPart w:val="CCD36E13BBC447918A08B8001B64DDC7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I </w:t>
      </w:r>
      <w:r w:rsidR="000D25E1">
        <w:rPr>
          <w:i/>
          <w:color w:val="auto"/>
          <w:sz w:val="20"/>
          <w:szCs w:val="20"/>
        </w:rPr>
        <w:t>R</w:t>
      </w:r>
      <w:r w:rsidR="000D25E1" w:rsidRPr="000D25E1">
        <w:rPr>
          <w:i/>
          <w:color w:val="auto"/>
          <w:sz w:val="20"/>
          <w:szCs w:val="20"/>
        </w:rPr>
        <w:t>ilascio del kit</w:t>
      </w:r>
    </w:p>
    <w:p w14:paraId="4D4010CA" w14:textId="235AC455" w:rsidR="003C4D3A" w:rsidRPr="003C4D3A" w:rsidRDefault="003C4D3A" w:rsidP="003C4D3A">
      <w:pPr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È stato proposto dalla coordinatrice </w:t>
      </w:r>
      <w:r w:rsidR="00330FFA">
        <w:rPr>
          <w:sz w:val="20"/>
          <w:szCs w:val="20"/>
        </w:rPr>
        <w:t>di progetto il rilascio del kit di riuso a seguito della compilazione di un modulo di</w:t>
      </w:r>
      <w:r>
        <w:rPr>
          <w:sz w:val="20"/>
          <w:szCs w:val="20"/>
        </w:rPr>
        <w:t xml:space="preserve"> </w:t>
      </w:r>
      <w:r w:rsidRPr="003C4D3A">
        <w:rPr>
          <w:sz w:val="20"/>
          <w:szCs w:val="20"/>
        </w:rPr>
        <w:t>manifestazione d'interesse</w:t>
      </w:r>
      <w:r w:rsidR="00330FFA">
        <w:rPr>
          <w:sz w:val="20"/>
          <w:szCs w:val="20"/>
        </w:rPr>
        <w:t xml:space="preserve">, che sarà </w:t>
      </w:r>
      <w:r w:rsidRPr="003C4D3A">
        <w:rPr>
          <w:sz w:val="20"/>
          <w:szCs w:val="20"/>
        </w:rPr>
        <w:t>consolidato anche attraverso un accordo</w:t>
      </w:r>
      <w:r w:rsidR="00330FFA">
        <w:rPr>
          <w:sz w:val="20"/>
          <w:szCs w:val="20"/>
        </w:rPr>
        <w:t>,</w:t>
      </w:r>
      <w:r w:rsidRPr="003C4D3A">
        <w:rPr>
          <w:sz w:val="20"/>
          <w:szCs w:val="20"/>
        </w:rPr>
        <w:t xml:space="preserve"> con l'idea di ampliare la rete e mettere in ricircolo le migliorie da apportare al kit. Depositari tutti del kit con possibilità di gestire a livello territoriale le singole pratiche.</w:t>
      </w:r>
    </w:p>
    <w:p w14:paraId="74D42C62" w14:textId="0AAB901B" w:rsidR="003C4D3A" w:rsidRDefault="003C4D3A" w:rsidP="003C4D3A">
      <w:pPr>
        <w:spacing w:before="0" w:after="0"/>
        <w:jc w:val="both"/>
        <w:rPr>
          <w:sz w:val="20"/>
          <w:szCs w:val="20"/>
        </w:rPr>
      </w:pPr>
      <w:r w:rsidRPr="003C4D3A">
        <w:rPr>
          <w:sz w:val="20"/>
          <w:szCs w:val="20"/>
        </w:rPr>
        <w:t>L'A</w:t>
      </w:r>
      <w:r w:rsidR="00330FFA">
        <w:rPr>
          <w:sz w:val="20"/>
          <w:szCs w:val="20"/>
        </w:rPr>
        <w:t>genzia per Coesione Territoriale</w:t>
      </w:r>
      <w:r w:rsidRPr="003C4D3A">
        <w:rPr>
          <w:sz w:val="20"/>
          <w:szCs w:val="20"/>
        </w:rPr>
        <w:t xml:space="preserve"> ha chiesto un controllo di qualità evitare che chi apporti modifichi infici sulla qualità del lavoro svolto. Questo implica la continuità della rete VeLA per sviluppare e consolidare altri strumenti per lo SW.</w:t>
      </w:r>
    </w:p>
    <w:p w14:paraId="72C4101B" w14:textId="66AAD3C4" w:rsidR="00330FFA" w:rsidRDefault="00330FFA" w:rsidP="003C4D3A">
      <w:pPr>
        <w:spacing w:before="0" w:after="0"/>
        <w:jc w:val="both"/>
        <w:rPr>
          <w:sz w:val="20"/>
          <w:szCs w:val="20"/>
        </w:rPr>
      </w:pPr>
    </w:p>
    <w:p w14:paraId="7426B437" w14:textId="77777777" w:rsidR="00330FFA" w:rsidRPr="00330FFA" w:rsidRDefault="00330FFA" w:rsidP="00330FFA">
      <w:pPr>
        <w:spacing w:before="0" w:after="0"/>
        <w:jc w:val="both"/>
        <w:rPr>
          <w:b/>
          <w:sz w:val="20"/>
          <w:szCs w:val="20"/>
        </w:rPr>
      </w:pPr>
      <w:r w:rsidRPr="00330FFA">
        <w:rPr>
          <w:b/>
          <w:sz w:val="20"/>
          <w:szCs w:val="20"/>
        </w:rPr>
        <w:t>Accordo PPP</w:t>
      </w:r>
    </w:p>
    <w:p w14:paraId="26E85D9F" w14:textId="678C4936" w:rsidR="00330FFA" w:rsidRPr="00330FFA" w:rsidRDefault="00330FFA" w:rsidP="00330FFA">
      <w:pPr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330FFA">
        <w:rPr>
          <w:sz w:val="20"/>
          <w:szCs w:val="20"/>
        </w:rPr>
        <w:t xml:space="preserve">llustrata la bozza di accordo </w:t>
      </w:r>
      <w:r>
        <w:rPr>
          <w:sz w:val="20"/>
          <w:szCs w:val="20"/>
        </w:rPr>
        <w:t>il cui obiettivo è</w:t>
      </w:r>
      <w:r w:rsidRPr="00330FFA">
        <w:rPr>
          <w:sz w:val="20"/>
          <w:szCs w:val="20"/>
        </w:rPr>
        <w:t xml:space="preserve"> esercitare in maniera condivisa e coordinata le attività di gestione legate al kit</w:t>
      </w:r>
      <w:r>
        <w:rPr>
          <w:sz w:val="20"/>
          <w:szCs w:val="20"/>
        </w:rPr>
        <w:t>.</w:t>
      </w:r>
    </w:p>
    <w:p w14:paraId="3B5C5F73" w14:textId="77777777" w:rsidR="00330FFA" w:rsidRPr="00330FFA" w:rsidRDefault="00330FFA" w:rsidP="00330FFA">
      <w:pPr>
        <w:spacing w:before="0" w:after="0"/>
        <w:jc w:val="both"/>
        <w:rPr>
          <w:sz w:val="20"/>
          <w:szCs w:val="20"/>
        </w:rPr>
      </w:pPr>
    </w:p>
    <w:p w14:paraId="48783B46" w14:textId="191CC225" w:rsidR="00330FFA" w:rsidRPr="001F7EA5" w:rsidRDefault="001F7EA5" w:rsidP="001F7EA5">
      <w:pPr>
        <w:spacing w:before="0" w:after="0"/>
        <w:ind w:left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E’</w:t>
      </w:r>
      <w:proofErr w:type="gramEnd"/>
      <w:r>
        <w:rPr>
          <w:sz w:val="20"/>
          <w:szCs w:val="20"/>
        </w:rPr>
        <w:t xml:space="preserve"> stata svolta la discussione sul testo e un confronto sulle migliorie da apportare.</w:t>
      </w:r>
    </w:p>
    <w:p w14:paraId="7566B7B7" w14:textId="77777777" w:rsidR="009730A9" w:rsidRDefault="009730A9" w:rsidP="00330FFA">
      <w:pPr>
        <w:spacing w:before="0" w:after="0"/>
        <w:jc w:val="both"/>
        <w:rPr>
          <w:sz w:val="20"/>
          <w:szCs w:val="20"/>
        </w:rPr>
      </w:pPr>
    </w:p>
    <w:p w14:paraId="48E6FAA9" w14:textId="3D5F5AF1" w:rsidR="00330FFA" w:rsidRDefault="009730A9" w:rsidP="00330FFA">
      <w:pPr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Si è deciso all’unanimità di dividere al momento i due processi</w:t>
      </w:r>
      <w:r w:rsidR="00330FFA" w:rsidRPr="00330FFA">
        <w:rPr>
          <w:sz w:val="20"/>
          <w:szCs w:val="20"/>
        </w:rPr>
        <w:t xml:space="preserve"> (rilascio kit e partenariato -da confezionare accordo nel mese di settembre-) e procedere temporalmente spediti in vista e del 25 e del 31 luglio.</w:t>
      </w:r>
    </w:p>
    <w:p w14:paraId="03CFA522" w14:textId="2BB1ABB5" w:rsidR="00C07656" w:rsidRDefault="00C07656" w:rsidP="00330FFA">
      <w:pPr>
        <w:spacing w:before="0" w:after="0"/>
        <w:jc w:val="both"/>
        <w:rPr>
          <w:sz w:val="20"/>
          <w:szCs w:val="20"/>
        </w:rPr>
      </w:pPr>
    </w:p>
    <w:p w14:paraId="5A150436" w14:textId="1D1CADFD" w:rsidR="009730A9" w:rsidRDefault="009730A9" w:rsidP="00330FFA">
      <w:pPr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È stato, infine, proposto da Gianluigi Cogo, Regione Veneto, </w:t>
      </w:r>
      <w:r w:rsidRPr="009730A9">
        <w:rPr>
          <w:sz w:val="20"/>
          <w:szCs w:val="20"/>
        </w:rPr>
        <w:t>il posizionamento della rete VeLA “da community a centro di competenza”.</w:t>
      </w:r>
    </w:p>
    <w:p w14:paraId="256563F7" w14:textId="03656401" w:rsidR="008C1714" w:rsidRPr="00AF5818" w:rsidRDefault="003043DE" w:rsidP="00AF5818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426850680"/>
          <w:placeholder>
            <w:docPart w:val="1C1172E14A38416E84419FB2D6BBD790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I </w:t>
      </w:r>
      <w:r w:rsidR="000D25E1">
        <w:rPr>
          <w:i/>
          <w:color w:val="auto"/>
          <w:sz w:val="20"/>
          <w:szCs w:val="20"/>
        </w:rPr>
        <w:t>U</w:t>
      </w:r>
      <w:r w:rsidR="000D25E1" w:rsidRPr="000D25E1">
        <w:rPr>
          <w:i/>
          <w:color w:val="auto"/>
          <w:sz w:val="20"/>
          <w:szCs w:val="20"/>
        </w:rPr>
        <w:t>ltimi rilasci previsti e parte di rendicontazione</w:t>
      </w:r>
    </w:p>
    <w:p w14:paraId="562B6927" w14:textId="7F50BCCF" w:rsidR="00820BD3" w:rsidRDefault="009730A9" w:rsidP="001F7EA5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L’attenzione si </w:t>
      </w:r>
      <w:r w:rsidRPr="009730A9">
        <w:rPr>
          <w:sz w:val="20"/>
          <w:szCs w:val="20"/>
        </w:rPr>
        <w:t>è</w:t>
      </w:r>
      <w:r>
        <w:rPr>
          <w:sz w:val="20"/>
          <w:szCs w:val="20"/>
        </w:rPr>
        <w:t xml:space="preserve"> </w:t>
      </w:r>
      <w:r w:rsidRPr="009730A9">
        <w:rPr>
          <w:sz w:val="20"/>
          <w:szCs w:val="20"/>
        </w:rPr>
        <w:t xml:space="preserve">in realtà </w:t>
      </w:r>
      <w:r>
        <w:rPr>
          <w:sz w:val="20"/>
          <w:szCs w:val="20"/>
        </w:rPr>
        <w:t>focalizzata sul</w:t>
      </w:r>
      <w:r w:rsidRPr="009730A9">
        <w:rPr>
          <w:sz w:val="20"/>
          <w:szCs w:val="20"/>
        </w:rPr>
        <w:t xml:space="preserve"> webinar del 25 luglio</w:t>
      </w:r>
      <w:r>
        <w:rPr>
          <w:sz w:val="20"/>
          <w:szCs w:val="20"/>
        </w:rPr>
        <w:t>,</w:t>
      </w:r>
      <w:r w:rsidRPr="009730A9">
        <w:rPr>
          <w:sz w:val="20"/>
          <w:szCs w:val="20"/>
        </w:rPr>
        <w:t xml:space="preserve"> ricordando agli enti partner di condividere l’evento con gli enti interessati al riuso del kit</w:t>
      </w:r>
      <w:r>
        <w:rPr>
          <w:sz w:val="20"/>
          <w:szCs w:val="20"/>
        </w:rPr>
        <w:t xml:space="preserve"> VeLA.</w:t>
      </w:r>
      <w:bookmarkStart w:id="0" w:name="_GoBack"/>
      <w:bookmarkEnd w:id="0"/>
    </w:p>
    <w:sectPr w:rsidR="00820BD3" w:rsidSect="00384BD5">
      <w:footerReference w:type="default" r:id="rId11"/>
      <w:pgSz w:w="11906" w:h="16838" w:code="9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E85C3" w14:textId="77777777" w:rsidR="0051570C" w:rsidRDefault="0051570C">
      <w:pPr>
        <w:spacing w:after="0"/>
      </w:pPr>
      <w:r>
        <w:separator/>
      </w:r>
    </w:p>
  </w:endnote>
  <w:endnote w:type="continuationSeparator" w:id="0">
    <w:p w14:paraId="38F9B57D" w14:textId="77777777" w:rsidR="0051570C" w:rsidRDefault="005157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9263" w14:textId="43F8CFE7" w:rsidR="00384BD5" w:rsidRDefault="00384BD5" w:rsidP="00384BD5">
    <w:pPr>
      <w:pStyle w:val="Intestazione"/>
      <w:pBdr>
        <w:top w:val="single" w:sz="6" w:space="10" w:color="1CADE4" w:themeColor="accent1"/>
      </w:pBdr>
      <w:spacing w:before="240"/>
      <w:jc w:val="right"/>
      <w:rPr>
        <w:color w:val="1CADE4" w:themeColor="accent1"/>
      </w:rPr>
    </w:pPr>
    <w:r>
      <w:rPr>
        <w:noProof/>
        <w:color w:val="1CADE4" w:themeColor="accent1"/>
        <w:lang w:eastAsia="it-IT"/>
      </w:rPr>
      <w:drawing>
        <wp:inline distT="0" distB="0" distL="0" distR="0" wp14:anchorId="3B4CA0CB" wp14:editId="3AB78AEC">
          <wp:extent cx="600075" cy="30820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269" cy="31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DA87A0" w14:textId="06E18C0D" w:rsidR="00010DCE" w:rsidRDefault="00010DCE" w:rsidP="00CB50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A0480" w14:textId="77777777" w:rsidR="0051570C" w:rsidRDefault="0051570C">
      <w:pPr>
        <w:spacing w:after="0"/>
      </w:pPr>
      <w:r>
        <w:separator/>
      </w:r>
    </w:p>
  </w:footnote>
  <w:footnote w:type="continuationSeparator" w:id="0">
    <w:p w14:paraId="66AD246E" w14:textId="77777777" w:rsidR="0051570C" w:rsidRDefault="005157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55AD7"/>
    <w:multiLevelType w:val="hybridMultilevel"/>
    <w:tmpl w:val="46CEDAA0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C01396E"/>
    <w:multiLevelType w:val="hybridMultilevel"/>
    <w:tmpl w:val="BBF8994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47463E2"/>
    <w:multiLevelType w:val="hybridMultilevel"/>
    <w:tmpl w:val="673E2628"/>
    <w:lvl w:ilvl="0" w:tplc="0410000D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5243F35"/>
    <w:multiLevelType w:val="hybridMultilevel"/>
    <w:tmpl w:val="DF08BC46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712162"/>
    <w:multiLevelType w:val="hybridMultilevel"/>
    <w:tmpl w:val="BB0C46C6"/>
    <w:lvl w:ilvl="0" w:tplc="15D29456">
      <w:start w:val="1"/>
      <w:numFmt w:val="bullet"/>
      <w:lvlText w:val="•"/>
      <w:lvlJc w:val="left"/>
      <w:pPr>
        <w:ind w:left="789" w:hanging="645"/>
      </w:pPr>
      <w:rPr>
        <w:rFonts w:ascii="Tw Cen MT" w:eastAsiaTheme="minorHAnsi" w:hAnsi="Tw Cen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1BCB025D"/>
    <w:multiLevelType w:val="hybridMultilevel"/>
    <w:tmpl w:val="90464D14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5864D3"/>
    <w:multiLevelType w:val="hybridMultilevel"/>
    <w:tmpl w:val="58925C3E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1D9A64C4"/>
    <w:multiLevelType w:val="hybridMultilevel"/>
    <w:tmpl w:val="E17C08F0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0E818A0"/>
    <w:multiLevelType w:val="hybridMultilevel"/>
    <w:tmpl w:val="BE6A99E0"/>
    <w:lvl w:ilvl="0" w:tplc="0410000D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26FD01EE"/>
    <w:multiLevelType w:val="hybridMultilevel"/>
    <w:tmpl w:val="647085AE"/>
    <w:lvl w:ilvl="0" w:tplc="0CAEE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62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EA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8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EF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E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E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8A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4B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A8603F0"/>
    <w:multiLevelType w:val="hybridMultilevel"/>
    <w:tmpl w:val="61428A2E"/>
    <w:lvl w:ilvl="0" w:tplc="1952E598">
      <w:start w:val="1990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2CD52041"/>
    <w:multiLevelType w:val="hybridMultilevel"/>
    <w:tmpl w:val="1AE408E8"/>
    <w:lvl w:ilvl="0" w:tplc="0410000D">
      <w:start w:val="1"/>
      <w:numFmt w:val="bullet"/>
      <w:lvlText w:val=""/>
      <w:lvlJc w:val="left"/>
      <w:pPr>
        <w:ind w:left="4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2F337C6C"/>
    <w:multiLevelType w:val="hybridMultilevel"/>
    <w:tmpl w:val="0242ECE2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23253D7"/>
    <w:multiLevelType w:val="hybridMultilevel"/>
    <w:tmpl w:val="3110C1E8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3499117F"/>
    <w:multiLevelType w:val="hybridMultilevel"/>
    <w:tmpl w:val="BD062ECE"/>
    <w:lvl w:ilvl="0" w:tplc="0590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4C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20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C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2E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8A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C9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8E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4C34F34"/>
    <w:multiLevelType w:val="hybridMultilevel"/>
    <w:tmpl w:val="8D18339E"/>
    <w:lvl w:ilvl="0" w:tplc="4D8C8CEA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 w15:restartNumberingAfterBreak="0">
    <w:nsid w:val="36E40EAD"/>
    <w:multiLevelType w:val="hybridMultilevel"/>
    <w:tmpl w:val="A75E3F6E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45767254"/>
    <w:multiLevelType w:val="hybridMultilevel"/>
    <w:tmpl w:val="A5008718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E87AA2"/>
    <w:multiLevelType w:val="hybridMultilevel"/>
    <w:tmpl w:val="DC4A98DC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480B142D"/>
    <w:multiLevelType w:val="hybridMultilevel"/>
    <w:tmpl w:val="6172BAB2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001C94"/>
    <w:multiLevelType w:val="hybridMultilevel"/>
    <w:tmpl w:val="2F82DD84"/>
    <w:lvl w:ilvl="0" w:tplc="1952E598">
      <w:start w:val="19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933F9"/>
    <w:multiLevelType w:val="multilevel"/>
    <w:tmpl w:val="504CFCE0"/>
    <w:lvl w:ilvl="0">
      <w:start w:val="19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65F73"/>
    <w:multiLevelType w:val="hybridMultilevel"/>
    <w:tmpl w:val="2488CA6A"/>
    <w:lvl w:ilvl="0" w:tplc="4D8C8CEA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3" w15:restartNumberingAfterBreak="0">
    <w:nsid w:val="57A35E54"/>
    <w:multiLevelType w:val="hybridMultilevel"/>
    <w:tmpl w:val="8C260C62"/>
    <w:lvl w:ilvl="0" w:tplc="0410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AC56836"/>
    <w:multiLevelType w:val="hybridMultilevel"/>
    <w:tmpl w:val="6E8C816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F2CB3"/>
    <w:multiLevelType w:val="hybridMultilevel"/>
    <w:tmpl w:val="3F8EA36A"/>
    <w:lvl w:ilvl="0" w:tplc="15D29456">
      <w:start w:val="1"/>
      <w:numFmt w:val="bullet"/>
      <w:lvlText w:val="•"/>
      <w:lvlJc w:val="left"/>
      <w:pPr>
        <w:ind w:left="717" w:hanging="645"/>
      </w:pPr>
      <w:rPr>
        <w:rFonts w:ascii="Tw Cen MT" w:eastAsiaTheme="minorHAnsi" w:hAnsi="Tw Cen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6" w15:restartNumberingAfterBreak="0">
    <w:nsid w:val="6FE450F0"/>
    <w:multiLevelType w:val="hybridMultilevel"/>
    <w:tmpl w:val="986AA454"/>
    <w:lvl w:ilvl="0" w:tplc="EFA8B25C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0EF494F"/>
    <w:multiLevelType w:val="hybridMultilevel"/>
    <w:tmpl w:val="377E3AF4"/>
    <w:lvl w:ilvl="0" w:tplc="1952E598">
      <w:start w:val="19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11D5F"/>
    <w:multiLevelType w:val="hybridMultilevel"/>
    <w:tmpl w:val="065C6D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BA1AB3"/>
    <w:multiLevelType w:val="hybridMultilevel"/>
    <w:tmpl w:val="023C381C"/>
    <w:lvl w:ilvl="0" w:tplc="1952E598">
      <w:start w:val="1990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7DF85437"/>
    <w:multiLevelType w:val="hybridMultilevel"/>
    <w:tmpl w:val="ED72ED2E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3"/>
  </w:num>
  <w:num w:numId="13">
    <w:abstractNumId w:val="25"/>
  </w:num>
  <w:num w:numId="14">
    <w:abstractNumId w:val="32"/>
  </w:num>
  <w:num w:numId="15">
    <w:abstractNumId w:val="34"/>
  </w:num>
  <w:num w:numId="16">
    <w:abstractNumId w:val="36"/>
  </w:num>
  <w:num w:numId="17">
    <w:abstractNumId w:val="23"/>
  </w:num>
  <w:num w:numId="18">
    <w:abstractNumId w:val="21"/>
  </w:num>
  <w:num w:numId="19">
    <w:abstractNumId w:val="22"/>
  </w:num>
  <w:num w:numId="20">
    <w:abstractNumId w:val="37"/>
  </w:num>
  <w:num w:numId="21">
    <w:abstractNumId w:val="31"/>
  </w:num>
  <w:num w:numId="22">
    <w:abstractNumId w:val="30"/>
  </w:num>
  <w:num w:numId="23">
    <w:abstractNumId w:val="17"/>
  </w:num>
  <w:num w:numId="24">
    <w:abstractNumId w:val="18"/>
  </w:num>
  <w:num w:numId="25">
    <w:abstractNumId w:val="19"/>
  </w:num>
  <w:num w:numId="26">
    <w:abstractNumId w:val="24"/>
  </w:num>
  <w:num w:numId="27">
    <w:abstractNumId w:val="29"/>
  </w:num>
  <w:num w:numId="28">
    <w:abstractNumId w:val="12"/>
  </w:num>
  <w:num w:numId="29">
    <w:abstractNumId w:val="28"/>
  </w:num>
  <w:num w:numId="30">
    <w:abstractNumId w:val="40"/>
  </w:num>
  <w:num w:numId="31">
    <w:abstractNumId w:val="26"/>
  </w:num>
  <w:num w:numId="32">
    <w:abstractNumId w:val="39"/>
  </w:num>
  <w:num w:numId="33">
    <w:abstractNumId w:val="20"/>
  </w:num>
  <w:num w:numId="34">
    <w:abstractNumId w:val="27"/>
  </w:num>
  <w:num w:numId="35">
    <w:abstractNumId w:val="38"/>
  </w:num>
  <w:num w:numId="36">
    <w:abstractNumId w:val="15"/>
  </w:num>
  <w:num w:numId="37">
    <w:abstractNumId w:val="16"/>
  </w:num>
  <w:num w:numId="38">
    <w:abstractNumId w:val="11"/>
  </w:num>
  <w:num w:numId="39">
    <w:abstractNumId w:val="10"/>
  </w:num>
  <w:num w:numId="40">
    <w:abstractNumId w:val="35"/>
  </w:num>
  <w:num w:numId="4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A4"/>
    <w:rsid w:val="00003D64"/>
    <w:rsid w:val="00004F75"/>
    <w:rsid w:val="00010DCE"/>
    <w:rsid w:val="00025267"/>
    <w:rsid w:val="00026A23"/>
    <w:rsid w:val="000643C0"/>
    <w:rsid w:val="00070820"/>
    <w:rsid w:val="00080914"/>
    <w:rsid w:val="00086BB7"/>
    <w:rsid w:val="000A05B4"/>
    <w:rsid w:val="000A4F46"/>
    <w:rsid w:val="000B37A1"/>
    <w:rsid w:val="000C542E"/>
    <w:rsid w:val="000D25E1"/>
    <w:rsid w:val="001005E5"/>
    <w:rsid w:val="00107A25"/>
    <w:rsid w:val="001118FD"/>
    <w:rsid w:val="00130A3D"/>
    <w:rsid w:val="00135404"/>
    <w:rsid w:val="00146989"/>
    <w:rsid w:val="00152CC8"/>
    <w:rsid w:val="001579A3"/>
    <w:rsid w:val="001623A1"/>
    <w:rsid w:val="0017681F"/>
    <w:rsid w:val="001820D9"/>
    <w:rsid w:val="00190DF1"/>
    <w:rsid w:val="00191E2E"/>
    <w:rsid w:val="001B3BF0"/>
    <w:rsid w:val="001C4546"/>
    <w:rsid w:val="001E0EFD"/>
    <w:rsid w:val="001F4A27"/>
    <w:rsid w:val="001F5D64"/>
    <w:rsid w:val="001F7EA5"/>
    <w:rsid w:val="00224445"/>
    <w:rsid w:val="00226CAF"/>
    <w:rsid w:val="002326DC"/>
    <w:rsid w:val="00241A44"/>
    <w:rsid w:val="0024415A"/>
    <w:rsid w:val="00257D82"/>
    <w:rsid w:val="002A1F38"/>
    <w:rsid w:val="002B0CE6"/>
    <w:rsid w:val="002B6C94"/>
    <w:rsid w:val="002E1E3C"/>
    <w:rsid w:val="002E7469"/>
    <w:rsid w:val="002F2F74"/>
    <w:rsid w:val="002F4ABE"/>
    <w:rsid w:val="002F7EF1"/>
    <w:rsid w:val="003043DE"/>
    <w:rsid w:val="00324B5B"/>
    <w:rsid w:val="00330FFA"/>
    <w:rsid w:val="003553F5"/>
    <w:rsid w:val="00356B65"/>
    <w:rsid w:val="003606C2"/>
    <w:rsid w:val="00361DA3"/>
    <w:rsid w:val="003668A1"/>
    <w:rsid w:val="00384BD5"/>
    <w:rsid w:val="00386277"/>
    <w:rsid w:val="003A537A"/>
    <w:rsid w:val="003B1BCE"/>
    <w:rsid w:val="003B3751"/>
    <w:rsid w:val="003C1B81"/>
    <w:rsid w:val="003C4D3A"/>
    <w:rsid w:val="003C6B6C"/>
    <w:rsid w:val="003D0DEC"/>
    <w:rsid w:val="003E19C4"/>
    <w:rsid w:val="003F326F"/>
    <w:rsid w:val="004062CF"/>
    <w:rsid w:val="0041439B"/>
    <w:rsid w:val="00423537"/>
    <w:rsid w:val="00426507"/>
    <w:rsid w:val="00427BD5"/>
    <w:rsid w:val="0044080B"/>
    <w:rsid w:val="00442BC4"/>
    <w:rsid w:val="00444D8F"/>
    <w:rsid w:val="00462B7B"/>
    <w:rsid w:val="00482F39"/>
    <w:rsid w:val="00486603"/>
    <w:rsid w:val="004A3EA2"/>
    <w:rsid w:val="004B5561"/>
    <w:rsid w:val="004C250F"/>
    <w:rsid w:val="004D078F"/>
    <w:rsid w:val="004D3940"/>
    <w:rsid w:val="004D3D3C"/>
    <w:rsid w:val="004D4FFB"/>
    <w:rsid w:val="004E48DB"/>
    <w:rsid w:val="004F14A4"/>
    <w:rsid w:val="005135AC"/>
    <w:rsid w:val="0051570C"/>
    <w:rsid w:val="0052642B"/>
    <w:rsid w:val="00533436"/>
    <w:rsid w:val="00535E26"/>
    <w:rsid w:val="00536273"/>
    <w:rsid w:val="00543275"/>
    <w:rsid w:val="00557792"/>
    <w:rsid w:val="00574C4A"/>
    <w:rsid w:val="00590EAE"/>
    <w:rsid w:val="005954EF"/>
    <w:rsid w:val="005B67F9"/>
    <w:rsid w:val="005C7AA5"/>
    <w:rsid w:val="005E370E"/>
    <w:rsid w:val="005E7D19"/>
    <w:rsid w:val="00602E26"/>
    <w:rsid w:val="006068B6"/>
    <w:rsid w:val="00627977"/>
    <w:rsid w:val="006408B2"/>
    <w:rsid w:val="00645F59"/>
    <w:rsid w:val="0066086F"/>
    <w:rsid w:val="0066666C"/>
    <w:rsid w:val="0067039A"/>
    <w:rsid w:val="00672A6F"/>
    <w:rsid w:val="00672CAC"/>
    <w:rsid w:val="006928B4"/>
    <w:rsid w:val="006B4375"/>
    <w:rsid w:val="006D2691"/>
    <w:rsid w:val="006D571F"/>
    <w:rsid w:val="006F5A3F"/>
    <w:rsid w:val="00711CB3"/>
    <w:rsid w:val="00711FA7"/>
    <w:rsid w:val="00714174"/>
    <w:rsid w:val="00715B3F"/>
    <w:rsid w:val="007253CC"/>
    <w:rsid w:val="007411A5"/>
    <w:rsid w:val="007435A0"/>
    <w:rsid w:val="00766997"/>
    <w:rsid w:val="00774238"/>
    <w:rsid w:val="007B2B79"/>
    <w:rsid w:val="007D1DB9"/>
    <w:rsid w:val="007D4522"/>
    <w:rsid w:val="007D647E"/>
    <w:rsid w:val="007E0566"/>
    <w:rsid w:val="007E33CE"/>
    <w:rsid w:val="007E6810"/>
    <w:rsid w:val="007F294B"/>
    <w:rsid w:val="007F430E"/>
    <w:rsid w:val="007F5778"/>
    <w:rsid w:val="00810C15"/>
    <w:rsid w:val="00811F7F"/>
    <w:rsid w:val="008137E1"/>
    <w:rsid w:val="00820BD3"/>
    <w:rsid w:val="008431CB"/>
    <w:rsid w:val="008569DB"/>
    <w:rsid w:val="00862311"/>
    <w:rsid w:val="008748BD"/>
    <w:rsid w:val="00883E76"/>
    <w:rsid w:val="00890625"/>
    <w:rsid w:val="008C1714"/>
    <w:rsid w:val="008D6313"/>
    <w:rsid w:val="008E196E"/>
    <w:rsid w:val="008E2FAF"/>
    <w:rsid w:val="008F02B3"/>
    <w:rsid w:val="008F03ED"/>
    <w:rsid w:val="008F53CE"/>
    <w:rsid w:val="00901764"/>
    <w:rsid w:val="00906EE2"/>
    <w:rsid w:val="00915EC2"/>
    <w:rsid w:val="00920BFF"/>
    <w:rsid w:val="0093449B"/>
    <w:rsid w:val="00940C4D"/>
    <w:rsid w:val="009439DF"/>
    <w:rsid w:val="00954E10"/>
    <w:rsid w:val="009569F3"/>
    <w:rsid w:val="009730A9"/>
    <w:rsid w:val="00982A4D"/>
    <w:rsid w:val="009916AE"/>
    <w:rsid w:val="009A262F"/>
    <w:rsid w:val="009A2F68"/>
    <w:rsid w:val="009C3956"/>
    <w:rsid w:val="009E28FD"/>
    <w:rsid w:val="009F2F8C"/>
    <w:rsid w:val="00A01E9D"/>
    <w:rsid w:val="00A1148B"/>
    <w:rsid w:val="00A142CA"/>
    <w:rsid w:val="00A979E1"/>
    <w:rsid w:val="00AA7301"/>
    <w:rsid w:val="00AC6388"/>
    <w:rsid w:val="00AD1563"/>
    <w:rsid w:val="00AD4866"/>
    <w:rsid w:val="00AE1144"/>
    <w:rsid w:val="00AF5818"/>
    <w:rsid w:val="00B11227"/>
    <w:rsid w:val="00B2460D"/>
    <w:rsid w:val="00B37911"/>
    <w:rsid w:val="00B45E12"/>
    <w:rsid w:val="00B8137F"/>
    <w:rsid w:val="00B870E5"/>
    <w:rsid w:val="00B94F4D"/>
    <w:rsid w:val="00BA65F3"/>
    <w:rsid w:val="00BB2645"/>
    <w:rsid w:val="00BB514E"/>
    <w:rsid w:val="00BB624A"/>
    <w:rsid w:val="00BC61A0"/>
    <w:rsid w:val="00BD367D"/>
    <w:rsid w:val="00BD4B24"/>
    <w:rsid w:val="00BF023B"/>
    <w:rsid w:val="00BF4E75"/>
    <w:rsid w:val="00C00BFA"/>
    <w:rsid w:val="00C00DAB"/>
    <w:rsid w:val="00C07656"/>
    <w:rsid w:val="00C111C2"/>
    <w:rsid w:val="00C37844"/>
    <w:rsid w:val="00C62EAC"/>
    <w:rsid w:val="00C6563E"/>
    <w:rsid w:val="00C9013A"/>
    <w:rsid w:val="00C93DA8"/>
    <w:rsid w:val="00CB2F68"/>
    <w:rsid w:val="00CB50F2"/>
    <w:rsid w:val="00CB597C"/>
    <w:rsid w:val="00CE2946"/>
    <w:rsid w:val="00CF5C61"/>
    <w:rsid w:val="00D0456D"/>
    <w:rsid w:val="00D06231"/>
    <w:rsid w:val="00D2275A"/>
    <w:rsid w:val="00D26CB1"/>
    <w:rsid w:val="00D31D26"/>
    <w:rsid w:val="00D3227C"/>
    <w:rsid w:val="00D336D7"/>
    <w:rsid w:val="00D367CE"/>
    <w:rsid w:val="00D45817"/>
    <w:rsid w:val="00D47996"/>
    <w:rsid w:val="00D530D0"/>
    <w:rsid w:val="00D6466C"/>
    <w:rsid w:val="00D723E8"/>
    <w:rsid w:val="00D81D09"/>
    <w:rsid w:val="00D8624A"/>
    <w:rsid w:val="00D90A37"/>
    <w:rsid w:val="00D9280E"/>
    <w:rsid w:val="00DC2307"/>
    <w:rsid w:val="00DF184B"/>
    <w:rsid w:val="00E11A70"/>
    <w:rsid w:val="00E12052"/>
    <w:rsid w:val="00E15E6D"/>
    <w:rsid w:val="00E21695"/>
    <w:rsid w:val="00E22615"/>
    <w:rsid w:val="00E35CC9"/>
    <w:rsid w:val="00E52810"/>
    <w:rsid w:val="00E70F21"/>
    <w:rsid w:val="00EB43FE"/>
    <w:rsid w:val="00ED09C9"/>
    <w:rsid w:val="00EE6D50"/>
    <w:rsid w:val="00F24774"/>
    <w:rsid w:val="00F45ED3"/>
    <w:rsid w:val="00F560A1"/>
    <w:rsid w:val="00F61B55"/>
    <w:rsid w:val="00F83445"/>
    <w:rsid w:val="00F845F3"/>
    <w:rsid w:val="00FA101D"/>
    <w:rsid w:val="00FB1588"/>
    <w:rsid w:val="00FB2EC3"/>
    <w:rsid w:val="00FC130B"/>
    <w:rsid w:val="00FC1AF2"/>
    <w:rsid w:val="00FD39AB"/>
    <w:rsid w:val="00FD76F0"/>
    <w:rsid w:val="00FD790D"/>
    <w:rsid w:val="00FE5ACC"/>
    <w:rsid w:val="00FE641B"/>
    <w:rsid w:val="00FE764C"/>
    <w:rsid w:val="02D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CCF39A"/>
  <w15:chartTrackingRefBased/>
  <w15:docId w15:val="{774E4123-4B76-4254-9F72-0CCD6F4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F21"/>
    <w:rPr>
      <w:spacing w:val="4"/>
    </w:rPr>
  </w:style>
  <w:style w:type="paragraph" w:styleId="Titolo1">
    <w:name w:val="heading 1"/>
    <w:basedOn w:val="Normale"/>
    <w:link w:val="Titolo1Carattere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7CED7" w:themeColor="accent3"/>
      <w:spacing w:val="0"/>
      <w:sz w:val="26"/>
      <w:szCs w:val="26"/>
      <w:lang w:eastAsia="ja-JP"/>
    </w:rPr>
  </w:style>
  <w:style w:type="paragraph" w:styleId="Titolo2">
    <w:name w:val="heading 2"/>
    <w:basedOn w:val="Normale"/>
    <w:link w:val="Titolo2Carattere"/>
    <w:uiPriority w:val="9"/>
    <w:unhideWhenUsed/>
    <w:qFormat/>
    <w:rsid w:val="00E70F21"/>
    <w:pPr>
      <w:keepNext/>
      <w:keepLines/>
      <w:pBdr>
        <w:top w:val="single" w:sz="4" w:space="1" w:color="27CED7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paragraph" w:styleId="Titolo3">
    <w:name w:val="heading 3"/>
    <w:basedOn w:val="Normale"/>
    <w:link w:val="Titolo3Carattere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1481AB" w:themeColor="accent1" w:themeShade="BF"/>
      <w:spacing w:val="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pacing w:val="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481AB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Verbalediriunione">
    <w:name w:val="Verbale di riunione"/>
    <w:basedOn w:val="Tabellanorma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1481A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27CED7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iferimentodelicato">
    <w:name w:val="Subtle Reference"/>
    <w:basedOn w:val="Carpredefinitoparagrafo"/>
    <w:uiPriority w:val="2"/>
    <w:qFormat/>
    <w:rsid w:val="00CB50F2"/>
    <w:rPr>
      <w:caps/>
      <w:smallCaps w:val="0"/>
      <w:color w:val="2683C6" w:themeColor="accent2"/>
    </w:rPr>
  </w:style>
  <w:style w:type="paragraph" w:styleId="Intestazione">
    <w:name w:val="header"/>
    <w:basedOn w:val="Normale"/>
    <w:link w:val="IntestazioneCarattere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79E1"/>
    <w:rPr>
      <w:rFonts w:eastAsiaTheme="minorEastAsia"/>
      <w:szCs w:val="21"/>
      <w:lang w:eastAsia="ja-JP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F5C61"/>
  </w:style>
  <w:style w:type="paragraph" w:styleId="Testodelblocco">
    <w:name w:val="Block Text"/>
    <w:basedOn w:val="Normale"/>
    <w:uiPriority w:val="99"/>
    <w:semiHidden/>
    <w:unhideWhenUsed/>
    <w:rsid w:val="00CF5C61"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F5C6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F5C61"/>
    <w:rPr>
      <w:spacing w:val="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F5C6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CF5C61"/>
    <w:rPr>
      <w:spacing w:val="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F5C61"/>
    <w:rPr>
      <w:spacing w:val="4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CF5C61"/>
    <w:rPr>
      <w:spacing w:val="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F5C61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F5C61"/>
    <w:rPr>
      <w:spacing w:val="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F5C61"/>
    <w:pPr>
      <w:spacing w:after="24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CF5C61"/>
    <w:rPr>
      <w:spacing w:val="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CF5C61"/>
    <w:rPr>
      <w:spacing w:val="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F5C61"/>
    <w:rPr>
      <w:spacing w:val="4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5C61"/>
    <w:pPr>
      <w:spacing w:after="200"/>
    </w:pPr>
    <w:rPr>
      <w:i/>
      <w:iCs/>
      <w:color w:val="335B74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F5C61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5C61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F5C61"/>
    <w:rPr>
      <w:spacing w:val="4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F5C61"/>
    <w:rPr>
      <w:b/>
      <w:bCs/>
      <w:spacing w:val="4"/>
      <w:szCs w:val="20"/>
    </w:rPr>
  </w:style>
  <w:style w:type="table" w:styleId="Elencoscuro">
    <w:name w:val="Dark List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F5C61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CF5C61"/>
    <w:rPr>
      <w:spacing w:val="4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F5C61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F5C61"/>
    <w:rPr>
      <w:spacing w:val="4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0F2"/>
    <w:rPr>
      <w:rFonts w:eastAsiaTheme="minorEastAsia"/>
      <w:szCs w:val="21"/>
      <w:lang w:eastAsia="ja-JP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5C61"/>
    <w:rPr>
      <w:spacing w:val="4"/>
      <w:szCs w:val="20"/>
    </w:rPr>
  </w:style>
  <w:style w:type="table" w:styleId="Tabellagriglia1chiara">
    <w:name w:val="Grid Table 1 Light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gliatab3">
    <w:name w:val="Grid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CB50F2"/>
    <w:rPr>
      <w:rFonts w:asciiTheme="majorHAnsi" w:eastAsiaTheme="majorEastAsia" w:hAnsiTheme="majorHAnsi" w:cstheme="majorBidi"/>
      <w:b/>
      <w:bCs/>
      <w:caps/>
      <w:color w:val="27CED7" w:themeColor="accent3"/>
      <w:sz w:val="26"/>
      <w:szCs w:val="2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0F21"/>
    <w:rPr>
      <w:rFonts w:asciiTheme="majorHAnsi" w:eastAsiaTheme="majorEastAsia" w:hAnsiTheme="majorHAnsi" w:cstheme="majorBidi"/>
      <w:bCs/>
      <w:color w:val="2683C6" w:themeColor="accent2"/>
      <w:spacing w:val="15"/>
      <w:szCs w:val="21"/>
      <w:lang w:eastAsia="ja-JP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70F21"/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F21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0820"/>
    <w:rPr>
      <w:rFonts w:asciiTheme="majorHAnsi" w:eastAsiaTheme="majorEastAsia" w:hAnsiTheme="majorHAnsi" w:cstheme="majorBidi"/>
      <w:b/>
      <w:color w:val="1481AB" w:themeColor="accent1" w:themeShade="BF"/>
      <w:spacing w:val="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5C61"/>
    <w:rPr>
      <w:rFonts w:asciiTheme="majorHAnsi" w:eastAsiaTheme="majorEastAsia" w:hAnsiTheme="majorHAnsi" w:cstheme="majorBidi"/>
      <w:color w:val="0D5571" w:themeColor="accent1" w:themeShade="7F"/>
      <w:spacing w:val="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5C61"/>
    <w:rPr>
      <w:rFonts w:asciiTheme="majorHAnsi" w:eastAsiaTheme="majorEastAsia" w:hAnsiTheme="majorHAnsi" w:cstheme="majorBidi"/>
      <w:i/>
      <w:iCs/>
      <w:color w:val="0D5571" w:themeColor="accent1" w:themeShade="7F"/>
      <w:spacing w:val="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F5C61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CF5C61"/>
    <w:rPr>
      <w:i/>
      <w:iCs/>
      <w:spacing w:val="4"/>
    </w:rPr>
  </w:style>
  <w:style w:type="character" w:styleId="CitazioneHTML">
    <w:name w:val="HTML Cite"/>
    <w:basedOn w:val="Carpredefinitoparagrafo"/>
    <w:uiPriority w:val="99"/>
    <w:semiHidden/>
    <w:unhideWhenUsed/>
    <w:rsid w:val="00CF5C6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F5C61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F5C6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F5C61"/>
    <w:rPr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E7D19"/>
    <w:rPr>
      <w:i/>
      <w:iCs/>
      <w:color w:val="1481A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E7D1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jc w:val="center"/>
    </w:pPr>
    <w:rPr>
      <w:i/>
      <w:iCs/>
      <w:color w:val="1481A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E7D19"/>
    <w:rPr>
      <w:i/>
      <w:iCs/>
      <w:color w:val="1481AB" w:themeColor="accent1" w:themeShade="BF"/>
      <w:spacing w:val="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E7D19"/>
    <w:rPr>
      <w:b/>
      <w:bCs/>
      <w:caps w:val="0"/>
      <w:smallCaps/>
      <w:color w:val="1481AB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F5C61"/>
  </w:style>
  <w:style w:type="paragraph" w:styleId="Elenco">
    <w:name w:val="List"/>
    <w:basedOn w:val="Normale"/>
    <w:uiPriority w:val="99"/>
    <w:semiHidden/>
    <w:unhideWhenUsed/>
    <w:rsid w:val="00CF5C61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F5C61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F5C61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F5C61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F5C61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F5C61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F5C61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CF5C61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2">
    <w:name w:val="List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Elencotab3">
    <w:name w:val="List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eWeb">
    <w:name w:val="Normal (Web)"/>
    <w:basedOn w:val="Normale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F5C61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F5C61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CF5C61"/>
    <w:rPr>
      <w:spacing w:val="4"/>
    </w:rPr>
  </w:style>
  <w:style w:type="character" w:styleId="Numeropagina">
    <w:name w:val="page number"/>
    <w:basedOn w:val="Carpredefinitoparagrafo"/>
    <w:uiPriority w:val="99"/>
    <w:semiHidden/>
    <w:unhideWhenUsed/>
    <w:rsid w:val="00CF5C61"/>
  </w:style>
  <w:style w:type="table" w:styleId="Tabellasemplice-1">
    <w:name w:val="Plain Table 1"/>
    <w:basedOn w:val="Tabellanormale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CF5C61"/>
    <w:rPr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nfasidelicata">
    <w:name w:val="Subtle Emphasis"/>
    <w:basedOn w:val="Carpredefinitoparagrafo"/>
    <w:uiPriority w:val="10"/>
    <w:qFormat/>
    <w:rsid w:val="00A979E1"/>
    <w:rPr>
      <w:i/>
      <w:iCs/>
      <w:color w:val="auto"/>
    </w:rPr>
  </w:style>
  <w:style w:type="table" w:styleId="Tabellaeffetti3D1">
    <w:name w:val="Table 3D effects 1"/>
    <w:basedOn w:val="Tabellanorma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F5C61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F5C61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">
    <w:name w:val="Title"/>
    <w:basedOn w:val="Normale"/>
    <w:link w:val="TitoloCarattere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2683C6" w:themeColor="accent2"/>
      <w:spacing w:val="0"/>
      <w:sz w:val="50"/>
      <w:szCs w:val="50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41439B"/>
    <w:rPr>
      <w:rFonts w:asciiTheme="majorHAnsi" w:eastAsiaTheme="majorEastAsia" w:hAnsiTheme="majorHAnsi" w:cstheme="majorBidi"/>
      <w:color w:val="2683C6" w:themeColor="accent2"/>
      <w:sz w:val="50"/>
      <w:szCs w:val="50"/>
      <w:lang w:eastAsia="ja-JP"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F5C6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CF5C6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F5C61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F5C6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F5C61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F5C61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F5C61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F5C61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F5C61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5C61"/>
    <w:pPr>
      <w:outlineLvl w:val="9"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574C4A"/>
    <w:rPr>
      <w:color w:val="605E5C"/>
      <w:shd w:val="clear" w:color="auto" w:fill="E1DFDD"/>
    </w:rPr>
  </w:style>
  <w:style w:type="paragraph" w:customStyle="1" w:styleId="paragraph">
    <w:name w:val="paragraph"/>
    <w:basedOn w:val="Normale"/>
    <w:rsid w:val="00324B5B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24B5B"/>
  </w:style>
  <w:style w:type="character" w:customStyle="1" w:styleId="eop">
    <w:name w:val="eop"/>
    <w:basedOn w:val="Carpredefinitoparagrafo"/>
    <w:rsid w:val="00324B5B"/>
  </w:style>
  <w:style w:type="character" w:styleId="Menzionenonrisolta">
    <w:name w:val="Unresolved Mention"/>
    <w:basedOn w:val="Carpredefinitoparagrafo"/>
    <w:uiPriority w:val="99"/>
    <w:semiHidden/>
    <w:unhideWhenUsed/>
    <w:rsid w:val="008C1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4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2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5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24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co_s\AppData\Roaming\Microsoft\Templates\Verbale%20di%20riun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92C7512734DACAB84CF029BC121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72E111-1CBD-442A-92A3-5A357A81BA5D}"/>
      </w:docPartPr>
      <w:docPartBody>
        <w:p w:rsidR="00512535" w:rsidRDefault="00465E5D">
          <w:pPr>
            <w:pStyle w:val="4F092C7512734DACAB84CF029BC121EA"/>
          </w:pPr>
          <w:r>
            <w:rPr>
              <w:lang w:bidi="it-IT"/>
            </w:rPr>
            <w:t>|</w:t>
          </w:r>
        </w:p>
      </w:docPartBody>
    </w:docPart>
    <w:docPart>
      <w:docPartPr>
        <w:name w:val="CC0009E08F8145A982CFCF747BDFF7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990F72-0CCE-4921-9222-69B6397B5379}"/>
      </w:docPartPr>
      <w:docPartBody>
        <w:p w:rsidR="00512535" w:rsidRDefault="00465E5D">
          <w:pPr>
            <w:pStyle w:val="CC0009E08F8145A982CFCF747BDFF745"/>
          </w:pPr>
          <w:r>
            <w:rPr>
              <w:rStyle w:val="Riferimentodelicato"/>
              <w:lang w:bidi="it-IT"/>
            </w:rPr>
            <w:t>Verbale</w:t>
          </w:r>
        </w:p>
      </w:docPartBody>
    </w:docPart>
    <w:docPart>
      <w:docPartPr>
        <w:name w:val="DE94107217BE43F7AC01124DC5FE41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E9F89F-69B3-4526-9522-84C9B862C461}"/>
      </w:docPartPr>
      <w:docPartBody>
        <w:p w:rsidR="00512535" w:rsidRDefault="00465E5D">
          <w:pPr>
            <w:pStyle w:val="DE94107217BE43F7AC01124DC5FE4193"/>
          </w:pPr>
          <w:r>
            <w:rPr>
              <w:lang w:bidi="it-IT"/>
            </w:rPr>
            <w:t>Data | ora riunione</w:t>
          </w:r>
        </w:p>
      </w:docPartBody>
    </w:docPart>
    <w:docPart>
      <w:docPartPr>
        <w:name w:val="C611B7811BB34B7CA1DD8BCD352BFF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26C837-3D13-45AC-BF4C-D418F03BB95C}"/>
      </w:docPartPr>
      <w:docPartBody>
        <w:p w:rsidR="00512535" w:rsidRDefault="00465E5D">
          <w:pPr>
            <w:pStyle w:val="C611B7811BB34B7CA1DD8BCD352BFF03"/>
          </w:pPr>
          <w:r>
            <w:rPr>
              <w:lang w:bidi="it-IT"/>
            </w:rPr>
            <w:t>Luogo riunione</w:t>
          </w:r>
        </w:p>
      </w:docPartBody>
    </w:docPart>
    <w:docPart>
      <w:docPartPr>
        <w:name w:val="7A20D78AB35348A8BD55046FF7D46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642FEB-2C59-4182-A74C-03FA698CF0F1}"/>
      </w:docPartPr>
      <w:docPartBody>
        <w:p w:rsidR="00512535" w:rsidRDefault="00465E5D">
          <w:pPr>
            <w:pStyle w:val="7A20D78AB35348A8BD55046FF7D46C7E"/>
          </w:pPr>
          <w:r>
            <w:rPr>
              <w:rStyle w:val="Enfasidelicata"/>
              <w:lang w:bidi="it-IT"/>
            </w:rPr>
            <w:t>Luogo</w:t>
          </w:r>
        </w:p>
      </w:docPartBody>
    </w:docPart>
    <w:docPart>
      <w:docPartPr>
        <w:name w:val="F434B44F4313490897DD0C062A48A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B2F65-ABF4-49C4-AF28-DD8A0C8033EF}"/>
      </w:docPartPr>
      <w:docPartBody>
        <w:p w:rsidR="00512535" w:rsidRDefault="00465E5D">
          <w:pPr>
            <w:pStyle w:val="F434B44F4313490897DD0C062A48ACA1"/>
          </w:pPr>
          <w:r w:rsidRPr="00A979E1">
            <w:rPr>
              <w:lang w:bidi="it-IT"/>
            </w:rPr>
            <w:t>Riunione indetta da</w:t>
          </w:r>
        </w:p>
      </w:docPartBody>
    </w:docPart>
    <w:docPart>
      <w:docPartPr>
        <w:name w:val="A61382C6FE314DE8B9275B06733827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607F38-409F-414E-9A36-026BA1C334FC}"/>
      </w:docPartPr>
      <w:docPartBody>
        <w:p w:rsidR="00512535" w:rsidRDefault="00465E5D">
          <w:pPr>
            <w:pStyle w:val="A61382C6FE314DE8B9275B06733827FD"/>
          </w:pPr>
          <w:r w:rsidRPr="00A979E1">
            <w:rPr>
              <w:lang w:bidi="it-IT"/>
            </w:rPr>
            <w:t>Tipo di riunione</w:t>
          </w:r>
        </w:p>
      </w:docPartBody>
    </w:docPart>
    <w:docPart>
      <w:docPartPr>
        <w:name w:val="68AAA99BED3E48CFADDB24B0E25C3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ADA6C1-8228-4BA2-9AD4-9F4D81C11515}"/>
      </w:docPartPr>
      <w:docPartBody>
        <w:p w:rsidR="00512535" w:rsidRDefault="00465E5D">
          <w:pPr>
            <w:pStyle w:val="68AAA99BED3E48CFADDB24B0E25C3505"/>
          </w:pPr>
          <w:r>
            <w:rPr>
              <w:lang w:bidi="it-IT"/>
            </w:rPr>
            <w:t>Argomenti dell'agenda</w:t>
          </w:r>
        </w:p>
      </w:docPartBody>
    </w:docPart>
    <w:docPart>
      <w:docPartPr>
        <w:name w:val="AB86611220E44AA088BC8C73C9FFFF4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6D03E4-BC55-4295-A9F9-0C1AD576B8B5}"/>
      </w:docPartPr>
      <w:docPartBody>
        <w:p w:rsidR="00512535" w:rsidRDefault="00465E5D">
          <w:pPr>
            <w:pStyle w:val="AB86611220E44AA088BC8C73C9FFFF44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CCD36E13BBC447918A08B8001B64DD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69D8F09-FB76-44D8-86BE-A59DB2A9CAF2}"/>
      </w:docPartPr>
      <w:docPartBody>
        <w:p w:rsidR="0019083C" w:rsidRDefault="0026570C" w:rsidP="0026570C">
          <w:pPr>
            <w:pStyle w:val="CCD36E13BBC447918A08B8001B64DDC7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1C1172E14A38416E84419FB2D6BBD7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CD7906-DEE7-45F7-889D-230A94F69A49}"/>
      </w:docPartPr>
      <w:docPartBody>
        <w:p w:rsidR="0019083C" w:rsidRDefault="0026570C" w:rsidP="0026570C">
          <w:pPr>
            <w:pStyle w:val="1C1172E14A38416E84419FB2D6BBD790"/>
          </w:pPr>
          <w:r>
            <w:rPr>
              <w:lang w:bidi="it-IT"/>
            </w:rPr>
            <w:t>Argomento dell'agenda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5D"/>
    <w:rsid w:val="00164AEB"/>
    <w:rsid w:val="0019083C"/>
    <w:rsid w:val="001B6077"/>
    <w:rsid w:val="001C5489"/>
    <w:rsid w:val="00200214"/>
    <w:rsid w:val="0026570C"/>
    <w:rsid w:val="00347CEE"/>
    <w:rsid w:val="00424F02"/>
    <w:rsid w:val="00435766"/>
    <w:rsid w:val="00465E5D"/>
    <w:rsid w:val="00492F31"/>
    <w:rsid w:val="004B020D"/>
    <w:rsid w:val="00512535"/>
    <w:rsid w:val="00B16606"/>
    <w:rsid w:val="00B348D8"/>
    <w:rsid w:val="00CC667E"/>
    <w:rsid w:val="00D14D4B"/>
    <w:rsid w:val="00D16A98"/>
    <w:rsid w:val="00D64B7B"/>
    <w:rsid w:val="00E2326C"/>
    <w:rsid w:val="00E57436"/>
    <w:rsid w:val="00E90534"/>
    <w:rsid w:val="00E95E55"/>
    <w:rsid w:val="00ED4752"/>
    <w:rsid w:val="00EE16B9"/>
    <w:rsid w:val="00EF19FB"/>
    <w:rsid w:val="00FE7871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CFD4918BE7E4A92AB9DAAD17B758BE4">
    <w:name w:val="3CFD4918BE7E4A92AB9DAAD17B758BE4"/>
  </w:style>
  <w:style w:type="paragraph" w:customStyle="1" w:styleId="4F092C7512734DACAB84CF029BC121EA">
    <w:name w:val="4F092C7512734DACAB84CF029BC121EA"/>
  </w:style>
  <w:style w:type="character" w:styleId="Riferimentodelicato">
    <w:name w:val="Subtle Reference"/>
    <w:basedOn w:val="Carpredefinitoparagrafo"/>
    <w:uiPriority w:val="2"/>
    <w:qFormat/>
    <w:rPr>
      <w:caps/>
      <w:smallCaps w:val="0"/>
      <w:color w:val="ED7D31" w:themeColor="accent2"/>
    </w:rPr>
  </w:style>
  <w:style w:type="paragraph" w:customStyle="1" w:styleId="CC0009E08F8145A982CFCF747BDFF745">
    <w:name w:val="CC0009E08F8145A982CFCF747BDFF745"/>
  </w:style>
  <w:style w:type="paragraph" w:customStyle="1" w:styleId="DE94107217BE43F7AC01124DC5FE4193">
    <w:name w:val="DE94107217BE43F7AC01124DC5FE4193"/>
  </w:style>
  <w:style w:type="character" w:styleId="Enfasidelicata">
    <w:name w:val="Subtle Emphasis"/>
    <w:basedOn w:val="Carpredefinitoparagrafo"/>
    <w:uiPriority w:val="10"/>
    <w:qFormat/>
    <w:rsid w:val="00465E5D"/>
    <w:rPr>
      <w:i/>
      <w:iCs/>
      <w:color w:val="auto"/>
    </w:rPr>
  </w:style>
  <w:style w:type="paragraph" w:customStyle="1" w:styleId="93969989D4434A93905C215F2997287B">
    <w:name w:val="93969989D4434A93905C215F2997287B"/>
  </w:style>
  <w:style w:type="paragraph" w:customStyle="1" w:styleId="BA7EDB296F4F4681ACD2FB2398C25BC3">
    <w:name w:val="BA7EDB296F4F4681ACD2FB2398C25BC3"/>
  </w:style>
  <w:style w:type="paragraph" w:customStyle="1" w:styleId="C611B7811BB34B7CA1DD8BCD352BFF03">
    <w:name w:val="C611B7811BB34B7CA1DD8BCD352BFF03"/>
  </w:style>
  <w:style w:type="paragraph" w:customStyle="1" w:styleId="7A20D78AB35348A8BD55046FF7D46C7E">
    <w:name w:val="7A20D78AB35348A8BD55046FF7D46C7E"/>
  </w:style>
  <w:style w:type="paragraph" w:customStyle="1" w:styleId="F434B44F4313490897DD0C062A48ACA1">
    <w:name w:val="F434B44F4313490897DD0C062A48ACA1"/>
  </w:style>
  <w:style w:type="paragraph" w:customStyle="1" w:styleId="B5E9542E213D4136B34E03C28EA18F70">
    <w:name w:val="B5E9542E213D4136B34E03C28EA18F70"/>
  </w:style>
  <w:style w:type="paragraph" w:customStyle="1" w:styleId="A61382C6FE314DE8B9275B06733827FD">
    <w:name w:val="A61382C6FE314DE8B9275B06733827FD"/>
  </w:style>
  <w:style w:type="paragraph" w:customStyle="1" w:styleId="3C67339E934C4F3ABADCC716C97FC055">
    <w:name w:val="3C67339E934C4F3ABADCC716C97FC055"/>
  </w:style>
  <w:style w:type="paragraph" w:customStyle="1" w:styleId="97DF2F6731B04CC4AF453B358EB3F963">
    <w:name w:val="97DF2F6731B04CC4AF453B358EB3F963"/>
  </w:style>
  <w:style w:type="paragraph" w:customStyle="1" w:styleId="DFA390A695AD45CFBA85F774B2ACBB29">
    <w:name w:val="DFA390A695AD45CFBA85F774B2ACBB29"/>
  </w:style>
  <w:style w:type="paragraph" w:customStyle="1" w:styleId="9F6CE5DF4C7845FD9BA7624692DC50B9">
    <w:name w:val="9F6CE5DF4C7845FD9BA7624692DC50B9"/>
  </w:style>
  <w:style w:type="paragraph" w:customStyle="1" w:styleId="344FC86D867F46BD88828B97272E06EF">
    <w:name w:val="344FC86D867F46BD88828B97272E06EF"/>
  </w:style>
  <w:style w:type="paragraph" w:customStyle="1" w:styleId="B8A42B0647394249997B3F55CAF0172C">
    <w:name w:val="B8A42B0647394249997B3F55CAF0172C"/>
  </w:style>
  <w:style w:type="paragraph" w:customStyle="1" w:styleId="68AAA99BED3E48CFADDB24B0E25C3505">
    <w:name w:val="68AAA99BED3E48CFADDB24B0E25C3505"/>
  </w:style>
  <w:style w:type="paragraph" w:customStyle="1" w:styleId="678E38436B22433D8AF9184A2A662786">
    <w:name w:val="678E38436B22433D8AF9184A2A662786"/>
  </w:style>
  <w:style w:type="paragraph" w:customStyle="1" w:styleId="20FD93D309874E78BD8F56770485CEF4">
    <w:name w:val="20FD93D309874E78BD8F56770485CEF4"/>
  </w:style>
  <w:style w:type="paragraph" w:customStyle="1" w:styleId="AB86611220E44AA088BC8C73C9FFFF44">
    <w:name w:val="AB86611220E44AA088BC8C73C9FFFF44"/>
  </w:style>
  <w:style w:type="paragraph" w:customStyle="1" w:styleId="266DC5293B0E4261B4734F542A285D83">
    <w:name w:val="266DC5293B0E4261B4734F542A285D83"/>
  </w:style>
  <w:style w:type="paragraph" w:customStyle="1" w:styleId="640EE89AE2FD47B3AFFAADD1A29E3E78">
    <w:name w:val="640EE89AE2FD47B3AFFAADD1A29E3E78"/>
  </w:style>
  <w:style w:type="paragraph" w:customStyle="1" w:styleId="73CDD2C6417E4F15BEC33897135D5B32">
    <w:name w:val="73CDD2C6417E4F15BEC33897135D5B32"/>
  </w:style>
  <w:style w:type="paragraph" w:customStyle="1" w:styleId="07A1BAE4AF224E29B82B45D785B83265">
    <w:name w:val="07A1BAE4AF224E29B82B45D785B83265"/>
  </w:style>
  <w:style w:type="paragraph" w:customStyle="1" w:styleId="9E09BDDD852947B68444F29BC04F5F99">
    <w:name w:val="9E09BDDD852947B68444F29BC04F5F99"/>
  </w:style>
  <w:style w:type="paragraph" w:customStyle="1" w:styleId="16C9CCC67E84491F9E5D164DACF28FDE">
    <w:name w:val="16C9CCC67E84491F9E5D164DACF28FDE"/>
  </w:style>
  <w:style w:type="paragraph" w:customStyle="1" w:styleId="9827C10A5BEF4D918F7BC5DB6F42B9E2">
    <w:name w:val="9827C10A5BEF4D918F7BC5DB6F42B9E2"/>
  </w:style>
  <w:style w:type="paragraph" w:customStyle="1" w:styleId="99B42A1D902444ACB3589BEF05C7F1CC">
    <w:name w:val="99B42A1D902444ACB3589BEF05C7F1CC"/>
  </w:style>
  <w:style w:type="paragraph" w:customStyle="1" w:styleId="A400DEB53A8046FBA55A6E6D31EEA6B8">
    <w:name w:val="A400DEB53A8046FBA55A6E6D31EEA6B8"/>
  </w:style>
  <w:style w:type="paragraph" w:customStyle="1" w:styleId="91FCC8FBE79B432EAD7BA19E45AFBC55">
    <w:name w:val="91FCC8FBE79B432EAD7BA19E45AFBC55"/>
  </w:style>
  <w:style w:type="paragraph" w:customStyle="1" w:styleId="BF57DBBFCA0F407F9B69264D6FE8F8D9">
    <w:name w:val="BF57DBBFCA0F407F9B69264D6FE8F8D9"/>
  </w:style>
  <w:style w:type="paragraph" w:customStyle="1" w:styleId="C55655B050B1466DAE4D955EDA4ED85F">
    <w:name w:val="C55655B050B1466DAE4D955EDA4ED85F"/>
  </w:style>
  <w:style w:type="paragraph" w:customStyle="1" w:styleId="63CC274EA45B45B88B6422C81197070D">
    <w:name w:val="63CC274EA45B45B88B6422C81197070D"/>
  </w:style>
  <w:style w:type="paragraph" w:customStyle="1" w:styleId="BD2001D1BA3C43C4B3C2FF674B5FC05D">
    <w:name w:val="BD2001D1BA3C43C4B3C2FF674B5FC05D"/>
  </w:style>
  <w:style w:type="paragraph" w:customStyle="1" w:styleId="F0676CBB671E4298BB83FAA81CEA4C82">
    <w:name w:val="F0676CBB671E4298BB83FAA81CEA4C82"/>
  </w:style>
  <w:style w:type="paragraph" w:customStyle="1" w:styleId="11B461895E90421193BD33A6069C14BF">
    <w:name w:val="11B461895E90421193BD33A6069C14BF"/>
  </w:style>
  <w:style w:type="paragraph" w:customStyle="1" w:styleId="1F98AA9227FA4FE0BA4288FEAD81709C">
    <w:name w:val="1F98AA9227FA4FE0BA4288FEAD81709C"/>
  </w:style>
  <w:style w:type="paragraph" w:customStyle="1" w:styleId="8A095D19DD614D5FA6C2ABEB667A92B8">
    <w:name w:val="8A095D19DD614D5FA6C2ABEB667A92B8"/>
  </w:style>
  <w:style w:type="paragraph" w:customStyle="1" w:styleId="1C9A2BD250CF4A75B22D9C96E04BD7FD">
    <w:name w:val="1C9A2BD250CF4A75B22D9C96E04BD7FD"/>
  </w:style>
  <w:style w:type="paragraph" w:customStyle="1" w:styleId="4EFD695F7834470C930DA29B51DCDB16">
    <w:name w:val="4EFD695F7834470C930DA29B51DCDB16"/>
  </w:style>
  <w:style w:type="paragraph" w:customStyle="1" w:styleId="02332A3F9E2547428E89E53D06CD7D66">
    <w:name w:val="02332A3F9E2547428E89E53D06CD7D66"/>
  </w:style>
  <w:style w:type="paragraph" w:customStyle="1" w:styleId="0C0F05E7D4244294993B824819396636">
    <w:name w:val="0C0F05E7D4244294993B824819396636"/>
  </w:style>
  <w:style w:type="paragraph" w:customStyle="1" w:styleId="B196B6DFADEC476D9E671085B16BFB99">
    <w:name w:val="B196B6DFADEC476D9E671085B16BFB99"/>
  </w:style>
  <w:style w:type="paragraph" w:customStyle="1" w:styleId="FCF4329725B94156A50CFFD82F914C5A">
    <w:name w:val="FCF4329725B94156A50CFFD82F914C5A"/>
  </w:style>
  <w:style w:type="paragraph" w:customStyle="1" w:styleId="CF6EE7F6877943209BC654F11F7F7277">
    <w:name w:val="CF6EE7F6877943209BC654F11F7F7277"/>
  </w:style>
  <w:style w:type="paragraph" w:customStyle="1" w:styleId="D5C0B0B3CFD746068BFE26AFA2D0D793">
    <w:name w:val="D5C0B0B3CFD746068BFE26AFA2D0D793"/>
  </w:style>
  <w:style w:type="paragraph" w:customStyle="1" w:styleId="8E7B5D3FAE134E9E864F345FC802B9A5">
    <w:name w:val="8E7B5D3FAE134E9E864F345FC802B9A5"/>
  </w:style>
  <w:style w:type="paragraph" w:customStyle="1" w:styleId="E71F54D0E1F74A24A38F783FEFF0229D">
    <w:name w:val="E71F54D0E1F74A24A38F783FEFF0229D"/>
  </w:style>
  <w:style w:type="paragraph" w:customStyle="1" w:styleId="3F1314F326324D91AE27CB0530D19D97">
    <w:name w:val="3F1314F326324D91AE27CB0530D19D97"/>
  </w:style>
  <w:style w:type="paragraph" w:customStyle="1" w:styleId="1C28DD8999EC46968C11C4DD70387919">
    <w:name w:val="1C28DD8999EC46968C11C4DD70387919"/>
  </w:style>
  <w:style w:type="paragraph" w:customStyle="1" w:styleId="C43FE66C624141339274723106DCE2FA">
    <w:name w:val="C43FE66C624141339274723106DCE2FA"/>
  </w:style>
  <w:style w:type="paragraph" w:customStyle="1" w:styleId="80BDAC23D69A4C0AAF06F6695202837E">
    <w:name w:val="80BDAC23D69A4C0AAF06F6695202837E"/>
  </w:style>
  <w:style w:type="paragraph" w:customStyle="1" w:styleId="C370E93EA1584D2EBA19136195B24F74">
    <w:name w:val="C370E93EA1584D2EBA19136195B24F74"/>
  </w:style>
  <w:style w:type="paragraph" w:customStyle="1" w:styleId="B27E81227969466B9CE8AECC1C1ECEF4">
    <w:name w:val="B27E81227969466B9CE8AECC1C1ECEF4"/>
  </w:style>
  <w:style w:type="paragraph" w:customStyle="1" w:styleId="ED4508BA811041FC999D394B9A540B39">
    <w:name w:val="ED4508BA811041FC999D394B9A540B39"/>
  </w:style>
  <w:style w:type="paragraph" w:customStyle="1" w:styleId="DD09A811FAAD434399AC76E4769214BA">
    <w:name w:val="DD09A811FAAD434399AC76E4769214BA"/>
  </w:style>
  <w:style w:type="paragraph" w:customStyle="1" w:styleId="85C1193CF1424937B414283388C6CC88">
    <w:name w:val="85C1193CF1424937B414283388C6CC88"/>
  </w:style>
  <w:style w:type="paragraph" w:customStyle="1" w:styleId="820411AE073C4A028D2AF887F08941F5">
    <w:name w:val="820411AE073C4A028D2AF887F08941F5"/>
  </w:style>
  <w:style w:type="paragraph" w:customStyle="1" w:styleId="F26D6543F7B4410CBE85CEDBCAC894A6">
    <w:name w:val="F26D6543F7B4410CBE85CEDBCAC894A6"/>
  </w:style>
  <w:style w:type="paragraph" w:customStyle="1" w:styleId="C9B3372D3DD7461DB1BFE00CB6F9173A">
    <w:name w:val="C9B3372D3DD7461DB1BFE00CB6F9173A"/>
  </w:style>
  <w:style w:type="paragraph" w:customStyle="1" w:styleId="43A48D8C4FC74C4587993274B8B6A6AE">
    <w:name w:val="43A48D8C4FC74C4587993274B8B6A6AE"/>
  </w:style>
  <w:style w:type="paragraph" w:customStyle="1" w:styleId="6DF215DB2A294CB7845C8381B9F3D7DA">
    <w:name w:val="6DF215DB2A294CB7845C8381B9F3D7DA"/>
  </w:style>
  <w:style w:type="paragraph" w:customStyle="1" w:styleId="717952EF4B2A4944BA21AD394CFB6068">
    <w:name w:val="717952EF4B2A4944BA21AD394CFB6068"/>
  </w:style>
  <w:style w:type="paragraph" w:customStyle="1" w:styleId="4A9AE2A9FF8442B3922130E148EA5578">
    <w:name w:val="4A9AE2A9FF8442B3922130E148EA5578"/>
  </w:style>
  <w:style w:type="paragraph" w:customStyle="1" w:styleId="8BBC130976224D9EA46CA41C619442BD">
    <w:name w:val="8BBC130976224D9EA46CA41C619442BD"/>
  </w:style>
  <w:style w:type="paragraph" w:customStyle="1" w:styleId="B6069E4F896440719EE6ECB7D2179DFE">
    <w:name w:val="B6069E4F896440719EE6ECB7D2179DFE"/>
  </w:style>
  <w:style w:type="paragraph" w:customStyle="1" w:styleId="D7D1CCA702D0444B88F24650E01EFE5C">
    <w:name w:val="D7D1CCA702D0444B88F24650E01EFE5C"/>
  </w:style>
  <w:style w:type="paragraph" w:customStyle="1" w:styleId="A967469E70DB4EB787F7D4F7922F1664">
    <w:name w:val="A967469E70DB4EB787F7D4F7922F1664"/>
  </w:style>
  <w:style w:type="paragraph" w:customStyle="1" w:styleId="899C8001B8784FD996AE2174ACFF5885">
    <w:name w:val="899C8001B8784FD996AE2174ACFF5885"/>
  </w:style>
  <w:style w:type="paragraph" w:customStyle="1" w:styleId="7F1FEB0CAEBE44079E50815FC9C7BA6F">
    <w:name w:val="7F1FEB0CAEBE44079E50815FC9C7BA6F"/>
  </w:style>
  <w:style w:type="paragraph" w:customStyle="1" w:styleId="1B831441789D4798A21A59988728B6E6">
    <w:name w:val="1B831441789D4798A21A59988728B6E6"/>
  </w:style>
  <w:style w:type="paragraph" w:customStyle="1" w:styleId="EDE9437E1B714ED180846932F8D47AD7">
    <w:name w:val="EDE9437E1B714ED180846932F8D47AD7"/>
  </w:style>
  <w:style w:type="paragraph" w:customStyle="1" w:styleId="69D312F26DEA469A81D6E4D53C65BD3F">
    <w:name w:val="69D312F26DEA469A81D6E4D53C65BD3F"/>
  </w:style>
  <w:style w:type="paragraph" w:customStyle="1" w:styleId="2B02FD651D7843EDA79D4D6443074854">
    <w:name w:val="2B02FD651D7843EDA79D4D6443074854"/>
  </w:style>
  <w:style w:type="paragraph" w:customStyle="1" w:styleId="97A77981DE4C416BA35AE4D45094D4CA">
    <w:name w:val="97A77981DE4C416BA35AE4D45094D4CA"/>
  </w:style>
  <w:style w:type="paragraph" w:customStyle="1" w:styleId="86195F234B924AD1839755F1BBD4EE2D">
    <w:name w:val="86195F234B924AD1839755F1BBD4EE2D"/>
  </w:style>
  <w:style w:type="paragraph" w:customStyle="1" w:styleId="63C4358ACCF240D387CA377FEA16D7BA">
    <w:name w:val="63C4358ACCF240D387CA377FEA16D7BA"/>
  </w:style>
  <w:style w:type="paragraph" w:customStyle="1" w:styleId="14DEF50CF6B340A4B6C833A2CC8E8B91">
    <w:name w:val="14DEF50CF6B340A4B6C833A2CC8E8B91"/>
  </w:style>
  <w:style w:type="paragraph" w:customStyle="1" w:styleId="FE341B2510844C56A79FD0409BAB5550">
    <w:name w:val="FE341B2510844C56A79FD0409BAB5550"/>
  </w:style>
  <w:style w:type="paragraph" w:customStyle="1" w:styleId="545D0D39BE624704BB5F26B063AAF0D3">
    <w:name w:val="545D0D39BE624704BB5F26B063AAF0D3"/>
  </w:style>
  <w:style w:type="paragraph" w:customStyle="1" w:styleId="8F2F005CCAA2424FB60F68C7D7E1FD4E">
    <w:name w:val="8F2F005CCAA2424FB60F68C7D7E1FD4E"/>
  </w:style>
  <w:style w:type="paragraph" w:customStyle="1" w:styleId="2D672DEE7070481F8CE1BD3FB60E9D72">
    <w:name w:val="2D672DEE7070481F8CE1BD3FB60E9D72"/>
  </w:style>
  <w:style w:type="paragraph" w:customStyle="1" w:styleId="1F093FF9B2104FAEAF5A469D2465A5B6">
    <w:name w:val="1F093FF9B2104FAEAF5A469D2465A5B6"/>
  </w:style>
  <w:style w:type="paragraph" w:customStyle="1" w:styleId="91449A6C44B3477EA98E42B75839EA84">
    <w:name w:val="91449A6C44B3477EA98E42B75839EA84"/>
  </w:style>
  <w:style w:type="paragraph" w:customStyle="1" w:styleId="DC9E954A1B914FA28FD90A8AE409D13B">
    <w:name w:val="DC9E954A1B914FA28FD90A8AE409D13B"/>
  </w:style>
  <w:style w:type="paragraph" w:customStyle="1" w:styleId="0E69EE55984048298264420992975FB3">
    <w:name w:val="0E69EE55984048298264420992975FB3"/>
  </w:style>
  <w:style w:type="paragraph" w:customStyle="1" w:styleId="E7BFF7B0D92C4FF5A069F2D14B9761A3">
    <w:name w:val="E7BFF7B0D92C4FF5A069F2D14B9761A3"/>
  </w:style>
  <w:style w:type="paragraph" w:customStyle="1" w:styleId="F03C111F04D647BDB325BC26DD418423">
    <w:name w:val="F03C111F04D647BDB325BC26DD418423"/>
  </w:style>
  <w:style w:type="paragraph" w:customStyle="1" w:styleId="DF2D5C54A030498895ACF7518227DFD5">
    <w:name w:val="DF2D5C54A030498895ACF7518227DFD5"/>
  </w:style>
  <w:style w:type="paragraph" w:customStyle="1" w:styleId="2348CA34D0AB4F0FA2B11C9FFC07CD98">
    <w:name w:val="2348CA34D0AB4F0FA2B11C9FFC07CD98"/>
  </w:style>
  <w:style w:type="paragraph" w:customStyle="1" w:styleId="A55D24A4ACD244A2B0AF7C1AE35F3729">
    <w:name w:val="A55D24A4ACD244A2B0AF7C1AE35F3729"/>
  </w:style>
  <w:style w:type="paragraph" w:customStyle="1" w:styleId="C6E28F99178541F9A810CE0BB0881031">
    <w:name w:val="C6E28F99178541F9A810CE0BB0881031"/>
  </w:style>
  <w:style w:type="paragraph" w:customStyle="1" w:styleId="724C8540977C4D3AB6D76BFA1ADC6C16">
    <w:name w:val="724C8540977C4D3AB6D76BFA1ADC6C16"/>
  </w:style>
  <w:style w:type="paragraph" w:customStyle="1" w:styleId="869C438456BF498A8F7C759E4C2DAED3">
    <w:name w:val="869C438456BF498A8F7C759E4C2DAED3"/>
  </w:style>
  <w:style w:type="paragraph" w:customStyle="1" w:styleId="5FDE01C1A6CA4929BBD3A34EFD68DC99">
    <w:name w:val="5FDE01C1A6CA4929BBD3A34EFD68DC99"/>
  </w:style>
  <w:style w:type="paragraph" w:customStyle="1" w:styleId="0D5CCC55500143E5891069CC101E28E8">
    <w:name w:val="0D5CCC55500143E5891069CC101E28E8"/>
  </w:style>
  <w:style w:type="paragraph" w:customStyle="1" w:styleId="07DB49FABBE4419291ECC30921E24B99">
    <w:name w:val="07DB49FABBE4419291ECC30921E24B99"/>
  </w:style>
  <w:style w:type="paragraph" w:customStyle="1" w:styleId="D704085F901E4FDDA857B21763A9C0F2">
    <w:name w:val="D704085F901E4FDDA857B21763A9C0F2"/>
  </w:style>
  <w:style w:type="paragraph" w:customStyle="1" w:styleId="7D66DD97E582488BBF4D6BC4A0E601D6">
    <w:name w:val="7D66DD97E582488BBF4D6BC4A0E601D6"/>
    <w:rsid w:val="00465E5D"/>
  </w:style>
  <w:style w:type="paragraph" w:customStyle="1" w:styleId="2AAD765E21664928A2CBFA3103A600BF">
    <w:name w:val="2AAD765E21664928A2CBFA3103A600BF"/>
    <w:rsid w:val="00465E5D"/>
  </w:style>
  <w:style w:type="paragraph" w:customStyle="1" w:styleId="FB89BC20E0324216946502899636AFB9">
    <w:name w:val="FB89BC20E0324216946502899636AFB9"/>
    <w:rsid w:val="00465E5D"/>
  </w:style>
  <w:style w:type="paragraph" w:customStyle="1" w:styleId="DBA563BEC47742648F8203BAA0F5A9D4">
    <w:name w:val="DBA563BEC47742648F8203BAA0F5A9D4"/>
    <w:rsid w:val="00465E5D"/>
  </w:style>
  <w:style w:type="paragraph" w:customStyle="1" w:styleId="536EE92F99544DBC96F1C6AAF80AD11F">
    <w:name w:val="536EE92F99544DBC96F1C6AAF80AD11F"/>
    <w:rsid w:val="00200214"/>
  </w:style>
  <w:style w:type="paragraph" w:customStyle="1" w:styleId="4A1DF064402C472F8354EBE079EADFCE">
    <w:name w:val="4A1DF064402C472F8354EBE079EADFCE"/>
    <w:rsid w:val="00347CEE"/>
  </w:style>
  <w:style w:type="paragraph" w:customStyle="1" w:styleId="A738F01A21CE48298672D612F20A3E47">
    <w:name w:val="A738F01A21CE48298672D612F20A3E47"/>
    <w:rsid w:val="00347CEE"/>
  </w:style>
  <w:style w:type="paragraph" w:customStyle="1" w:styleId="8ED2063E212B42C2B7793EC0D1DE0263">
    <w:name w:val="8ED2063E212B42C2B7793EC0D1DE0263"/>
    <w:rsid w:val="00347CEE"/>
  </w:style>
  <w:style w:type="paragraph" w:customStyle="1" w:styleId="16CE2D6AD762452C84E7CED051490BD2">
    <w:name w:val="16CE2D6AD762452C84E7CED051490BD2"/>
    <w:rsid w:val="00347CEE"/>
  </w:style>
  <w:style w:type="paragraph" w:customStyle="1" w:styleId="492F1FAFA5DD497B987A8659E542FF50">
    <w:name w:val="492F1FAFA5DD497B987A8659E542FF50"/>
    <w:rsid w:val="00347CEE"/>
  </w:style>
  <w:style w:type="paragraph" w:customStyle="1" w:styleId="3741700FC1984812803D379A673C8B40">
    <w:name w:val="3741700FC1984812803D379A673C8B40"/>
    <w:rsid w:val="00347CEE"/>
  </w:style>
  <w:style w:type="paragraph" w:customStyle="1" w:styleId="E52DBFB109554F52BD4633FF3CFCA7D3">
    <w:name w:val="E52DBFB109554F52BD4633FF3CFCA7D3"/>
    <w:rsid w:val="00347CEE"/>
  </w:style>
  <w:style w:type="paragraph" w:customStyle="1" w:styleId="10E03F473F734829BACD912F09CC8B1C">
    <w:name w:val="10E03F473F734829BACD912F09CC8B1C"/>
    <w:rsid w:val="00164AEB"/>
  </w:style>
  <w:style w:type="paragraph" w:customStyle="1" w:styleId="086257BCB1E14D478B190DB05B9BA6EF">
    <w:name w:val="086257BCB1E14D478B190DB05B9BA6EF"/>
    <w:rsid w:val="00E57436"/>
  </w:style>
  <w:style w:type="paragraph" w:customStyle="1" w:styleId="CCD36E13BBC447918A08B8001B64DDC7">
    <w:name w:val="CCD36E13BBC447918A08B8001B64DDC7"/>
    <w:rsid w:val="0026570C"/>
  </w:style>
  <w:style w:type="paragraph" w:customStyle="1" w:styleId="1C1172E14A38416E84419FB2D6BBD790">
    <w:name w:val="1C1172E14A38416E84419FB2D6BBD790"/>
    <w:rsid w:val="0026570C"/>
  </w:style>
  <w:style w:type="paragraph" w:customStyle="1" w:styleId="F5174AB948EF40EC94CC82A501586170">
    <w:name w:val="F5174AB948EF40EC94CC82A501586170"/>
    <w:rsid w:val="00EF1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FFA86-6CCA-40EE-B316-76BDB60D5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67775-FDD2-45E9-BBA0-D3756129148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af0d2e8-0f51-44b6-8e45-748a74c12944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E9C90DB-F3DE-4886-BC7E-E99642B2A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0d2e8-0f51-44b6-8e45-748a74c12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Verbale di riunione</Template>
  <TotalTime>1</TotalTime>
  <Pages>1</Pages>
  <Words>471</Words>
  <Characters>2691</Characters>
  <Application>Microsoft Office Word</Application>
  <DocSecurity>4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Sparaco Stefania</dc:creator>
  <cp:lastModifiedBy>Sparaco Stefania</cp:lastModifiedBy>
  <cp:revision>2</cp:revision>
  <dcterms:created xsi:type="dcterms:W3CDTF">2019-07-26T09:48:00Z</dcterms:created>
  <dcterms:modified xsi:type="dcterms:W3CDTF">2019-07-26T09:48:00Z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</Properties>
</file>