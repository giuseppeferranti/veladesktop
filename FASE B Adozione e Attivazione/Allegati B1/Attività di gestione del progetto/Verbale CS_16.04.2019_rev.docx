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P="00384BD5" w:rsidRDefault="00766997" w14:paraId="526D5961" w14:textId="286106E3">
      <w:pPr>
        <w:pStyle w:val="Titolo"/>
        <w:jc w:val="both"/>
      </w:pPr>
      <w:r>
        <w:t xml:space="preserve">Comitato Scientifico </w:t>
      </w:r>
      <w:r w:rsidR="00386277">
        <w:t>16</w:t>
      </w:r>
      <w:r w:rsidR="00384BD5">
        <w:t>/</w:t>
      </w:r>
      <w:r w:rsidR="00BA65F3">
        <w:t>0</w:t>
      </w:r>
      <w:r w:rsidR="00386277">
        <w:t>4</w:t>
      </w:r>
      <w:r w:rsidR="00A979E1">
        <w:rPr>
          <w:lang w:bidi="it-IT"/>
        </w:rPr>
        <w:t xml:space="preserve"> </w:t>
      </w:r>
      <w:sdt>
        <w:sdtPr>
          <w:alias w:val="Separatore verticale:"/>
          <w:tag w:val="Separatore verticale:"/>
          <w:id w:val="1874568466"/>
          <w:placeholder>
            <w:docPart w:val="4F092C7512734DACAB84CF029BC121E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|</w:t>
          </w:r>
        </w:sdtContent>
      </w:sdt>
      <w:sdt>
        <w:sdtPr>
          <w:rPr>
            <w:rStyle w:val="Riferimentodelicato"/>
          </w:rPr>
          <w:alias w:val="Verbali:"/>
          <w:tag w:val="Verbali:"/>
          <w:id w:val="324875599"/>
          <w:placeholder>
            <w:docPart w:val="CC0009E08F8145A982CFCF747BDFF745"/>
          </w:placeholder>
          <w:temporary/>
          <w:showingPlcHdr/>
          <w15:appearance w15:val="hidden"/>
        </w:sdtPr>
        <w:sdtEndPr>
          <w:rPr>
            <w:rStyle w:val="Carpredefinitoparagrafo"/>
            <w:caps w:val="0"/>
          </w:rPr>
        </w:sdtEndPr>
        <w:sdtContent>
          <w:r w:rsidR="00AD1563">
            <w:rPr>
              <w:rStyle w:val="Riferimentodelicato"/>
              <w:lang w:bidi="it-IT"/>
            </w:rPr>
            <w:t>Verbale</w:t>
          </w:r>
        </w:sdtContent>
      </w:sdt>
    </w:p>
    <w:p w:rsidR="00A979E1" w:rsidP="00384BD5" w:rsidRDefault="00533436" w14:paraId="480AAD23" w14:textId="7382A044">
      <w:pPr>
        <w:pStyle w:val="Titolo2"/>
        <w:jc w:val="both"/>
        <w:rPr>
          <w:rStyle w:val="Enfasidelicata"/>
        </w:rPr>
      </w:pPr>
      <w:sdt>
        <w:sdtPr>
          <w:rPr>
            <w:i/>
            <w:iCs/>
            <w:color w:val="auto"/>
          </w:rPr>
          <w:alias w:val="Data e ora della riunione:"/>
          <w:tag w:val="Data e ora della riunione:"/>
          <w:id w:val="712006246"/>
          <w:placeholder>
            <w:docPart w:val="DE94107217BE43F7AC01124DC5FE4193"/>
          </w:placeholder>
          <w:temporary/>
          <w:showingPlcHdr/>
          <w15:appearance w15:val="hidden"/>
        </w:sdtPr>
        <w:sdtEndPr>
          <w:rPr>
            <w:i w:val="0"/>
            <w:iCs w:val="0"/>
            <w:color w:val="2683C6" w:themeColor="accent2"/>
          </w:rPr>
        </w:sdtEndPr>
        <w:sdtContent>
          <w:r w:rsidRPr="00486603" w:rsidR="00486603">
            <w:rPr>
              <w:lang w:bidi="it-IT"/>
            </w:rPr>
            <w:t>Data | ora riunione</w:t>
          </w:r>
        </w:sdtContent>
      </w:sdt>
      <w:r w:rsidRPr="00486603" w:rsidR="00486603">
        <w:rPr>
          <w:lang w:bidi="it-IT"/>
        </w:rPr>
        <w:t xml:space="preserve"> </w:t>
      </w:r>
      <w:r w:rsidRPr="00486603" w:rsidR="00486603">
        <w:rPr>
          <w:rStyle w:val="Enfasidelicata"/>
        </w:rPr>
        <w:t xml:space="preserve"> </w:t>
      </w:r>
      <w:r w:rsidR="00386277">
        <w:rPr>
          <w:rStyle w:val="Enfasidelicata"/>
        </w:rPr>
        <w:t>16</w:t>
      </w:r>
      <w:r w:rsidR="00010DCE">
        <w:rPr>
          <w:rStyle w:val="Enfasidelicata"/>
        </w:rPr>
        <w:t>/</w:t>
      </w:r>
      <w:r w:rsidR="00BA65F3">
        <w:rPr>
          <w:rStyle w:val="Enfasidelicata"/>
        </w:rPr>
        <w:t>0</w:t>
      </w:r>
      <w:r w:rsidR="00386277">
        <w:rPr>
          <w:rStyle w:val="Enfasidelicata"/>
        </w:rPr>
        <w:t>4</w:t>
      </w:r>
      <w:r w:rsidR="00010DCE">
        <w:rPr>
          <w:rStyle w:val="Enfasidelicata"/>
        </w:rPr>
        <w:t>/201</w:t>
      </w:r>
      <w:r w:rsidR="00BA65F3">
        <w:rPr>
          <w:rStyle w:val="Enfasidelicata"/>
        </w:rPr>
        <w:t>9</w:t>
      </w:r>
      <w:r w:rsidRPr="00486603" w:rsidR="00486603">
        <w:rPr>
          <w:rStyle w:val="Enfasidelicata"/>
          <w:lang w:bidi="it-IT"/>
        </w:rPr>
        <w:t xml:space="preserve">| </w:t>
      </w:r>
      <w:r w:rsidR="00711FA7">
        <w:rPr>
          <w:rStyle w:val="Enfasidelicata"/>
          <w:lang w:bidi="it-IT"/>
        </w:rPr>
        <w:t xml:space="preserve">10.30 </w:t>
      </w:r>
      <w:r w:rsidRPr="00486603" w:rsidR="00486603">
        <w:rPr>
          <w:lang w:bidi="it-IT"/>
        </w:rPr>
        <w:t xml:space="preserve">| </w:t>
      </w:r>
      <w:sdt>
        <w:sdtPr>
          <w:alias w:val="Luogo delle riunione:"/>
          <w:tag w:val="Luogo delle riunione:"/>
          <w:id w:val="1910582416"/>
          <w:placeholder>
            <w:docPart w:val="C611B7811BB34B7CA1DD8BCD352BFF03"/>
          </w:placeholder>
          <w:temporary/>
          <w:showingPlcHdr/>
          <w15:appearance w15:val="hidden"/>
        </w:sdtPr>
        <w:sdtEndPr/>
        <w:sdtContent>
          <w:r w:rsidRPr="00486603" w:rsidR="00486603">
            <w:rPr>
              <w:lang w:bidi="it-IT"/>
            </w:rPr>
            <w:t>Luogo riunione</w:t>
          </w:r>
        </w:sdtContent>
      </w:sdt>
      <w:r w:rsidRPr="00486603" w:rsidR="00486603">
        <w:rPr>
          <w:lang w:bidi="it-IT"/>
        </w:rPr>
        <w:t xml:space="preserve"> </w:t>
      </w:r>
      <w:sdt>
        <w:sdtPr>
          <w:rPr>
            <w:rStyle w:val="Enfasidelicata"/>
          </w:rPr>
          <w:alias w:val="Immettere il luogo:"/>
          <w:tag w:val="Immettere il luogo:"/>
          <w:id w:val="465398058"/>
          <w:placeholder>
            <w:docPart w:val="7A20D78AB35348A8BD55046FF7D46C7E"/>
          </w:placeholder>
          <w15:appearance w15:val="hidden"/>
        </w:sdtPr>
        <w:sdtEndPr>
          <w:rPr>
            <w:rStyle w:val="Carpredefinitoparagrafo"/>
            <w:i w:val="0"/>
            <w:iCs w:val="0"/>
            <w:color w:val="2683C6" w:themeColor="accent2"/>
          </w:rPr>
        </w:sdtEndPr>
        <w:sdtContent>
          <w:r w:rsidR="00982A4D">
            <w:rPr>
              <w:rStyle w:val="Enfasidelicata"/>
            </w:rPr>
            <w:t xml:space="preserve">sede Regione </w:t>
          </w:r>
          <w:proofErr w:type="gramStart"/>
          <w:r w:rsidR="00982A4D">
            <w:rPr>
              <w:rStyle w:val="Enfasidelicata"/>
            </w:rPr>
            <w:t>Emilia Romagna</w:t>
          </w:r>
          <w:proofErr w:type="gramEnd"/>
          <w:r w:rsidR="00982A4D">
            <w:rPr>
              <w:rStyle w:val="Enfasidelicata"/>
            </w:rPr>
            <w:t xml:space="preserve">, via Aldo Moro </w:t>
          </w:r>
          <w:r w:rsidR="00386277">
            <w:rPr>
              <w:rStyle w:val="Enfasidelicata"/>
            </w:rPr>
            <w:t>30</w:t>
          </w:r>
          <w:r w:rsidR="00982A4D">
            <w:rPr>
              <w:rStyle w:val="Enfasidelicata"/>
            </w:rPr>
            <w:t xml:space="preserve"> - Bologna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nformazioni riunione"/>
      </w:tblPr>
      <w:tblGrid>
        <w:gridCol w:w="5233"/>
        <w:gridCol w:w="5233"/>
      </w:tblGrid>
      <w:tr w:rsidR="00A979E1" w:rsidTr="00486603" w14:paraId="1D702EAC" w14:textId="77777777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color="2683C6" w:themeColor="accent2" w:sz="4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per la persona che indice la riunione, il tipo di riunione, il moderatore, il verbalizzante e il controllore dei tempi"/>
            </w:tblPr>
            <w:tblGrid>
              <w:gridCol w:w="2333"/>
              <w:gridCol w:w="2890"/>
            </w:tblGrid>
            <w:tr w:rsidR="00A979E1" w:rsidTr="00486603" w14:paraId="6528B663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533436" w14:paraId="5CA0FBD1" w14:textId="77777777">
                  <w:pPr>
                    <w:pStyle w:val="Titolo3"/>
                    <w:jc w:val="both"/>
                  </w:pPr>
                  <w:sdt>
                    <w:sdtPr>
                      <w:alias w:val="Riunione indetta da:"/>
                      <w:tag w:val="Riunione indetta da:"/>
                      <w:id w:val="1112008097"/>
                      <w:placeholder>
                        <w:docPart w:val="F434B44F4313490897DD0C062A48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 w:rsidR="00A979E1">
                        <w:rPr>
                          <w:lang w:bidi="it-IT"/>
                        </w:rPr>
                        <w:t>Riunione indetta da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711FA7" w14:paraId="26E9748B" w14:textId="56A6A80D">
                  <w:pPr>
                    <w:spacing w:after="0" w:line="259" w:lineRule="auto"/>
                    <w:ind w:left="218"/>
                    <w:jc w:val="both"/>
                  </w:pPr>
                  <w:r>
                    <w:t>RER</w:t>
                  </w:r>
                </w:p>
              </w:tc>
            </w:tr>
            <w:tr w:rsidR="00A979E1" w:rsidTr="00486603" w14:paraId="4AFDABA6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533436" w14:paraId="65E9CF27" w14:textId="77777777">
                  <w:pPr>
                    <w:pStyle w:val="Titolo3"/>
                    <w:jc w:val="both"/>
                  </w:pPr>
                  <w:sdt>
                    <w:sdtPr>
                      <w:alias w:val="Tipo di riunione:"/>
                      <w:tag w:val="Tipo di riunione:"/>
                      <w:id w:val="1356456911"/>
                      <w:placeholder>
                        <w:docPart w:val="A61382C6FE314DE8B9275B06733827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 w:rsidR="00A979E1">
                        <w:rPr>
                          <w:lang w:bidi="it-IT"/>
                        </w:rPr>
                        <w:t>Tipo di riunione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010DCE" w14:paraId="55BCE72E" w14:textId="51E9CD36">
                  <w:pPr>
                    <w:spacing w:after="0" w:line="259" w:lineRule="auto"/>
                    <w:ind w:left="218"/>
                    <w:jc w:val="both"/>
                  </w:pPr>
                  <w:r>
                    <w:t>Comitato Scientifico</w:t>
                  </w:r>
                </w:p>
              </w:tc>
            </w:tr>
            <w:tr w:rsidR="00A979E1" w:rsidTr="00486603" w14:paraId="31277909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00AED447" w14:textId="77777777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4E125A85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:rsidTr="00486603" w14:paraId="68F6749C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525B0F9B" w14:textId="7B6DF9E8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0A729623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:rsidTr="00486603" w14:paraId="719D3085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51E471D7" w14:textId="77777777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43F037E5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</w:tbl>
          <w:p w:rsidR="00A979E1" w:rsidP="00384BD5" w:rsidRDefault="00A979E1" w14:paraId="365B4079" w14:textId="77777777">
            <w:pPr>
              <w:spacing w:after="0"/>
              <w:jc w:val="both"/>
            </w:pPr>
          </w:p>
        </w:tc>
        <w:tc>
          <w:tcPr>
            <w:tcW w:w="5400" w:type="dxa"/>
          </w:tcPr>
          <w:p w:rsidR="00A979E1" w:rsidP="00384BD5" w:rsidRDefault="00F61B55" w14:paraId="5A4ED5E2" w14:textId="54C47E7B">
            <w:pPr>
              <w:spacing w:after="0"/>
              <w:jc w:val="both"/>
            </w:pPr>
            <w:r>
              <w:t>Presenti</w:t>
            </w:r>
            <w:r w:rsidRPr="00386277">
              <w:t xml:space="preserve">: </w:t>
            </w:r>
            <w:r w:rsidRPr="00386277" w:rsidR="00386277">
              <w:t>tutti</w:t>
            </w:r>
            <w:r w:rsidR="00386277">
              <w:t xml:space="preserve"> gli enti partner e fornitori RTI ad eccezione dell’</w:t>
            </w:r>
            <w:r w:rsidRPr="00386277" w:rsidR="00386277">
              <w:t>UTI</w:t>
            </w:r>
          </w:p>
        </w:tc>
      </w:tr>
    </w:tbl>
    <w:p w:rsidR="00A979E1" w:rsidP="00384BD5" w:rsidRDefault="00533436" w14:paraId="73BB41B7" w14:textId="77777777">
      <w:pPr>
        <w:pStyle w:val="Titolo1"/>
        <w:jc w:val="both"/>
      </w:pPr>
      <w:sdt>
        <w:sdtPr>
          <w:alias w:val="Argomenti dell'agenda:"/>
          <w:tag w:val="Argomenti dell'agenda:"/>
          <w:id w:val="-877550984"/>
          <w:placeholder>
            <w:docPart w:val="68AAA99BED3E48CFADDB24B0E25C350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Argomenti dell'agenda</w:t>
          </w:r>
        </w:sdtContent>
      </w:sdt>
    </w:p>
    <w:p w:rsidRPr="003043DE" w:rsidR="00C00BFA" w:rsidP="003043DE" w:rsidRDefault="00A979E1" w14:paraId="3DD95F0F" w14:textId="4A18138E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734764758"/>
          <w:placeholder>
            <w:docPart w:val="AB86611220E44AA088BC8C73C9FFFF44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 w:rsidR="003043DE">
        <w:rPr>
          <w:lang w:bidi="it-IT"/>
        </w:rPr>
        <w:t xml:space="preserve"> I </w:t>
      </w:r>
      <w:r w:rsidRPr="003043DE" w:rsidR="00C00BFA">
        <w:rPr>
          <w:i/>
          <w:color w:val="auto"/>
          <w:sz w:val="20"/>
          <w:szCs w:val="20"/>
        </w:rPr>
        <w:t>Stato avanzamento progetto</w:t>
      </w:r>
    </w:p>
    <w:p w:rsidRPr="00C00BFA" w:rsidR="00C00BFA" w:rsidP="002B0CE6" w:rsidRDefault="003043DE" w14:paraId="5720904C" w14:textId="7EBD0314">
      <w:pPr>
        <w:pStyle w:val="Paragrafoelenco"/>
        <w:numPr>
          <w:ilvl w:val="0"/>
          <w:numId w:val="11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C00BFA" w:rsidR="00C00BFA">
        <w:rPr>
          <w:sz w:val="20"/>
          <w:szCs w:val="20"/>
        </w:rPr>
        <w:t xml:space="preserve">ito di Progetto www.smartworkingvela.it </w:t>
      </w:r>
    </w:p>
    <w:p w:rsidRPr="00C00BFA" w:rsidR="00C00BFA" w:rsidP="002B0CE6" w:rsidRDefault="00C00BFA" w14:paraId="174CA940" w14:textId="74D0512C">
      <w:pPr>
        <w:pStyle w:val="Paragrafoelenco"/>
        <w:numPr>
          <w:ilvl w:val="0"/>
          <w:numId w:val="11"/>
        </w:numPr>
        <w:spacing w:before="0" w:after="0"/>
        <w:rPr>
          <w:sz w:val="20"/>
          <w:szCs w:val="20"/>
        </w:rPr>
      </w:pPr>
      <w:r w:rsidRPr="00C00BFA">
        <w:rPr>
          <w:sz w:val="20"/>
          <w:szCs w:val="20"/>
        </w:rPr>
        <w:t>Formazione in presenza e on line</w:t>
      </w:r>
    </w:p>
    <w:p w:rsidRPr="00C00BFA" w:rsidR="00C00BFA" w:rsidP="002B0CE6" w:rsidRDefault="00C00BFA" w14:paraId="7305B677" w14:textId="644B820C">
      <w:pPr>
        <w:pStyle w:val="Paragrafoelenco"/>
        <w:numPr>
          <w:ilvl w:val="0"/>
          <w:numId w:val="11"/>
        </w:numPr>
        <w:spacing w:before="0" w:after="0"/>
        <w:rPr>
          <w:sz w:val="20"/>
          <w:szCs w:val="20"/>
        </w:rPr>
      </w:pPr>
      <w:r w:rsidRPr="00C00BFA">
        <w:rPr>
          <w:sz w:val="20"/>
          <w:szCs w:val="20"/>
        </w:rPr>
        <w:t>Lavori dei team, kit di riuso e prossimi rilasci</w:t>
      </w:r>
    </w:p>
    <w:p w:rsidR="00C00BFA" w:rsidP="002B0CE6" w:rsidRDefault="00C00BFA" w14:paraId="3D35F89A" w14:textId="583A5B3E">
      <w:pPr>
        <w:pStyle w:val="Paragrafoelenco"/>
        <w:numPr>
          <w:ilvl w:val="0"/>
          <w:numId w:val="11"/>
        </w:numPr>
        <w:spacing w:before="0" w:after="0"/>
        <w:rPr>
          <w:sz w:val="20"/>
          <w:szCs w:val="20"/>
        </w:rPr>
      </w:pPr>
      <w:r w:rsidRPr="00C00BFA">
        <w:rPr>
          <w:sz w:val="20"/>
          <w:szCs w:val="20"/>
        </w:rPr>
        <w:t>Condivisione della pianificazione delle attività a finire</w:t>
      </w:r>
    </w:p>
    <w:p w:rsidR="003043DE" w:rsidP="003043DE" w:rsidRDefault="003043DE" w14:paraId="0A2C6F23" w14:textId="77777777">
      <w:pPr>
        <w:spacing w:before="0" w:after="0"/>
        <w:rPr>
          <w:sz w:val="20"/>
          <w:szCs w:val="20"/>
        </w:rPr>
      </w:pPr>
    </w:p>
    <w:p w:rsidRPr="0066666C" w:rsidR="0066666C" w:rsidP="003043DE" w:rsidRDefault="0066666C" w14:paraId="4C1D5D0B" w14:textId="75628BEA">
      <w:pPr>
        <w:spacing w:before="0" w:after="0"/>
        <w:rPr>
          <w:b/>
          <w:sz w:val="20"/>
          <w:szCs w:val="20"/>
        </w:rPr>
      </w:pPr>
      <w:r w:rsidRPr="0066666C">
        <w:rPr>
          <w:b/>
          <w:sz w:val="20"/>
          <w:szCs w:val="20"/>
        </w:rPr>
        <w:t>Sito di Progetto www.smartworkingvela.it</w:t>
      </w:r>
    </w:p>
    <w:p w:rsidR="003043DE" w:rsidP="003043DE" w:rsidRDefault="003043DE" w14:paraId="4FF66233" w14:textId="544C9FA4">
      <w:pPr>
        <w:spacing w:before="0" w:after="0"/>
        <w:rPr>
          <w:sz w:val="20"/>
          <w:szCs w:val="20"/>
        </w:rPr>
      </w:pPr>
      <w:r w:rsidRPr="003043DE">
        <w:rPr>
          <w:sz w:val="20"/>
          <w:szCs w:val="20"/>
        </w:rPr>
        <w:t xml:space="preserve">Ok </w:t>
      </w:r>
      <w:r w:rsidR="007F294B">
        <w:rPr>
          <w:sz w:val="20"/>
          <w:szCs w:val="20"/>
        </w:rPr>
        <w:t xml:space="preserve">da parte di </w:t>
      </w:r>
      <w:proofErr w:type="spellStart"/>
      <w:r w:rsidR="007F294B">
        <w:rPr>
          <w:sz w:val="20"/>
          <w:szCs w:val="20"/>
        </w:rPr>
        <w:t>AcT</w:t>
      </w:r>
      <w:proofErr w:type="spellEnd"/>
      <w:r w:rsidR="007F294B">
        <w:rPr>
          <w:sz w:val="20"/>
          <w:szCs w:val="20"/>
        </w:rPr>
        <w:t xml:space="preserve"> a</w:t>
      </w:r>
      <w:r w:rsidRPr="003043DE">
        <w:rPr>
          <w:sz w:val="20"/>
          <w:szCs w:val="20"/>
        </w:rPr>
        <w:t>lla possibilità del download del kit di riuso</w:t>
      </w:r>
      <w:r w:rsidR="0066666C">
        <w:rPr>
          <w:sz w:val="20"/>
          <w:szCs w:val="20"/>
        </w:rPr>
        <w:t xml:space="preserve"> sulla piattaforma di RER/VeLA</w:t>
      </w:r>
      <w:r w:rsidRPr="003043DE">
        <w:rPr>
          <w:sz w:val="20"/>
          <w:szCs w:val="20"/>
        </w:rPr>
        <w:t xml:space="preserve">. </w:t>
      </w:r>
      <w:r w:rsidR="007F294B">
        <w:rPr>
          <w:sz w:val="20"/>
          <w:szCs w:val="20"/>
        </w:rPr>
        <w:t xml:space="preserve">Resta da chiarire le modalità, in particolare se protetto da User e Password o se ad accesso libero. Il comitato scientifico si esprime a favore della prima opzione e incarica la capofila di portare avanti l’istanza con </w:t>
      </w:r>
      <w:proofErr w:type="spellStart"/>
      <w:r w:rsidR="007F294B">
        <w:rPr>
          <w:sz w:val="20"/>
          <w:szCs w:val="20"/>
        </w:rPr>
        <w:t>A</w:t>
      </w:r>
      <w:r w:rsidR="003B3751">
        <w:rPr>
          <w:sz w:val="20"/>
          <w:szCs w:val="20"/>
        </w:rPr>
        <w:t>c</w:t>
      </w:r>
      <w:r w:rsidR="007F294B">
        <w:rPr>
          <w:sz w:val="20"/>
          <w:szCs w:val="20"/>
        </w:rPr>
        <w:t>T</w:t>
      </w:r>
      <w:proofErr w:type="spellEnd"/>
      <w:r w:rsidR="007F294B">
        <w:rPr>
          <w:sz w:val="20"/>
          <w:szCs w:val="20"/>
        </w:rPr>
        <w:t xml:space="preserve">. </w:t>
      </w:r>
    </w:p>
    <w:p w:rsidR="003043DE" w:rsidP="003043DE" w:rsidRDefault="003043DE" w14:paraId="769C8A00" w14:textId="6FE150FB">
      <w:pPr>
        <w:spacing w:before="0" w:after="0"/>
        <w:rPr>
          <w:sz w:val="20"/>
          <w:szCs w:val="20"/>
        </w:rPr>
      </w:pPr>
    </w:p>
    <w:p w:rsidRPr="00FE641B" w:rsidR="00FE641B" w:rsidP="003043DE" w:rsidRDefault="00FE641B" w14:paraId="31EC8D65" w14:textId="546DEBD2">
      <w:pPr>
        <w:spacing w:before="0" w:after="0"/>
        <w:rPr>
          <w:b/>
          <w:sz w:val="20"/>
          <w:szCs w:val="20"/>
        </w:rPr>
      </w:pPr>
      <w:r w:rsidRPr="00FE641B">
        <w:rPr>
          <w:b/>
          <w:sz w:val="20"/>
          <w:szCs w:val="20"/>
        </w:rPr>
        <w:t>Formazione</w:t>
      </w:r>
    </w:p>
    <w:p w:rsidR="003043DE" w:rsidP="02DF5A40" w:rsidRDefault="003043DE" w14:paraId="06BD2973" w14:textId="6B3A6E47">
      <w:pPr>
        <w:spacing w:before="0" w:after="0"/>
        <w:rPr>
          <w:sz w:val="20"/>
          <w:szCs w:val="20"/>
        </w:rPr>
      </w:pPr>
      <w:r w:rsidRPr="02DF5A40" w:rsidR="02DF5A40">
        <w:rPr>
          <w:sz w:val="20"/>
          <w:szCs w:val="20"/>
        </w:rPr>
        <w:t xml:space="preserve">Per la formazione in presenza restano 4 enti: </w:t>
      </w:r>
    </w:p>
    <w:p w:rsidRPr="00AD4866" w:rsidR="000643C0" w:rsidP="002B0CE6" w:rsidRDefault="000643C0" w14:paraId="6C149288" w14:textId="7081ED5C">
      <w:pPr>
        <w:pStyle w:val="Paragrafoelenco"/>
        <w:numPr>
          <w:ilvl w:val="0"/>
          <w:numId w:val="14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06.05.2019 - Comune di Bologna</w:t>
      </w:r>
    </w:p>
    <w:p w:rsidRPr="00AD4866" w:rsidR="000643C0" w:rsidP="002B0CE6" w:rsidRDefault="000643C0" w14:paraId="325D188F" w14:textId="437BE6E5">
      <w:pPr>
        <w:pStyle w:val="Paragrafoelenco"/>
        <w:numPr>
          <w:ilvl w:val="0"/>
          <w:numId w:val="14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07.05.2019 - Regione Piemonte</w:t>
      </w:r>
    </w:p>
    <w:p w:rsidRPr="00AD4866" w:rsidR="000643C0" w:rsidP="002B0CE6" w:rsidRDefault="000643C0" w14:paraId="6F42FAD2" w14:textId="0355BE6E">
      <w:pPr>
        <w:pStyle w:val="Paragrafoelenco"/>
        <w:numPr>
          <w:ilvl w:val="0"/>
          <w:numId w:val="14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 xml:space="preserve">09.05.2019 - UTI </w:t>
      </w:r>
    </w:p>
    <w:p w:rsidRPr="00AD4866" w:rsidR="000643C0" w:rsidP="002B0CE6" w:rsidRDefault="000643C0" w14:paraId="1C86834D" w14:textId="0B773045">
      <w:pPr>
        <w:pStyle w:val="Paragrafoelenco"/>
        <w:numPr>
          <w:ilvl w:val="0"/>
          <w:numId w:val="14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 xml:space="preserve">13.05.2019 </w:t>
      </w:r>
      <w:r w:rsidR="00AD4866">
        <w:rPr>
          <w:sz w:val="20"/>
          <w:szCs w:val="20"/>
        </w:rPr>
        <w:t>-</w:t>
      </w:r>
      <w:r w:rsidRPr="00AD4866">
        <w:rPr>
          <w:sz w:val="20"/>
          <w:szCs w:val="20"/>
        </w:rPr>
        <w:t xml:space="preserve"> Città Metropolitana di Bologna</w:t>
      </w:r>
    </w:p>
    <w:p w:rsidR="000643C0" w:rsidP="003043DE" w:rsidRDefault="000643C0" w14:paraId="60C725AA" w14:textId="52FCD993">
      <w:pPr>
        <w:spacing w:before="0" w:after="0"/>
        <w:rPr>
          <w:sz w:val="20"/>
          <w:szCs w:val="20"/>
        </w:rPr>
      </w:pPr>
    </w:p>
    <w:p w:rsidRPr="00AD4866" w:rsidR="004D078F" w:rsidP="002B0CE6" w:rsidRDefault="000643C0" w14:paraId="685BF703" w14:textId="77777777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 xml:space="preserve">Formazione on line: avviata la formazione 1°aprile. Sono partiti/partiranno in differita: </w:t>
      </w:r>
    </w:p>
    <w:p w:rsidRPr="00AD4866" w:rsidR="004D078F" w:rsidP="002B0CE6" w:rsidRDefault="004D078F" w14:paraId="6EFCA334" w14:textId="0FCCF2AE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Emilia-Romagna</w:t>
      </w:r>
      <w:r w:rsidR="00AD4866">
        <w:rPr>
          <w:sz w:val="20"/>
          <w:szCs w:val="20"/>
        </w:rPr>
        <w:t xml:space="preserve"> </w:t>
      </w:r>
      <w:r w:rsidRPr="00AD4866">
        <w:rPr>
          <w:sz w:val="20"/>
          <w:szCs w:val="20"/>
        </w:rPr>
        <w:t>12-apr</w:t>
      </w:r>
    </w:p>
    <w:p w:rsidRPr="00AD4866" w:rsidR="004D078F" w:rsidP="002B0CE6" w:rsidRDefault="004D078F" w14:paraId="6D0DFDE5" w14:textId="2E76A75B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Veneto</w:t>
      </w:r>
      <w:r w:rsidR="00AD4866">
        <w:rPr>
          <w:sz w:val="20"/>
          <w:szCs w:val="20"/>
        </w:rPr>
        <w:t xml:space="preserve"> </w:t>
      </w:r>
      <w:r w:rsidRPr="00AD4866">
        <w:rPr>
          <w:sz w:val="20"/>
          <w:szCs w:val="20"/>
        </w:rPr>
        <w:t>08-mag</w:t>
      </w:r>
    </w:p>
    <w:p w:rsidRPr="00AD4866" w:rsidR="004D078F" w:rsidP="002B0CE6" w:rsidRDefault="004D078F" w14:paraId="4CD22BB5" w14:textId="096D4107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Comune di Bologna 08-mag</w:t>
      </w:r>
    </w:p>
    <w:p w:rsidRPr="00AD4866" w:rsidR="004D078F" w:rsidP="002B0CE6" w:rsidRDefault="004D078F" w14:paraId="54BC0A1C" w14:textId="72A01523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Piemonte 08-mag</w:t>
      </w:r>
    </w:p>
    <w:p w:rsidRPr="00AD4866" w:rsidR="004D078F" w:rsidP="002B0CE6" w:rsidRDefault="004D078F" w14:paraId="4CDCAE16" w14:textId="675356CE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UTI 08-mag* da confermare</w:t>
      </w:r>
    </w:p>
    <w:p w:rsidRPr="00AD4866" w:rsidR="000643C0" w:rsidP="002B0CE6" w:rsidRDefault="004D078F" w14:paraId="4933CF0B" w14:textId="1B8426CB">
      <w:pPr>
        <w:pStyle w:val="Paragrafoelenco"/>
        <w:numPr>
          <w:ilvl w:val="0"/>
          <w:numId w:val="13"/>
        </w:numPr>
        <w:spacing w:before="0" w:after="0"/>
        <w:rPr>
          <w:sz w:val="20"/>
          <w:szCs w:val="20"/>
        </w:rPr>
      </w:pPr>
      <w:r w:rsidRPr="00AD4866">
        <w:rPr>
          <w:sz w:val="20"/>
          <w:szCs w:val="20"/>
        </w:rPr>
        <w:t>Città Metropolitana Bologna 20-mag</w:t>
      </w:r>
    </w:p>
    <w:p w:rsidR="004D078F" w:rsidP="004D078F" w:rsidRDefault="004D078F" w14:paraId="37D0EE1F" w14:textId="654BF3D3">
      <w:pPr>
        <w:spacing w:before="0" w:after="0"/>
        <w:rPr>
          <w:sz w:val="20"/>
          <w:szCs w:val="20"/>
        </w:rPr>
      </w:pPr>
    </w:p>
    <w:p w:rsidR="00FE641B" w:rsidP="0066666C" w:rsidRDefault="004D078F" w14:paraId="4BFDF790" w14:textId="554CCFFE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Alcuni dirigenti di Regione Lazio hanno riscontrato problematiche durante la registrazione per l’accesso alla piattaforma e-learning. </w:t>
      </w:r>
      <w:r w:rsidR="0066666C">
        <w:rPr>
          <w:sz w:val="20"/>
          <w:szCs w:val="20"/>
        </w:rPr>
        <w:t>Problematica i</w:t>
      </w:r>
      <w:r>
        <w:rPr>
          <w:sz w:val="20"/>
          <w:szCs w:val="20"/>
        </w:rPr>
        <w:t>n fase di risoluzione.</w:t>
      </w:r>
    </w:p>
    <w:p w:rsidR="0066666C" w:rsidP="0066666C" w:rsidRDefault="0066666C" w14:paraId="7ED42055" w14:textId="77777777">
      <w:pPr>
        <w:spacing w:before="0" w:after="0"/>
        <w:rPr>
          <w:sz w:val="20"/>
          <w:szCs w:val="20"/>
        </w:rPr>
      </w:pPr>
    </w:p>
    <w:p w:rsidR="00FE641B" w:rsidP="00FE641B" w:rsidRDefault="00FE641B" w14:paraId="229CAE8E" w14:textId="77777777">
      <w:pPr>
        <w:spacing w:before="0" w:after="0"/>
        <w:rPr>
          <w:b/>
          <w:sz w:val="20"/>
          <w:szCs w:val="20"/>
        </w:rPr>
      </w:pPr>
    </w:p>
    <w:p w:rsidRPr="00FE641B" w:rsidR="00FE641B" w:rsidP="00FE641B" w:rsidRDefault="00FE641B" w14:paraId="6EF3835C" w14:textId="59E4339B">
      <w:pPr>
        <w:spacing w:before="0" w:after="0"/>
        <w:rPr>
          <w:b/>
          <w:sz w:val="20"/>
          <w:szCs w:val="20"/>
        </w:rPr>
      </w:pPr>
      <w:r w:rsidRPr="00FE641B">
        <w:rPr>
          <w:b/>
          <w:sz w:val="20"/>
          <w:szCs w:val="20"/>
        </w:rPr>
        <w:t>Lavori dei team, kit di riuso e prossimi rilasci</w:t>
      </w:r>
    </w:p>
    <w:p w:rsidR="00FE641B" w:rsidP="00FE641B" w:rsidRDefault="00FE641B" w14:paraId="76A8FC0A" w14:textId="192B72B2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Definite le date degli incontri dei team:</w:t>
      </w:r>
    </w:p>
    <w:p w:rsidR="00FE641B" w:rsidP="00FE641B" w:rsidRDefault="00FE641B" w14:paraId="32DBE830" w14:textId="77777777">
      <w:pPr>
        <w:spacing w:before="0" w:after="0"/>
        <w:rPr>
          <w:sz w:val="20"/>
          <w:szCs w:val="20"/>
        </w:rPr>
      </w:pPr>
    </w:p>
    <w:p w:rsidRPr="003E19C4" w:rsidR="00FE641B" w:rsidP="00FE641B" w:rsidRDefault="00FE641B" w14:paraId="31620574" w14:textId="0D7FB0A9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TEAM SPAZI</w:t>
      </w:r>
    </w:p>
    <w:p w:rsidRPr="003B3751" w:rsidR="00241A44" w:rsidP="003B3751" w:rsidRDefault="002B0CE6" w14:paraId="4AC49F16" w14:textId="77777777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20/05/19 – Caricamento su Teams bozza finale del kit in preparazione dell’incontro del 28</w:t>
      </w:r>
    </w:p>
    <w:p w:rsidRPr="003B3751" w:rsidR="00241A44" w:rsidP="003B3751" w:rsidRDefault="002B0CE6" w14:paraId="7417DA38" w14:textId="77777777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 xml:space="preserve">28/05/19 - Incontro con il team spazi per prima revisione di </w:t>
      </w:r>
      <w:proofErr w:type="spellStart"/>
      <w:r w:rsidRPr="003B3751">
        <w:rPr>
          <w:sz w:val="20"/>
          <w:szCs w:val="20"/>
        </w:rPr>
        <w:t>worksettings</w:t>
      </w:r>
      <w:proofErr w:type="spellEnd"/>
      <w:r w:rsidRPr="003B3751">
        <w:rPr>
          <w:sz w:val="20"/>
          <w:szCs w:val="20"/>
        </w:rPr>
        <w:t xml:space="preserve"> e matrice d’uso </w:t>
      </w:r>
    </w:p>
    <w:p w:rsidRPr="003B3751" w:rsidR="00241A44" w:rsidP="003B3751" w:rsidRDefault="002B0CE6" w14:paraId="521B7E45" w14:textId="77777777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28 maggio-5 giugno 2019 - Lavoro in back office da parte del RTI di affinamento del kit </w:t>
      </w:r>
    </w:p>
    <w:p w:rsidRPr="003B3751" w:rsidR="00241A44" w:rsidP="003B3751" w:rsidRDefault="002B0CE6" w14:paraId="03C7F483" w14:textId="77777777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6 giugno 2019 mattina - Call-conference di validazione del kit con Team Spazi </w:t>
      </w:r>
    </w:p>
    <w:p w:rsidRPr="003B3751" w:rsidR="00241A44" w:rsidP="003B3751" w:rsidRDefault="002B0CE6" w14:paraId="28FBF818" w14:textId="266164C3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13 giugno 2019 </w:t>
      </w:r>
      <w:r w:rsidR="00190DF1">
        <w:rPr>
          <w:sz w:val="20"/>
          <w:szCs w:val="20"/>
        </w:rPr>
        <w:t xml:space="preserve">mattina </w:t>
      </w:r>
      <w:r w:rsidRPr="003B3751">
        <w:rPr>
          <w:sz w:val="20"/>
          <w:szCs w:val="20"/>
        </w:rPr>
        <w:t>- Incontro di condivisione finale</w:t>
      </w:r>
    </w:p>
    <w:p w:rsidRPr="003E19C4" w:rsidR="00FE641B" w:rsidP="00FE641B" w:rsidRDefault="00FE641B" w14:paraId="169C038B" w14:textId="77777777">
      <w:pPr>
        <w:spacing w:before="0" w:after="0"/>
        <w:rPr>
          <w:sz w:val="20"/>
          <w:szCs w:val="20"/>
        </w:rPr>
      </w:pPr>
    </w:p>
    <w:p w:rsidRPr="003E19C4" w:rsidR="00FE641B" w:rsidP="00FE641B" w:rsidRDefault="00FE641B" w14:paraId="7A40B72C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MONITORAGGIO E KPI</w:t>
      </w:r>
    </w:p>
    <w:p w:rsidRPr="003E19C4" w:rsidR="00FE641B" w:rsidP="00FE641B" w:rsidRDefault="00FE641B" w14:paraId="1229EFD5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Dal 5/04/19 al 18/04/19 - Lavoro in back-office da parte di P4I;</w:t>
      </w:r>
    </w:p>
    <w:p w:rsidRPr="003E19C4" w:rsidR="00FE641B" w:rsidP="00FE641B" w:rsidRDefault="00FE641B" w14:paraId="6DE26D0F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18/04/19 h. 10.00 – 12.00 - Call-conference di “Work-in-progress” sul kit di riuso Monitoraggio &amp; KPI;</w:t>
      </w:r>
    </w:p>
    <w:p w:rsidR="00FE641B" w:rsidP="00602E26" w:rsidRDefault="00602E26" w14:paraId="49CAB54C" w14:textId="13B536FE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13 giugno 2019 </w:t>
      </w:r>
      <w:r w:rsidR="00190DF1">
        <w:rPr>
          <w:sz w:val="20"/>
          <w:szCs w:val="20"/>
        </w:rPr>
        <w:t xml:space="preserve">mattina </w:t>
      </w:r>
      <w:r w:rsidRPr="003B3751">
        <w:rPr>
          <w:sz w:val="20"/>
          <w:szCs w:val="20"/>
        </w:rPr>
        <w:t>- Incontro di condivisione finale</w:t>
      </w:r>
    </w:p>
    <w:p w:rsidR="00FE641B" w:rsidP="00FE641B" w:rsidRDefault="00FE641B" w14:paraId="2C8A2D0F" w14:textId="77777777">
      <w:pPr>
        <w:spacing w:before="0" w:after="0"/>
        <w:rPr>
          <w:sz w:val="20"/>
          <w:szCs w:val="20"/>
        </w:rPr>
      </w:pPr>
    </w:p>
    <w:p w:rsidRPr="003E19C4" w:rsidR="00FE641B" w:rsidP="00FE641B" w:rsidRDefault="00FE641B" w14:paraId="2CFF3FA5" w14:textId="0099EF9E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FORMAZIONE</w:t>
      </w:r>
    </w:p>
    <w:p w:rsidRPr="003E19C4" w:rsidR="00FE641B" w:rsidP="00FE641B" w:rsidRDefault="00FE641B" w14:paraId="57395BCE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16/04/19 h. 10.00 – 12.00 - Call-conference di discussione e validazione dei macro-contenuti delle successive 4 video-pillole;</w:t>
      </w:r>
    </w:p>
    <w:p w:rsidRPr="003E19C4" w:rsidR="00FE641B" w:rsidP="00602E26" w:rsidRDefault="00602E26" w14:paraId="4E83D6E3" w14:textId="421077D2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13 giugno 2019</w:t>
      </w:r>
      <w:r w:rsidR="00190DF1">
        <w:rPr>
          <w:sz w:val="20"/>
          <w:szCs w:val="20"/>
        </w:rPr>
        <w:t xml:space="preserve"> mattina</w:t>
      </w:r>
      <w:r w:rsidRPr="003B3751">
        <w:rPr>
          <w:sz w:val="20"/>
          <w:szCs w:val="20"/>
        </w:rPr>
        <w:t> - Incontro di condivisione finale</w:t>
      </w:r>
    </w:p>
    <w:p w:rsidRPr="003E19C4" w:rsidR="00FE641B" w:rsidP="00FE641B" w:rsidRDefault="00FE641B" w14:paraId="32D78F44" w14:textId="77777777">
      <w:pPr>
        <w:spacing w:before="0" w:after="0"/>
        <w:rPr>
          <w:sz w:val="20"/>
          <w:szCs w:val="20"/>
        </w:rPr>
      </w:pPr>
    </w:p>
    <w:p w:rsidRPr="003E19C4" w:rsidR="00FE641B" w:rsidP="00FE641B" w:rsidRDefault="00FE641B" w14:paraId="12A00483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DISCIPLINA E SICUREZZA</w:t>
      </w:r>
    </w:p>
    <w:p w:rsidRPr="003E19C4" w:rsidR="00FE641B" w:rsidP="00FE641B" w:rsidRDefault="00FE641B" w14:paraId="1FD9E325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 xml:space="preserve">15/04/19 – Caricamento prima versione documenti kit </w:t>
      </w:r>
    </w:p>
    <w:p w:rsidRPr="003E19C4" w:rsidR="00FE641B" w:rsidP="00FE641B" w:rsidRDefault="00FE641B" w14:paraId="04EBB5D9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06/05/19 - Termine ricezione feedback su prima versione documenti;</w:t>
      </w:r>
    </w:p>
    <w:p w:rsidRPr="003E19C4" w:rsidR="00FE641B" w:rsidP="00FE641B" w:rsidRDefault="00FE641B" w14:paraId="61ABEA2C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10/05/19 h. 10.00 – 12.00 - Call-conference di discussione dei feedback ricevuti;</w:t>
      </w:r>
    </w:p>
    <w:p w:rsidRPr="003E19C4" w:rsidR="00FE641B" w:rsidP="00FE641B" w:rsidRDefault="00FE641B" w14:paraId="1B43777F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Dal 15/05/19 al 26/05/19 - Lavoro in back-office da parte del RTI;</w:t>
      </w:r>
    </w:p>
    <w:p w:rsidRPr="003E19C4" w:rsidR="00FE641B" w:rsidP="00FE641B" w:rsidRDefault="00FE641B" w14:paraId="064C10FE" w14:textId="77777777">
      <w:pPr>
        <w:spacing w:before="0" w:after="0"/>
        <w:rPr>
          <w:sz w:val="20"/>
          <w:szCs w:val="20"/>
        </w:rPr>
      </w:pPr>
      <w:r w:rsidRPr="003E19C4">
        <w:rPr>
          <w:sz w:val="20"/>
          <w:szCs w:val="20"/>
        </w:rPr>
        <w:t>27/05/19 - Caricamento versione finale documenti Kit</w:t>
      </w:r>
    </w:p>
    <w:p w:rsidR="00FE641B" w:rsidP="00FE641B" w:rsidRDefault="00190DF1" w14:paraId="2F348930" w14:textId="61FE7F38">
      <w:pPr>
        <w:spacing w:before="0" w:after="0"/>
        <w:rPr>
          <w:sz w:val="20"/>
          <w:szCs w:val="20"/>
        </w:rPr>
      </w:pPr>
      <w:r w:rsidRPr="003B3751">
        <w:rPr>
          <w:sz w:val="20"/>
          <w:szCs w:val="20"/>
        </w:rPr>
        <w:t>13 giugno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pomeriggio</w:t>
      </w:r>
      <w:r w:rsidRPr="003E19C4" w:rsidR="00FE641B">
        <w:rPr>
          <w:sz w:val="20"/>
          <w:szCs w:val="20"/>
        </w:rPr>
        <w:t xml:space="preserve"> - Incontro di condivisione finale.</w:t>
      </w:r>
    </w:p>
    <w:p w:rsidR="00FE641B" w:rsidP="00FE641B" w:rsidRDefault="00FE641B" w14:paraId="449FF8A2" w14:textId="48124847">
      <w:pPr>
        <w:spacing w:before="0" w:after="0"/>
        <w:rPr>
          <w:sz w:val="20"/>
          <w:szCs w:val="20"/>
        </w:rPr>
      </w:pPr>
      <w:bookmarkStart w:name="_GoBack" w:id="0"/>
      <w:bookmarkEnd w:id="0"/>
    </w:p>
    <w:p w:rsidR="00FE641B" w:rsidP="00FE641B" w:rsidRDefault="00FE641B" w14:paraId="0A25741D" w14:textId="77777777">
      <w:pPr>
        <w:spacing w:before="0" w:after="0"/>
        <w:rPr>
          <w:b/>
          <w:sz w:val="20"/>
          <w:szCs w:val="20"/>
        </w:rPr>
      </w:pPr>
    </w:p>
    <w:p w:rsidRPr="00FE641B" w:rsidR="00FE641B" w:rsidP="00FE641B" w:rsidRDefault="00FE641B" w14:paraId="1172F34C" w14:textId="17FCA930">
      <w:pPr>
        <w:spacing w:before="0" w:after="0"/>
        <w:rPr>
          <w:b/>
          <w:sz w:val="20"/>
          <w:szCs w:val="20"/>
        </w:rPr>
      </w:pPr>
      <w:r w:rsidRPr="00FE641B">
        <w:rPr>
          <w:b/>
          <w:sz w:val="20"/>
          <w:szCs w:val="20"/>
        </w:rPr>
        <w:t>Condivisione della pianificazione delle attività a finire</w:t>
      </w:r>
    </w:p>
    <w:p w:rsidRPr="003B3751" w:rsidR="00241A44" w:rsidP="002B0CE6" w:rsidRDefault="002B0CE6" w14:paraId="749B9751" w14:textId="77777777">
      <w:pPr>
        <w:pStyle w:val="Paragrafoelenco"/>
        <w:numPr>
          <w:ilvl w:val="0"/>
          <w:numId w:val="12"/>
        </w:numPr>
        <w:spacing w:before="0"/>
        <w:rPr>
          <w:sz w:val="20"/>
          <w:szCs w:val="20"/>
        </w:rPr>
      </w:pPr>
      <w:r w:rsidRPr="003B3751">
        <w:rPr>
          <w:sz w:val="20"/>
          <w:szCs w:val="20"/>
        </w:rPr>
        <w:t>28 maggio mattina - comitato scientifico</w:t>
      </w:r>
    </w:p>
    <w:p w:rsidRPr="003B3751" w:rsidR="00241A44" w:rsidP="002B0CE6" w:rsidRDefault="002B0CE6" w14:paraId="10090261" w14:textId="77777777">
      <w:pPr>
        <w:pStyle w:val="Paragrafoelenco"/>
        <w:numPr>
          <w:ilvl w:val="0"/>
          <w:numId w:val="16"/>
        </w:numPr>
        <w:spacing w:before="0"/>
        <w:rPr>
          <w:sz w:val="20"/>
          <w:szCs w:val="20"/>
        </w:rPr>
      </w:pPr>
      <w:r w:rsidRPr="003B3751">
        <w:rPr>
          <w:b/>
          <w:bCs/>
          <w:sz w:val="20"/>
          <w:szCs w:val="20"/>
        </w:rPr>
        <w:t xml:space="preserve">ore 10:00 – 11:00 su parte più operativa progetto </w:t>
      </w:r>
    </w:p>
    <w:p w:rsidRPr="003B3751" w:rsidR="00241A44" w:rsidP="002B0CE6" w:rsidRDefault="002B0CE6" w14:paraId="44ACF1C5" w14:textId="77777777">
      <w:pPr>
        <w:pStyle w:val="Paragrafoelenco"/>
        <w:numPr>
          <w:ilvl w:val="0"/>
          <w:numId w:val="16"/>
        </w:numPr>
        <w:spacing w:before="0"/>
        <w:rPr>
          <w:sz w:val="20"/>
          <w:szCs w:val="20"/>
        </w:rPr>
      </w:pPr>
      <w:r w:rsidRPr="003B3751">
        <w:rPr>
          <w:b/>
          <w:bCs/>
          <w:sz w:val="20"/>
          <w:szCs w:val="20"/>
        </w:rPr>
        <w:t xml:space="preserve">ore 11:00 – 13:00 su focus sul post </w:t>
      </w:r>
      <w:proofErr w:type="spellStart"/>
      <w:r w:rsidRPr="003B3751">
        <w:rPr>
          <w:b/>
          <w:bCs/>
          <w:sz w:val="20"/>
          <w:szCs w:val="20"/>
        </w:rPr>
        <w:t>VeLA</w:t>
      </w:r>
      <w:proofErr w:type="spellEnd"/>
      <w:r w:rsidRPr="003B3751">
        <w:rPr>
          <w:b/>
          <w:bCs/>
          <w:sz w:val="20"/>
          <w:szCs w:val="20"/>
        </w:rPr>
        <w:t>.</w:t>
      </w:r>
      <w:r w:rsidRPr="003B3751">
        <w:rPr>
          <w:sz w:val="20"/>
          <w:szCs w:val="20"/>
        </w:rPr>
        <w:t xml:space="preserve"> </w:t>
      </w:r>
      <w:proofErr w:type="gramStart"/>
      <w:r w:rsidRPr="003B3751">
        <w:rPr>
          <w:sz w:val="20"/>
          <w:szCs w:val="20"/>
        </w:rPr>
        <w:t>E’</w:t>
      </w:r>
      <w:proofErr w:type="gramEnd"/>
      <w:r w:rsidRPr="003B3751">
        <w:rPr>
          <w:sz w:val="20"/>
          <w:szCs w:val="20"/>
        </w:rPr>
        <w:t xml:space="preserve"> un CS di taglio alto in cui si parlerà del post </w:t>
      </w:r>
      <w:proofErr w:type="spellStart"/>
      <w:r w:rsidRPr="003B3751">
        <w:rPr>
          <w:sz w:val="20"/>
          <w:szCs w:val="20"/>
        </w:rPr>
        <w:t>VeLA</w:t>
      </w:r>
      <w:proofErr w:type="spellEnd"/>
      <w:r w:rsidRPr="003B3751">
        <w:rPr>
          <w:sz w:val="20"/>
          <w:szCs w:val="20"/>
        </w:rPr>
        <w:t>: cosa accadrà a partire dal 30 luglio? Richiesta di presenza anche di altri responsabili/dirigenti non segnati in lista.</w:t>
      </w:r>
    </w:p>
    <w:p w:rsidRPr="00602E26" w:rsidR="00602E26" w:rsidP="002B0CE6" w:rsidRDefault="00FE641B" w14:paraId="00476F10" w14:textId="34B6593A">
      <w:pPr>
        <w:pStyle w:val="Paragrafoelenco"/>
        <w:numPr>
          <w:ilvl w:val="0"/>
          <w:numId w:val="12"/>
        </w:numPr>
        <w:spacing w:before="0" w:after="0"/>
        <w:rPr>
          <w:sz w:val="20"/>
          <w:szCs w:val="20"/>
        </w:rPr>
      </w:pPr>
      <w:r w:rsidRPr="00257D82">
        <w:rPr>
          <w:sz w:val="20"/>
          <w:szCs w:val="20"/>
        </w:rPr>
        <w:t xml:space="preserve">28 maggio pomeriggio </w:t>
      </w:r>
      <w:r w:rsidR="00602E26">
        <w:rPr>
          <w:sz w:val="20"/>
          <w:szCs w:val="20"/>
        </w:rPr>
        <w:t>-</w:t>
      </w:r>
      <w:r w:rsidRPr="00257D82" w:rsidR="00602E26">
        <w:rPr>
          <w:sz w:val="20"/>
          <w:szCs w:val="20"/>
        </w:rPr>
        <w:t xml:space="preserve"> incontro team comunicazione, spazi e performance e organizzazione</w:t>
      </w:r>
      <w:r w:rsidR="00602E26">
        <w:rPr>
          <w:sz w:val="20"/>
          <w:szCs w:val="20"/>
        </w:rPr>
        <w:t>*</w:t>
      </w:r>
    </w:p>
    <w:p w:rsidRPr="00602E26" w:rsidR="00FE641B" w:rsidP="002B0CE6" w:rsidRDefault="00602E26" w14:paraId="7CCE36F3" w14:textId="7555C260">
      <w:pPr>
        <w:pStyle w:val="Paragrafoelenco"/>
        <w:numPr>
          <w:ilvl w:val="0"/>
          <w:numId w:val="16"/>
        </w:numPr>
        <w:spacing w:before="0"/>
        <w:rPr>
          <w:b/>
          <w:bCs/>
          <w:sz w:val="20"/>
          <w:szCs w:val="20"/>
        </w:rPr>
      </w:pPr>
      <w:r w:rsidRPr="00602E26">
        <w:rPr>
          <w:b/>
          <w:bCs/>
          <w:sz w:val="20"/>
          <w:szCs w:val="20"/>
        </w:rPr>
        <w:t xml:space="preserve">ore 14.00 – 17.00 </w:t>
      </w:r>
    </w:p>
    <w:p w:rsidRPr="00257D82" w:rsidR="00FE641B" w:rsidP="002B0CE6" w:rsidRDefault="00FE641B" w14:paraId="0E17C60B" w14:textId="5805057C">
      <w:pPr>
        <w:pStyle w:val="Paragrafoelenco"/>
        <w:numPr>
          <w:ilvl w:val="0"/>
          <w:numId w:val="12"/>
        </w:numPr>
        <w:spacing w:before="0" w:after="0"/>
        <w:rPr>
          <w:sz w:val="20"/>
          <w:szCs w:val="20"/>
        </w:rPr>
      </w:pPr>
      <w:r w:rsidRPr="00257D82">
        <w:rPr>
          <w:sz w:val="20"/>
          <w:szCs w:val="20"/>
        </w:rPr>
        <w:t>27 giugno 2019 - CS tradizionali: I° incontro di validazione elementi kit riuso</w:t>
      </w:r>
    </w:p>
    <w:p w:rsidR="00257D82" w:rsidP="002B0CE6" w:rsidRDefault="00257D82" w14:paraId="551E1910" w14:textId="68F62D7A">
      <w:pPr>
        <w:pStyle w:val="Paragrafoelenco"/>
        <w:numPr>
          <w:ilvl w:val="0"/>
          <w:numId w:val="12"/>
        </w:numPr>
        <w:spacing w:before="0" w:after="0"/>
        <w:rPr>
          <w:sz w:val="20"/>
          <w:szCs w:val="20"/>
        </w:rPr>
      </w:pPr>
      <w:r w:rsidRPr="00257D82">
        <w:rPr>
          <w:sz w:val="20"/>
          <w:szCs w:val="20"/>
        </w:rPr>
        <w:t>12 luglio incontro per chiusura progetto</w:t>
      </w:r>
      <w:r>
        <w:rPr>
          <w:sz w:val="20"/>
          <w:szCs w:val="20"/>
        </w:rPr>
        <w:t xml:space="preserve"> (</w:t>
      </w:r>
      <w:r w:rsidRPr="00257D82">
        <w:rPr>
          <w:sz w:val="20"/>
          <w:szCs w:val="20"/>
        </w:rPr>
        <w:t>se dovesse essere utile</w:t>
      </w:r>
      <w:r>
        <w:rPr>
          <w:sz w:val="20"/>
          <w:szCs w:val="20"/>
        </w:rPr>
        <w:t xml:space="preserve"> definire una data ulteriore a quella del 27 giugno 2017)</w:t>
      </w:r>
    </w:p>
    <w:p w:rsidR="008F03ED" w:rsidP="008F03ED" w:rsidRDefault="008F03ED" w14:paraId="473B84E6" w14:textId="1D89F355">
      <w:pPr>
        <w:spacing w:before="0" w:after="0"/>
        <w:rPr>
          <w:sz w:val="20"/>
          <w:szCs w:val="20"/>
        </w:rPr>
      </w:pPr>
    </w:p>
    <w:p w:rsidR="008F03ED" w:rsidP="008F03ED" w:rsidRDefault="008F03ED" w14:paraId="5048BEC6" w14:textId="37A31C93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*Nota: è stato riattivato </w:t>
      </w:r>
      <w:r w:rsidRPr="008F03ED">
        <w:rPr>
          <w:sz w:val="20"/>
          <w:szCs w:val="20"/>
        </w:rPr>
        <w:t>TEAM ORGANIZZAZIONE E PROCESSI - Linee guida per progetto di s</w:t>
      </w:r>
      <w:r>
        <w:rPr>
          <w:sz w:val="20"/>
          <w:szCs w:val="20"/>
        </w:rPr>
        <w:t xml:space="preserve">mart working </w:t>
      </w:r>
      <w:r w:rsidRPr="008F03ED">
        <w:rPr>
          <w:sz w:val="20"/>
          <w:szCs w:val="20"/>
        </w:rPr>
        <w:t>per regolare accesso allo smart working a partire da quanto fatto da RER</w:t>
      </w:r>
    </w:p>
    <w:p w:rsidR="003D0DEC" w:rsidP="008F03ED" w:rsidRDefault="003D0DEC" w14:paraId="078C00F5" w14:textId="210D6A68">
      <w:pPr>
        <w:spacing w:before="0" w:after="0"/>
        <w:rPr>
          <w:sz w:val="20"/>
          <w:szCs w:val="20"/>
        </w:rPr>
      </w:pPr>
    </w:p>
    <w:p w:rsidRPr="008F03ED" w:rsidR="00AD4866" w:rsidP="003D0DEC" w:rsidRDefault="003D0DEC" w14:paraId="4C44A8F8" w14:textId="105EE2C0">
      <w:pPr>
        <w:spacing w:before="0" w:after="0" w:line="259" w:lineRule="auto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Proposta di d</w:t>
      </w:r>
      <w:r w:rsidRPr="003D0DEC">
        <w:rPr>
          <w:sz w:val="20"/>
          <w:szCs w:val="20"/>
        </w:rPr>
        <w:t xml:space="preserve">ocumento formalizzato (delibera di giunta, atto del direttore) </w:t>
      </w:r>
      <w:r>
        <w:rPr>
          <w:sz w:val="20"/>
          <w:szCs w:val="20"/>
        </w:rPr>
        <w:t>a</w:t>
      </w:r>
      <w:r w:rsidRPr="003D0DEC">
        <w:rPr>
          <w:sz w:val="20"/>
          <w:szCs w:val="20"/>
        </w:rPr>
        <w:t xml:space="preserve"> rilascio finale di progetto con cui ciascuna PA dice come ha intenzione di avviare lo SW con le proprie tempistiche</w:t>
      </w:r>
    </w:p>
    <w:p w:rsidRPr="004D078F" w:rsidR="00C00BFA" w:rsidP="004D078F" w:rsidRDefault="003043DE" w14:paraId="5A8F1212" w14:textId="5D63698B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224404448"/>
          <w:placeholder>
            <w:docPart w:val="CCD36E13BBC447918A08B8001B64DDC7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I </w:t>
      </w:r>
      <w:r w:rsidRPr="003043DE">
        <w:rPr>
          <w:i/>
          <w:color w:val="auto"/>
          <w:sz w:val="20"/>
          <w:szCs w:val="20"/>
        </w:rPr>
        <w:t>Evento a FORUM PA: bozza programma e definizione relatori delle 9 Amministrazioni</w:t>
      </w:r>
    </w:p>
    <w:p w:rsidR="003043DE" w:rsidP="003043DE" w:rsidRDefault="004D078F" w14:paraId="12B01912" w14:textId="467AB542">
      <w:pPr>
        <w:spacing w:before="0" w:after="0"/>
        <w:ind w:left="0"/>
        <w:rPr>
          <w:sz w:val="20"/>
          <w:szCs w:val="20"/>
        </w:rPr>
      </w:pPr>
      <w:r>
        <w:rPr>
          <w:sz w:val="20"/>
          <w:szCs w:val="20"/>
        </w:rPr>
        <w:t>Il referente di ciascun ente terrà un intervento di 5 minuti durante il convegno del 16 maggio a F</w:t>
      </w:r>
      <w:r w:rsidR="00FE641B">
        <w:rPr>
          <w:sz w:val="20"/>
          <w:szCs w:val="20"/>
        </w:rPr>
        <w:t>O</w:t>
      </w:r>
      <w:r>
        <w:rPr>
          <w:sz w:val="20"/>
          <w:szCs w:val="20"/>
        </w:rPr>
        <w:t xml:space="preserve">RUM PA 2019 su uno specifico </w:t>
      </w:r>
      <w:r w:rsidRPr="004D078F">
        <w:rPr>
          <w:sz w:val="20"/>
          <w:szCs w:val="20"/>
        </w:rPr>
        <w:t xml:space="preserve">ambito tematico </w:t>
      </w:r>
      <w:r w:rsidR="00FE641B">
        <w:rPr>
          <w:sz w:val="20"/>
          <w:szCs w:val="20"/>
        </w:rPr>
        <w:t>di rilevanza sugli impatti dello smart working</w:t>
      </w:r>
      <w:r w:rsidRPr="004D078F">
        <w:rPr>
          <w:sz w:val="20"/>
          <w:szCs w:val="20"/>
        </w:rPr>
        <w:t>.</w:t>
      </w:r>
      <w:r w:rsidR="00FE641B">
        <w:rPr>
          <w:sz w:val="20"/>
          <w:szCs w:val="20"/>
        </w:rPr>
        <w:t xml:space="preserve"> Un </w:t>
      </w:r>
      <w:r w:rsidRPr="00FE641B" w:rsidR="00FE641B">
        <w:rPr>
          <w:sz w:val="20"/>
          <w:szCs w:val="20"/>
        </w:rPr>
        <w:t>FOCUS ON</w:t>
      </w:r>
      <w:r w:rsidR="00FE641B">
        <w:rPr>
          <w:sz w:val="20"/>
          <w:szCs w:val="20"/>
        </w:rPr>
        <w:t xml:space="preserve"> su un</w:t>
      </w:r>
      <w:r w:rsidRPr="00FE641B" w:rsidR="00FE641B">
        <w:rPr>
          <w:sz w:val="20"/>
          <w:szCs w:val="20"/>
        </w:rPr>
        <w:t xml:space="preserve"> tratto </w:t>
      </w:r>
      <w:r w:rsidR="00FE641B">
        <w:rPr>
          <w:sz w:val="20"/>
          <w:szCs w:val="20"/>
        </w:rPr>
        <w:t>distintivo</w:t>
      </w:r>
      <w:r w:rsidRPr="00FE641B" w:rsidR="00FE641B">
        <w:rPr>
          <w:sz w:val="20"/>
          <w:szCs w:val="20"/>
        </w:rPr>
        <w:t xml:space="preserve"> d</w:t>
      </w:r>
      <w:r w:rsidR="00FE641B">
        <w:rPr>
          <w:sz w:val="20"/>
          <w:szCs w:val="20"/>
        </w:rPr>
        <w:t>e</w:t>
      </w:r>
      <w:r w:rsidRPr="00FE641B" w:rsidR="00FE641B">
        <w:rPr>
          <w:sz w:val="20"/>
          <w:szCs w:val="20"/>
        </w:rPr>
        <w:t>ll'esperienza VeLA</w:t>
      </w:r>
      <w:r w:rsidR="00FE641B">
        <w:rPr>
          <w:sz w:val="20"/>
          <w:szCs w:val="20"/>
        </w:rPr>
        <w:t xml:space="preserve">, </w:t>
      </w:r>
      <w:r w:rsidRPr="00FE641B" w:rsidR="00FE641B">
        <w:rPr>
          <w:sz w:val="20"/>
          <w:szCs w:val="20"/>
        </w:rPr>
        <w:t>utile per lo smart working ma anche per altri possibili intervent</w:t>
      </w:r>
      <w:r w:rsidR="00FE641B">
        <w:rPr>
          <w:sz w:val="20"/>
          <w:szCs w:val="20"/>
        </w:rPr>
        <w:t>i</w:t>
      </w:r>
      <w:r w:rsidRPr="00FE641B" w:rsidR="00FE641B">
        <w:rPr>
          <w:sz w:val="20"/>
          <w:szCs w:val="20"/>
        </w:rPr>
        <w:t xml:space="preserve"> di cambiam</w:t>
      </w:r>
      <w:r w:rsidR="00FE641B">
        <w:rPr>
          <w:sz w:val="20"/>
          <w:szCs w:val="20"/>
        </w:rPr>
        <w:t>en</w:t>
      </w:r>
      <w:r w:rsidRPr="00FE641B" w:rsidR="00FE641B">
        <w:rPr>
          <w:sz w:val="20"/>
          <w:szCs w:val="20"/>
        </w:rPr>
        <w:t>to organizzativo</w:t>
      </w:r>
      <w:r w:rsidR="00FE641B">
        <w:rPr>
          <w:sz w:val="20"/>
          <w:szCs w:val="20"/>
        </w:rPr>
        <w:t>.</w:t>
      </w:r>
    </w:p>
    <w:p w:rsidRPr="003D0DEC" w:rsidR="003D0DEC" w:rsidP="003D0DEC" w:rsidRDefault="003D0DEC" w14:paraId="128F634A" w14:textId="43320744">
      <w:pPr>
        <w:spacing w:before="0" w:after="0"/>
        <w:ind w:left="0"/>
        <w:rPr>
          <w:sz w:val="20"/>
          <w:szCs w:val="20"/>
        </w:rPr>
      </w:pPr>
      <w:r>
        <w:rPr>
          <w:sz w:val="20"/>
          <w:szCs w:val="20"/>
        </w:rPr>
        <w:t>Alcuni esempi di t</w:t>
      </w:r>
      <w:r w:rsidRPr="003D0DEC">
        <w:rPr>
          <w:sz w:val="20"/>
          <w:szCs w:val="20"/>
        </w:rPr>
        <w:t>emi</w:t>
      </w:r>
      <w:r>
        <w:rPr>
          <w:sz w:val="20"/>
          <w:szCs w:val="20"/>
        </w:rPr>
        <w:t xml:space="preserve"> proposti</w:t>
      </w:r>
      <w:r w:rsidRPr="003D0DEC">
        <w:rPr>
          <w:sz w:val="20"/>
          <w:szCs w:val="20"/>
        </w:rPr>
        <w:t xml:space="preserve"> per i pitch</w:t>
      </w:r>
      <w:r>
        <w:rPr>
          <w:sz w:val="20"/>
          <w:szCs w:val="20"/>
        </w:rPr>
        <w:t>:</w:t>
      </w:r>
    </w:p>
    <w:p w:rsidRPr="003D0DEC" w:rsidR="003D0DEC" w:rsidP="002B0CE6" w:rsidRDefault="003D0DEC" w14:paraId="21E0C329" w14:textId="1325C7B8">
      <w:pPr>
        <w:pStyle w:val="Paragrafoelenco"/>
        <w:numPr>
          <w:ilvl w:val="0"/>
          <w:numId w:val="15"/>
        </w:numPr>
        <w:spacing w:before="0" w:after="0"/>
        <w:rPr>
          <w:sz w:val="20"/>
          <w:szCs w:val="20"/>
        </w:rPr>
      </w:pPr>
      <w:r w:rsidRPr="003D0DEC">
        <w:rPr>
          <w:sz w:val="20"/>
          <w:szCs w:val="20"/>
        </w:rPr>
        <w:t xml:space="preserve">Spazi – </w:t>
      </w:r>
      <w:r>
        <w:rPr>
          <w:sz w:val="20"/>
          <w:szCs w:val="20"/>
        </w:rPr>
        <w:t xml:space="preserve">Regione </w:t>
      </w:r>
      <w:r w:rsidRPr="003D0DEC">
        <w:rPr>
          <w:sz w:val="20"/>
          <w:szCs w:val="20"/>
        </w:rPr>
        <w:t>Piemonte</w:t>
      </w:r>
    </w:p>
    <w:p w:rsidRPr="003D0DEC" w:rsidR="003D0DEC" w:rsidP="002B0CE6" w:rsidRDefault="003D0DEC" w14:paraId="1A6783C4" w14:textId="0F6429D0">
      <w:pPr>
        <w:pStyle w:val="Paragrafoelenco"/>
        <w:numPr>
          <w:ilvl w:val="0"/>
          <w:numId w:val="15"/>
        </w:numPr>
        <w:spacing w:before="0" w:after="0"/>
        <w:rPr>
          <w:sz w:val="20"/>
          <w:szCs w:val="20"/>
        </w:rPr>
      </w:pPr>
      <w:r w:rsidRPr="003D0DEC">
        <w:rPr>
          <w:sz w:val="20"/>
          <w:szCs w:val="20"/>
        </w:rPr>
        <w:t>Sostenibilità – Comune di Bologna</w:t>
      </w:r>
    </w:p>
    <w:p w:rsidRPr="00AD4866" w:rsidR="003E19C4" w:rsidP="00AD4866" w:rsidRDefault="003043DE" w14:paraId="6DC17EB7" w14:textId="278BEC9E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426850680"/>
          <w:placeholder>
            <w:docPart w:val="1C1172E14A38416E84419FB2D6BBD790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I </w:t>
      </w:r>
      <w:r w:rsidRPr="003043DE">
        <w:rPr>
          <w:i/>
          <w:color w:val="auto"/>
          <w:sz w:val="20"/>
          <w:szCs w:val="20"/>
        </w:rPr>
        <w:t>Estensione contratto (5° d’obbligo): proposte RTI</w:t>
      </w:r>
    </w:p>
    <w:p w:rsidRPr="00FE641B" w:rsidR="00FE641B" w:rsidP="00FE641B" w:rsidRDefault="00FE641B" w14:paraId="00A81C00" w14:textId="03DDB4BF">
      <w:pPr>
        <w:spacing w:before="0" w:after="0"/>
        <w:rPr>
          <w:sz w:val="20"/>
          <w:szCs w:val="20"/>
        </w:rPr>
      </w:pPr>
      <w:r w:rsidRPr="00FE641B">
        <w:rPr>
          <w:sz w:val="20"/>
          <w:szCs w:val="20"/>
        </w:rPr>
        <w:t xml:space="preserve">ESTENSIONE </w:t>
      </w:r>
      <w:r>
        <w:rPr>
          <w:sz w:val="20"/>
          <w:szCs w:val="20"/>
        </w:rPr>
        <w:t xml:space="preserve">da concludere </w:t>
      </w:r>
      <w:r w:rsidRPr="00FE641B">
        <w:rPr>
          <w:sz w:val="20"/>
          <w:szCs w:val="20"/>
        </w:rPr>
        <w:t>entro il 31 luglio</w:t>
      </w:r>
    </w:p>
    <w:p w:rsidRPr="003043DE" w:rsidR="00FE641B" w:rsidP="00FE641B" w:rsidRDefault="00257D82" w14:paraId="4C46E29F" w14:textId="6070261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È stato definito per il </w:t>
      </w:r>
      <w:r w:rsidRPr="00FE641B" w:rsidR="00FE641B">
        <w:rPr>
          <w:sz w:val="20"/>
          <w:szCs w:val="20"/>
        </w:rPr>
        <w:t xml:space="preserve">27 maggio 2019 </w:t>
      </w:r>
      <w:r>
        <w:rPr>
          <w:sz w:val="20"/>
          <w:szCs w:val="20"/>
        </w:rPr>
        <w:t>il</w:t>
      </w:r>
      <w:r w:rsidRPr="00FE641B" w:rsidR="00FE641B">
        <w:rPr>
          <w:sz w:val="20"/>
          <w:szCs w:val="20"/>
        </w:rPr>
        <w:t xml:space="preserve"> Workshop </w:t>
      </w:r>
      <w:r w:rsidR="00FE641B">
        <w:rPr>
          <w:sz w:val="20"/>
          <w:szCs w:val="20"/>
        </w:rPr>
        <w:t>per</w:t>
      </w:r>
      <w:r w:rsidRPr="00FE641B" w:rsidR="00FE64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 definizione della </w:t>
      </w:r>
      <w:r w:rsidRPr="00FE641B" w:rsidR="00FE641B">
        <w:rPr>
          <w:sz w:val="20"/>
          <w:szCs w:val="20"/>
        </w:rPr>
        <w:t>roadmap</w:t>
      </w:r>
      <w:r w:rsidR="003B3751">
        <w:rPr>
          <w:sz w:val="20"/>
          <w:szCs w:val="20"/>
        </w:rPr>
        <w:t xml:space="preserve">, ore </w:t>
      </w:r>
      <w:r w:rsidRPr="003B3751" w:rsidR="003B3751">
        <w:rPr>
          <w:sz w:val="20"/>
          <w:szCs w:val="20"/>
        </w:rPr>
        <w:t>10.00-17.00</w:t>
      </w:r>
      <w:r w:rsidR="003B3751">
        <w:rPr>
          <w:sz w:val="20"/>
          <w:szCs w:val="20"/>
        </w:rPr>
        <w:t>.</w:t>
      </w:r>
    </w:p>
    <w:p w:rsidR="00820BD3" w:rsidP="00B11227" w:rsidRDefault="00820BD3" w14:paraId="562B6927" w14:textId="622E10E6">
      <w:pPr>
        <w:spacing w:before="0" w:after="0" w:line="259" w:lineRule="auto"/>
        <w:ind w:left="0"/>
        <w:jc w:val="both"/>
        <w:rPr>
          <w:sz w:val="20"/>
          <w:szCs w:val="20"/>
        </w:rPr>
      </w:pPr>
      <w:r w:rsidRPr="00B11227">
        <w:rPr>
          <w:sz w:val="20"/>
          <w:szCs w:val="20"/>
        </w:rPr>
        <w:t xml:space="preserve"> </w:t>
      </w:r>
    </w:p>
    <w:sectPr w:rsidR="00820BD3" w:rsidSect="00384BD5">
      <w:footerReference w:type="default" r:id="rId11"/>
      <w:pgSz w:w="11906" w:h="16838" w:orient="portrait" w:code="9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36" w:rsidRDefault="00533436" w14:paraId="4A4A50C3" w14:textId="77777777">
      <w:pPr>
        <w:spacing w:after="0"/>
      </w:pPr>
      <w:r>
        <w:separator/>
      </w:r>
    </w:p>
  </w:endnote>
  <w:endnote w:type="continuationSeparator" w:id="0">
    <w:p w:rsidR="00533436" w:rsidRDefault="00533436" w14:paraId="177ED62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84BD5" w:rsidP="00384BD5" w:rsidRDefault="00384BD5" w14:paraId="15C69263" w14:textId="43F8CFE7">
    <w:pPr>
      <w:pStyle w:val="Intestazione"/>
      <w:pBdr>
        <w:top w:val="single" w:color="1CADE4" w:themeColor="accent1" w:sz="6" w:space="10"/>
      </w:pBdr>
      <w:spacing w:before="240"/>
      <w:jc w:val="right"/>
      <w:rPr>
        <w:color w:val="1CADE4" w:themeColor="accent1"/>
      </w:rPr>
    </w:pPr>
    <w:r>
      <w:rPr>
        <w:noProof/>
        <w:color w:val="1CADE4" w:themeColor="accent1"/>
        <w:lang w:eastAsia="it-IT"/>
      </w:rPr>
      <w:drawing>
        <wp:inline distT="0" distB="0" distL="0" distR="0" wp14:anchorId="3B4CA0CB" wp14:editId="3AB78AEC">
          <wp:extent cx="600075" cy="30820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269" cy="31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0DCE" w:rsidP="00CB50F2" w:rsidRDefault="00010DCE" w14:paraId="35DA87A0" w14:textId="06E18C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36" w:rsidRDefault="00533436" w14:paraId="26EF7BB3" w14:textId="77777777">
      <w:pPr>
        <w:spacing w:after="0"/>
      </w:pPr>
      <w:r>
        <w:separator/>
      </w:r>
    </w:p>
  </w:footnote>
  <w:footnote w:type="continuationSeparator" w:id="0">
    <w:p w:rsidR="00533436" w:rsidRDefault="00533436" w14:paraId="7C307C48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243F35"/>
    <w:multiLevelType w:val="hybridMultilevel"/>
    <w:tmpl w:val="DF08BC46"/>
    <w:lvl w:ilvl="0" w:tplc="0410000D">
      <w:start w:val="1"/>
      <w:numFmt w:val="bullet"/>
      <w:lvlText w:val=""/>
      <w:lvlJc w:val="left"/>
      <w:pPr>
        <w:ind w:left="792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1" w15:restartNumberingAfterBreak="0">
    <w:nsid w:val="34C34F34"/>
    <w:multiLevelType w:val="hybridMultilevel"/>
    <w:tmpl w:val="8D18339E"/>
    <w:lvl w:ilvl="0" w:tplc="4D8C8CEA">
      <w:numFmt w:val="bullet"/>
      <w:lvlText w:val="-"/>
      <w:lvlJc w:val="left"/>
      <w:pPr>
        <w:ind w:left="432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12" w15:restartNumberingAfterBreak="0">
    <w:nsid w:val="53465F73"/>
    <w:multiLevelType w:val="hybridMultilevel"/>
    <w:tmpl w:val="2488CA6A"/>
    <w:lvl w:ilvl="0" w:tplc="4D8C8CEA">
      <w:numFmt w:val="bullet"/>
      <w:lvlText w:val="-"/>
      <w:lvlJc w:val="left"/>
      <w:pPr>
        <w:ind w:left="432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13" w15:restartNumberingAfterBreak="0">
    <w:nsid w:val="57A35E54"/>
    <w:multiLevelType w:val="hybridMultilevel"/>
    <w:tmpl w:val="8C260C62"/>
    <w:lvl w:ilvl="0" w:tplc="0410000D">
      <w:start w:val="1"/>
      <w:numFmt w:val="bullet"/>
      <w:lvlText w:val=""/>
      <w:lvlJc w:val="left"/>
      <w:pPr>
        <w:ind w:left="792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4" w15:restartNumberingAfterBreak="0">
    <w:nsid w:val="6AC56836"/>
    <w:multiLevelType w:val="hybridMultilevel"/>
    <w:tmpl w:val="6E8C816A"/>
    <w:lvl w:ilvl="0" w:tplc="0410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E450F0"/>
    <w:multiLevelType w:val="hybridMultilevel"/>
    <w:tmpl w:val="986AA454"/>
    <w:lvl w:ilvl="0" w:tplc="EFA8B25C">
      <w:start w:val="1"/>
      <w:numFmt w:val="bullet"/>
      <w:lvlText w:val="•"/>
      <w:lvlJc w:val="left"/>
      <w:pPr>
        <w:ind w:left="792" w:hanging="360"/>
      </w:pPr>
      <w:rPr>
        <w:rFonts w:hint="default" w:ascii="Arial" w:hAnsi="Arial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A4"/>
    <w:rsid w:val="00003D64"/>
    <w:rsid w:val="00004F75"/>
    <w:rsid w:val="00010DCE"/>
    <w:rsid w:val="00025267"/>
    <w:rsid w:val="00026A23"/>
    <w:rsid w:val="000643C0"/>
    <w:rsid w:val="00070820"/>
    <w:rsid w:val="00080914"/>
    <w:rsid w:val="00086BB7"/>
    <w:rsid w:val="000A05B4"/>
    <w:rsid w:val="000A4F46"/>
    <w:rsid w:val="000B37A1"/>
    <w:rsid w:val="000C542E"/>
    <w:rsid w:val="001005E5"/>
    <w:rsid w:val="00107A25"/>
    <w:rsid w:val="001118FD"/>
    <w:rsid w:val="00130A3D"/>
    <w:rsid w:val="00135404"/>
    <w:rsid w:val="00146989"/>
    <w:rsid w:val="00152CC8"/>
    <w:rsid w:val="001623A1"/>
    <w:rsid w:val="0017681F"/>
    <w:rsid w:val="001820D9"/>
    <w:rsid w:val="00190DF1"/>
    <w:rsid w:val="00191E2E"/>
    <w:rsid w:val="001C4546"/>
    <w:rsid w:val="001E0EFD"/>
    <w:rsid w:val="001F4A27"/>
    <w:rsid w:val="001F5D64"/>
    <w:rsid w:val="00224445"/>
    <w:rsid w:val="00226CAF"/>
    <w:rsid w:val="002326DC"/>
    <w:rsid w:val="00241A44"/>
    <w:rsid w:val="0024415A"/>
    <w:rsid w:val="00257D82"/>
    <w:rsid w:val="002A1F38"/>
    <w:rsid w:val="002B0CE6"/>
    <w:rsid w:val="002B6C94"/>
    <w:rsid w:val="002E1E3C"/>
    <w:rsid w:val="002E7469"/>
    <w:rsid w:val="002F2F74"/>
    <w:rsid w:val="002F4ABE"/>
    <w:rsid w:val="002F7EF1"/>
    <w:rsid w:val="003043DE"/>
    <w:rsid w:val="00324B5B"/>
    <w:rsid w:val="003553F5"/>
    <w:rsid w:val="00356B65"/>
    <w:rsid w:val="003606C2"/>
    <w:rsid w:val="00361DA3"/>
    <w:rsid w:val="003668A1"/>
    <w:rsid w:val="00384BD5"/>
    <w:rsid w:val="00386277"/>
    <w:rsid w:val="003A537A"/>
    <w:rsid w:val="003B1BCE"/>
    <w:rsid w:val="003B3751"/>
    <w:rsid w:val="003C1B81"/>
    <w:rsid w:val="003C6B6C"/>
    <w:rsid w:val="003D0DEC"/>
    <w:rsid w:val="003E19C4"/>
    <w:rsid w:val="003F326F"/>
    <w:rsid w:val="004062CF"/>
    <w:rsid w:val="0041439B"/>
    <w:rsid w:val="00423537"/>
    <w:rsid w:val="00426507"/>
    <w:rsid w:val="00442BC4"/>
    <w:rsid w:val="00444D8F"/>
    <w:rsid w:val="00462B7B"/>
    <w:rsid w:val="00482F39"/>
    <w:rsid w:val="00486603"/>
    <w:rsid w:val="004B5561"/>
    <w:rsid w:val="004C250F"/>
    <w:rsid w:val="004D078F"/>
    <w:rsid w:val="004D3940"/>
    <w:rsid w:val="004D3D3C"/>
    <w:rsid w:val="004D4FFB"/>
    <w:rsid w:val="004E48DB"/>
    <w:rsid w:val="004F14A4"/>
    <w:rsid w:val="0052642B"/>
    <w:rsid w:val="00533436"/>
    <w:rsid w:val="00536273"/>
    <w:rsid w:val="00543275"/>
    <w:rsid w:val="00557792"/>
    <w:rsid w:val="00574C4A"/>
    <w:rsid w:val="00590EAE"/>
    <w:rsid w:val="005954EF"/>
    <w:rsid w:val="005B67F9"/>
    <w:rsid w:val="005C7AA5"/>
    <w:rsid w:val="005E370E"/>
    <w:rsid w:val="005E7D19"/>
    <w:rsid w:val="00602E26"/>
    <w:rsid w:val="006068B6"/>
    <w:rsid w:val="00627977"/>
    <w:rsid w:val="006408B2"/>
    <w:rsid w:val="00645F59"/>
    <w:rsid w:val="0066086F"/>
    <w:rsid w:val="0066666C"/>
    <w:rsid w:val="0067039A"/>
    <w:rsid w:val="00672A6F"/>
    <w:rsid w:val="00672CAC"/>
    <w:rsid w:val="006928B4"/>
    <w:rsid w:val="006B4375"/>
    <w:rsid w:val="006D2691"/>
    <w:rsid w:val="006D571F"/>
    <w:rsid w:val="006F5A3F"/>
    <w:rsid w:val="00711CB3"/>
    <w:rsid w:val="00711FA7"/>
    <w:rsid w:val="00714174"/>
    <w:rsid w:val="00715B3F"/>
    <w:rsid w:val="007253CC"/>
    <w:rsid w:val="007411A5"/>
    <w:rsid w:val="007435A0"/>
    <w:rsid w:val="00766997"/>
    <w:rsid w:val="007B2B79"/>
    <w:rsid w:val="007D1DB9"/>
    <w:rsid w:val="007D4522"/>
    <w:rsid w:val="007D647E"/>
    <w:rsid w:val="007E0566"/>
    <w:rsid w:val="007E6810"/>
    <w:rsid w:val="007F294B"/>
    <w:rsid w:val="007F430E"/>
    <w:rsid w:val="007F5778"/>
    <w:rsid w:val="008137E1"/>
    <w:rsid w:val="00820BD3"/>
    <w:rsid w:val="008431CB"/>
    <w:rsid w:val="008569DB"/>
    <w:rsid w:val="00862311"/>
    <w:rsid w:val="008748BD"/>
    <w:rsid w:val="00883E76"/>
    <w:rsid w:val="00890625"/>
    <w:rsid w:val="008D6313"/>
    <w:rsid w:val="008E196E"/>
    <w:rsid w:val="008E2FAF"/>
    <w:rsid w:val="008F02B3"/>
    <w:rsid w:val="008F03ED"/>
    <w:rsid w:val="008F53CE"/>
    <w:rsid w:val="00901764"/>
    <w:rsid w:val="00906EE2"/>
    <w:rsid w:val="00920BFF"/>
    <w:rsid w:val="0093449B"/>
    <w:rsid w:val="009439DF"/>
    <w:rsid w:val="00954E10"/>
    <w:rsid w:val="009569F3"/>
    <w:rsid w:val="00982A4D"/>
    <w:rsid w:val="009916AE"/>
    <w:rsid w:val="009A262F"/>
    <w:rsid w:val="009A2F68"/>
    <w:rsid w:val="009C3956"/>
    <w:rsid w:val="009E28FD"/>
    <w:rsid w:val="009F2F8C"/>
    <w:rsid w:val="00A1148B"/>
    <w:rsid w:val="00A979E1"/>
    <w:rsid w:val="00AA7301"/>
    <w:rsid w:val="00AC6388"/>
    <w:rsid w:val="00AD1563"/>
    <w:rsid w:val="00AD4866"/>
    <w:rsid w:val="00AE1144"/>
    <w:rsid w:val="00B11227"/>
    <w:rsid w:val="00B2460D"/>
    <w:rsid w:val="00B37911"/>
    <w:rsid w:val="00B45E12"/>
    <w:rsid w:val="00B8137F"/>
    <w:rsid w:val="00B870E5"/>
    <w:rsid w:val="00BA65F3"/>
    <w:rsid w:val="00BB2645"/>
    <w:rsid w:val="00BB514E"/>
    <w:rsid w:val="00BD367D"/>
    <w:rsid w:val="00BD4B24"/>
    <w:rsid w:val="00BF023B"/>
    <w:rsid w:val="00BF4E75"/>
    <w:rsid w:val="00C00BFA"/>
    <w:rsid w:val="00C00DAB"/>
    <w:rsid w:val="00C111C2"/>
    <w:rsid w:val="00C37844"/>
    <w:rsid w:val="00C62EAC"/>
    <w:rsid w:val="00C6563E"/>
    <w:rsid w:val="00C9013A"/>
    <w:rsid w:val="00CB50F2"/>
    <w:rsid w:val="00CB597C"/>
    <w:rsid w:val="00CE2946"/>
    <w:rsid w:val="00CF5C61"/>
    <w:rsid w:val="00D0456D"/>
    <w:rsid w:val="00D06231"/>
    <w:rsid w:val="00D2275A"/>
    <w:rsid w:val="00D26CB1"/>
    <w:rsid w:val="00D31D26"/>
    <w:rsid w:val="00D3227C"/>
    <w:rsid w:val="00D336D7"/>
    <w:rsid w:val="00D367CE"/>
    <w:rsid w:val="00D45817"/>
    <w:rsid w:val="00D47996"/>
    <w:rsid w:val="00D6466C"/>
    <w:rsid w:val="00D723E8"/>
    <w:rsid w:val="00D81D09"/>
    <w:rsid w:val="00D8624A"/>
    <w:rsid w:val="00D90A37"/>
    <w:rsid w:val="00D9280E"/>
    <w:rsid w:val="00DC2307"/>
    <w:rsid w:val="00DF184B"/>
    <w:rsid w:val="00E11A70"/>
    <w:rsid w:val="00E12052"/>
    <w:rsid w:val="00E15E6D"/>
    <w:rsid w:val="00E21695"/>
    <w:rsid w:val="00E22615"/>
    <w:rsid w:val="00E35CC9"/>
    <w:rsid w:val="00E52810"/>
    <w:rsid w:val="00E70F21"/>
    <w:rsid w:val="00EB43FE"/>
    <w:rsid w:val="00ED09C9"/>
    <w:rsid w:val="00EE6D50"/>
    <w:rsid w:val="00F45ED3"/>
    <w:rsid w:val="00F560A1"/>
    <w:rsid w:val="00F61B55"/>
    <w:rsid w:val="00F83445"/>
    <w:rsid w:val="00F845F3"/>
    <w:rsid w:val="00FA101D"/>
    <w:rsid w:val="00FB1588"/>
    <w:rsid w:val="00FC130B"/>
    <w:rsid w:val="00FC1AF2"/>
    <w:rsid w:val="00FD39AB"/>
    <w:rsid w:val="00FD76F0"/>
    <w:rsid w:val="00FD790D"/>
    <w:rsid w:val="00FE5ACC"/>
    <w:rsid w:val="00FE641B"/>
    <w:rsid w:val="00FE764C"/>
    <w:rsid w:val="02D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CF39A"/>
  <w15:chartTrackingRefBased/>
  <w15:docId w15:val="{774E4123-4B76-4254-9F72-0CCD6F4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E70F21"/>
    <w:rPr>
      <w:spacing w:val="4"/>
    </w:rPr>
  </w:style>
  <w:style w:type="paragraph" w:styleId="Titolo1">
    <w:name w:val="heading 1"/>
    <w:basedOn w:val="Normale"/>
    <w:link w:val="Titolo1Carattere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27CED7" w:themeColor="accent3"/>
      <w:spacing w:val="0"/>
      <w:sz w:val="26"/>
      <w:szCs w:val="26"/>
      <w:lang w:eastAsia="ja-JP"/>
    </w:rPr>
  </w:style>
  <w:style w:type="paragraph" w:styleId="Titolo2">
    <w:name w:val="heading 2"/>
    <w:basedOn w:val="Normale"/>
    <w:link w:val="Titolo2Carattere"/>
    <w:uiPriority w:val="9"/>
    <w:unhideWhenUsed/>
    <w:qFormat/>
    <w:rsid w:val="00E70F21"/>
    <w:pPr>
      <w:keepNext/>
      <w:keepLines/>
      <w:pBdr>
        <w:top w:val="single" w:color="27CED7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2683C6" w:themeColor="accent2"/>
      <w:spacing w:val="15"/>
      <w:szCs w:val="21"/>
      <w:lang w:eastAsia="ja-JP"/>
    </w:rPr>
  </w:style>
  <w:style w:type="paragraph" w:styleId="Titolo3">
    <w:name w:val="heading 3"/>
    <w:basedOn w:val="Normale"/>
    <w:link w:val="Titolo3Carattere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1481AB" w:themeColor="accent1" w:themeShade="BF"/>
      <w:spacing w:val="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481AB" w:themeColor="accent1" w:themeShade="BF"/>
      <w:spacing w:val="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1481AB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D557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D5571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Verbalediriunione" w:customStyle="1">
    <w:name w:val="Verbale di riunione"/>
    <w:basedOn w:val="Tabellanorma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1481A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color="27CED7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iferimentodelicato">
    <w:name w:val="Subtle Reference"/>
    <w:basedOn w:val="Carpredefinitoparagrafo"/>
    <w:uiPriority w:val="2"/>
    <w:qFormat/>
    <w:rsid w:val="00CB50F2"/>
    <w:rPr>
      <w:caps/>
      <w:smallCaps w:val="0"/>
      <w:color w:val="2683C6" w:themeColor="accent2"/>
    </w:rPr>
  </w:style>
  <w:style w:type="paragraph" w:styleId="Intestazione">
    <w:name w:val="header"/>
    <w:basedOn w:val="Normale"/>
    <w:link w:val="IntestazioneCarattere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979E1"/>
    <w:rPr>
      <w:rFonts w:eastAsiaTheme="minorEastAsia"/>
      <w:szCs w:val="21"/>
      <w:lang w:eastAsia="ja-JP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F5C61"/>
  </w:style>
  <w:style w:type="paragraph" w:styleId="Testodelblocco">
    <w:name w:val="Block Text"/>
    <w:basedOn w:val="Normale"/>
    <w:uiPriority w:val="99"/>
    <w:semiHidden/>
    <w:unhideWhenUsed/>
    <w:rsid w:val="00CF5C61"/>
    <w:pPr>
      <w:pBdr>
        <w:top w:val="single" w:color="1CADE4" w:themeColor="accent1" w:sz="2" w:space="10" w:frame="1"/>
        <w:left w:val="single" w:color="1CADE4" w:themeColor="accent1" w:sz="2" w:space="10" w:frame="1"/>
        <w:bottom w:val="single" w:color="1CADE4" w:themeColor="accent1" w:sz="2" w:space="10" w:frame="1"/>
        <w:right w:val="single" w:color="1CADE4" w:themeColor="accent1" w:sz="2" w:space="10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F5C61"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semiHidden/>
    <w:rsid w:val="00CF5C61"/>
    <w:rPr>
      <w:spacing w:val="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F5C61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semiHidden/>
    <w:rsid w:val="00CF5C61"/>
    <w:rPr>
      <w:spacing w:val="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F5C61"/>
    <w:pPr>
      <w:spacing w:after="120"/>
    </w:pPr>
    <w:rPr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semiHidden/>
    <w:rsid w:val="00CF5C61"/>
    <w:rPr>
      <w:spacing w:val="4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F5C61"/>
    <w:pPr>
      <w:spacing w:after="240"/>
      <w:ind w:firstLine="360"/>
    </w:pPr>
  </w:style>
  <w:style w:type="character" w:styleId="PrimorientrocorpodeltestoCarattere" w:customStyle="1">
    <w:name w:val="Primo rientro corpo del testo Carattere"/>
    <w:basedOn w:val="CorpotestoCarattere"/>
    <w:link w:val="Primorientrocorpodeltesto"/>
    <w:uiPriority w:val="99"/>
    <w:semiHidden/>
    <w:rsid w:val="00CF5C61"/>
    <w:rPr>
      <w:spacing w:val="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F5C61"/>
    <w:pPr>
      <w:spacing w:after="120"/>
      <w:ind w:left="360"/>
    </w:pPr>
  </w:style>
  <w:style w:type="character" w:styleId="RientrocorpodeltestoCarattere" w:customStyle="1">
    <w:name w:val="Rientro corpo del testo Carattere"/>
    <w:basedOn w:val="Carpredefinitoparagrafo"/>
    <w:link w:val="Rientrocorpodeltesto"/>
    <w:uiPriority w:val="99"/>
    <w:semiHidden/>
    <w:rsid w:val="00CF5C61"/>
    <w:rPr>
      <w:spacing w:val="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F5C61"/>
    <w:pPr>
      <w:spacing w:after="240"/>
      <w:ind w:firstLine="360"/>
    </w:pPr>
  </w:style>
  <w:style w:type="character" w:styleId="Primorientrocorpodeltesto2Carattere" w:customStyle="1">
    <w:name w:val="Primo rientro corpo del testo 2 Carattere"/>
    <w:basedOn w:val="RientrocorpodeltestoCarattere"/>
    <w:link w:val="Primorientrocorpodeltesto2"/>
    <w:uiPriority w:val="99"/>
    <w:semiHidden/>
    <w:rsid w:val="00CF5C61"/>
    <w:rPr>
      <w:spacing w:val="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F5C61"/>
    <w:pPr>
      <w:spacing w:after="120" w:line="480" w:lineRule="auto"/>
      <w:ind w:left="360"/>
    </w:pPr>
  </w:style>
  <w:style w:type="character" w:styleId="Rientrocorpodeltesto2Carattere" w:customStyle="1">
    <w:name w:val="Rientro corpo del testo 2 Carattere"/>
    <w:basedOn w:val="Carpredefinitoparagrafo"/>
    <w:link w:val="Rientrocorpodeltesto2"/>
    <w:uiPriority w:val="99"/>
    <w:semiHidden/>
    <w:rsid w:val="00CF5C61"/>
    <w:rPr>
      <w:spacing w:val="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styleId="Rientrocorpodeltesto3Carattere" w:customStyle="1">
    <w:name w:val="Rientro corpo del testo 3 Carattere"/>
    <w:basedOn w:val="Carpredefinitoparagrafo"/>
    <w:link w:val="Rientrocorpodeltesto3"/>
    <w:uiPriority w:val="99"/>
    <w:semiHidden/>
    <w:rsid w:val="00CF5C61"/>
    <w:rPr>
      <w:spacing w:val="4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5C61"/>
    <w:pPr>
      <w:spacing w:after="200"/>
    </w:pPr>
    <w:rPr>
      <w:i/>
      <w:iCs/>
      <w:color w:val="335B74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1CADE4" w:themeColor="accent1" w:sz="4" w:space="0"/>
        <w:bottom w:val="single" w:color="1CADE4" w:themeColor="accent1" w:sz="4" w:space="0"/>
        <w:right w:val="single" w:color="1CADE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6788" w:themeColor="accent1" w:themeShade="99" w:sz="4" w:space="0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2683C6" w:themeColor="accent2" w:sz="4" w:space="0"/>
        <w:bottom w:val="single" w:color="2683C6" w:themeColor="accent2" w:sz="4" w:space="0"/>
        <w:right w:val="single" w:color="2683C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2" w:themeShade="99" w:sz="4" w:space="0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2BA97" w:themeColor="accent4" w:sz="24" w:space="0"/>
        <w:left w:val="single" w:color="27CED7" w:themeColor="accent3" w:sz="4" w:space="0"/>
        <w:bottom w:val="single" w:color="27CED7" w:themeColor="accent3" w:sz="4" w:space="0"/>
        <w:right w:val="single" w:color="27CED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2BA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7B80" w:themeColor="accent3" w:themeShade="99" w:sz="4" w:space="0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7CED7" w:themeColor="accent3" w:sz="24" w:space="0"/>
        <w:left w:val="single" w:color="42BA97" w:themeColor="accent4" w:sz="4" w:space="0"/>
        <w:bottom w:val="single" w:color="42BA97" w:themeColor="accent4" w:sz="4" w:space="0"/>
        <w:right w:val="single" w:color="42BA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CED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F5A" w:themeColor="accent4" w:themeShade="99" w:sz="4" w:space="0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2A39F" w:themeColor="accent6" w:sz="24" w:space="0"/>
        <w:left w:val="single" w:color="3E8853" w:themeColor="accent5" w:sz="4" w:space="0"/>
        <w:bottom w:val="single" w:color="3E8853" w:themeColor="accent5" w:sz="4" w:space="0"/>
        <w:right w:val="single" w:color="3E885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A39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131" w:themeColor="accent5" w:themeShade="99" w:sz="4" w:space="0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3E8853" w:themeColor="accent5" w:sz="24" w:space="0"/>
        <w:left w:val="single" w:color="62A39F" w:themeColor="accent6" w:sz="4" w:space="0"/>
        <w:bottom w:val="single" w:color="62A39F" w:themeColor="accent6" w:sz="4" w:space="0"/>
        <w:right w:val="single" w:color="62A39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E885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625F" w:themeColor="accent6" w:themeShade="99" w:sz="4" w:space="0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F5C61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5C61"/>
    <w:rPr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CF5C61"/>
    <w:rPr>
      <w:spacing w:val="4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5C61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CF5C61"/>
    <w:rPr>
      <w:b/>
      <w:bCs/>
      <w:spacing w:val="4"/>
      <w:szCs w:val="20"/>
    </w:rPr>
  </w:style>
  <w:style w:type="table" w:styleId="Elencoscuro">
    <w:name w:val="Dark List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styleId="MappadocumentoCarattere" w:customStyle="1">
    <w:name w:val="Mappa documento Carattere"/>
    <w:basedOn w:val="Carpredefinitoparagrafo"/>
    <w:link w:val="Mappa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F5C61"/>
    <w:pPr>
      <w:spacing w:after="0"/>
    </w:pPr>
  </w:style>
  <w:style w:type="character" w:styleId="FirmadipostaelettronicaCarattere" w:customStyle="1">
    <w:name w:val="Firma di posta elettronica Carattere"/>
    <w:basedOn w:val="Carpredefinitoparagrafo"/>
    <w:link w:val="Firmadipostaelettronica"/>
    <w:uiPriority w:val="99"/>
    <w:semiHidden/>
    <w:rsid w:val="00CF5C61"/>
    <w:rPr>
      <w:spacing w:val="4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F5C61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F5C61"/>
    <w:pPr>
      <w:spacing w:after="0"/>
    </w:pPr>
    <w:rPr>
      <w:szCs w:val="20"/>
    </w:rPr>
  </w:style>
  <w:style w:type="character" w:styleId="TestonotadichiusuraCarattere" w:customStyle="1">
    <w:name w:val="Testo nota di chiusura Carattere"/>
    <w:basedOn w:val="Carpredefinitoparagrafo"/>
    <w:link w:val="Testonotadichiusura"/>
    <w:uiPriority w:val="99"/>
    <w:semiHidden/>
    <w:rsid w:val="00CF5C61"/>
    <w:rPr>
      <w:spacing w:val="4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F5C61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styleId="PidipaginaCarattere" w:customStyle="1">
    <w:name w:val="Piè di pagina Carattere"/>
    <w:basedOn w:val="Carpredefinitoparagrafo"/>
    <w:link w:val="Pidipagina"/>
    <w:uiPriority w:val="99"/>
    <w:rsid w:val="00CB50F2"/>
    <w:rPr>
      <w:rFonts w:eastAsiaTheme="minorEastAsia"/>
      <w:szCs w:val="21"/>
      <w:lang w:eastAsia="ja-JP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5C61"/>
    <w:pPr>
      <w:spacing w:after="0"/>
    </w:pPr>
    <w:rPr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CF5C61"/>
    <w:rPr>
      <w:spacing w:val="4"/>
      <w:szCs w:val="20"/>
    </w:rPr>
  </w:style>
  <w:style w:type="table" w:styleId="Tabellagriglia1chiara">
    <w:name w:val="Grid Table 1 Light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4DDF4" w:themeColor="accent1" w:themeTint="66" w:sz="4" w:space="0"/>
        <w:left w:val="single" w:color="A4DDF4" w:themeColor="accent1" w:themeTint="66" w:sz="4" w:space="0"/>
        <w:bottom w:val="single" w:color="A4DDF4" w:themeColor="accent1" w:themeTint="66" w:sz="4" w:space="0"/>
        <w:right w:val="single" w:color="A4DDF4" w:themeColor="accent1" w:themeTint="66" w:sz="4" w:space="0"/>
        <w:insideH w:val="single" w:color="A4DDF4" w:themeColor="accent1" w:themeTint="66" w:sz="4" w:space="0"/>
        <w:insideV w:val="single" w:color="A4DDF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6CDE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3CEED" w:themeColor="accent2" w:themeTint="66" w:sz="4" w:space="0"/>
        <w:left w:val="single" w:color="A3CEED" w:themeColor="accent2" w:themeTint="66" w:sz="4" w:space="0"/>
        <w:bottom w:val="single" w:color="A3CEED" w:themeColor="accent2" w:themeTint="66" w:sz="4" w:space="0"/>
        <w:right w:val="single" w:color="A3CEED" w:themeColor="accent2" w:themeTint="66" w:sz="4" w:space="0"/>
        <w:insideH w:val="single" w:color="A3CEED" w:themeColor="accent2" w:themeTint="66" w:sz="4" w:space="0"/>
        <w:insideV w:val="single" w:color="A3CEE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8EBEF" w:themeColor="accent3" w:themeTint="66" w:sz="4" w:space="0"/>
        <w:left w:val="single" w:color="A8EBEF" w:themeColor="accent3" w:themeTint="66" w:sz="4" w:space="0"/>
        <w:bottom w:val="single" w:color="A8EBEF" w:themeColor="accent3" w:themeTint="66" w:sz="4" w:space="0"/>
        <w:right w:val="single" w:color="A8EBEF" w:themeColor="accent3" w:themeTint="66" w:sz="4" w:space="0"/>
        <w:insideH w:val="single" w:color="A8EBEF" w:themeColor="accent3" w:themeTint="66" w:sz="4" w:space="0"/>
        <w:insideV w:val="single" w:color="A8EBE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7CE1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B2E4D5" w:themeColor="accent4" w:themeTint="66" w:sz="4" w:space="0"/>
        <w:left w:val="single" w:color="B2E4D5" w:themeColor="accent4" w:themeTint="66" w:sz="4" w:space="0"/>
        <w:bottom w:val="single" w:color="B2E4D5" w:themeColor="accent4" w:themeTint="66" w:sz="4" w:space="0"/>
        <w:right w:val="single" w:color="B2E4D5" w:themeColor="accent4" w:themeTint="66" w:sz="4" w:space="0"/>
        <w:insideH w:val="single" w:color="B2E4D5" w:themeColor="accent4" w:themeTint="66" w:sz="4" w:space="0"/>
        <w:insideV w:val="single" w:color="B2E4D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CD6C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9D7B6" w:themeColor="accent5" w:themeTint="66" w:sz="4" w:space="0"/>
        <w:left w:val="single" w:color="A9D7B6" w:themeColor="accent5" w:themeTint="66" w:sz="4" w:space="0"/>
        <w:bottom w:val="single" w:color="A9D7B6" w:themeColor="accent5" w:themeTint="66" w:sz="4" w:space="0"/>
        <w:right w:val="single" w:color="A9D7B6" w:themeColor="accent5" w:themeTint="66" w:sz="4" w:space="0"/>
        <w:insideH w:val="single" w:color="A9D7B6" w:themeColor="accent5" w:themeTint="66" w:sz="4" w:space="0"/>
        <w:insideV w:val="single" w:color="A9D7B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7EC49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C0DAD8" w:themeColor="accent6" w:themeTint="66" w:sz="4" w:space="0"/>
        <w:left w:val="single" w:color="C0DAD8" w:themeColor="accent6" w:themeTint="66" w:sz="4" w:space="0"/>
        <w:bottom w:val="single" w:color="C0DAD8" w:themeColor="accent6" w:themeTint="66" w:sz="4" w:space="0"/>
        <w:right w:val="single" w:color="C0DAD8" w:themeColor="accent6" w:themeTint="66" w:sz="4" w:space="0"/>
        <w:insideH w:val="single" w:color="C0DAD8" w:themeColor="accent6" w:themeTint="66" w:sz="4" w:space="0"/>
        <w:insideV w:val="single" w:color="C0DAD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2" w:space="0"/>
        <w:bottom w:val="single" w:color="76CDEE" w:themeColor="accent1" w:themeTint="99" w:sz="2" w:space="0"/>
        <w:insideH w:val="single" w:color="76CDEE" w:themeColor="accent1" w:themeTint="99" w:sz="2" w:space="0"/>
        <w:insideV w:val="single" w:color="76CDE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6CDE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2" w:space="0"/>
        <w:bottom w:val="single" w:color="74B5E4" w:themeColor="accent2" w:themeTint="99" w:sz="2" w:space="0"/>
        <w:insideH w:val="single" w:color="74B5E4" w:themeColor="accent2" w:themeTint="99" w:sz="2" w:space="0"/>
        <w:insideV w:val="single" w:color="74B5E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2" w:space="0"/>
        <w:bottom w:val="single" w:color="7CE1E7" w:themeColor="accent3" w:themeTint="99" w:sz="2" w:space="0"/>
        <w:insideH w:val="single" w:color="7CE1E7" w:themeColor="accent3" w:themeTint="99" w:sz="2" w:space="0"/>
        <w:insideV w:val="single" w:color="7CE1E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CE1E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2" w:space="0"/>
        <w:bottom w:val="single" w:color="8CD6C0" w:themeColor="accent4" w:themeTint="99" w:sz="2" w:space="0"/>
        <w:insideH w:val="single" w:color="8CD6C0" w:themeColor="accent4" w:themeTint="99" w:sz="2" w:space="0"/>
        <w:insideV w:val="single" w:color="8CD6C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CD6C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2" w:space="0"/>
        <w:bottom w:val="single" w:color="7EC492" w:themeColor="accent5" w:themeTint="99" w:sz="2" w:space="0"/>
        <w:insideH w:val="single" w:color="7EC492" w:themeColor="accent5" w:themeTint="99" w:sz="2" w:space="0"/>
        <w:insideV w:val="single" w:color="7EC49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C49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2" w:space="0"/>
        <w:bottom w:val="single" w:color="A0C7C5" w:themeColor="accent6" w:themeTint="99" w:sz="2" w:space="0"/>
        <w:insideH w:val="single" w:color="A0C7C5" w:themeColor="accent6" w:themeTint="99" w:sz="2" w:space="0"/>
        <w:insideV w:val="single" w:color="A0C7C5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C7C5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gliatab3">
    <w:name w:val="Grid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3-colore1">
    <w:name w:val="Grid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color="76CDEE" w:themeColor="accent1" w:themeTint="99" w:sz="4" w:space="0"/>
        </w:tcBorders>
      </w:tcPr>
    </w:tblStylePr>
    <w:tblStylePr w:type="nwCell">
      <w:tblPr/>
      <w:tcPr>
        <w:tcBorders>
          <w:bottom w:val="single" w:color="76CDEE" w:themeColor="accent1" w:themeTint="99" w:sz="4" w:space="0"/>
        </w:tcBorders>
      </w:tcPr>
    </w:tblStylePr>
    <w:tblStylePr w:type="seCell">
      <w:tblPr/>
      <w:tcPr>
        <w:tcBorders>
          <w:top w:val="single" w:color="76CDEE" w:themeColor="accent1" w:themeTint="99" w:sz="4" w:space="0"/>
        </w:tcBorders>
      </w:tcPr>
    </w:tblStylePr>
    <w:tblStylePr w:type="swCell">
      <w:tblPr/>
      <w:tcPr>
        <w:tcBorders>
          <w:top w:val="single" w:color="76CDEE" w:themeColor="accent1" w:themeTint="99" w:sz="4" w:space="0"/>
        </w:tcBorders>
      </w:tcPr>
    </w:tblStylePr>
  </w:style>
  <w:style w:type="table" w:styleId="Tabellagriglia3-colore2">
    <w:name w:val="Grid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color="74B5E4" w:themeColor="accent2" w:themeTint="99" w:sz="4" w:space="0"/>
        </w:tcBorders>
      </w:tcPr>
    </w:tblStylePr>
    <w:tblStylePr w:type="nwCell">
      <w:tblPr/>
      <w:tcPr>
        <w:tcBorders>
          <w:bottom w:val="single" w:color="74B5E4" w:themeColor="accent2" w:themeTint="99" w:sz="4" w:space="0"/>
        </w:tcBorders>
      </w:tcPr>
    </w:tblStylePr>
    <w:tblStylePr w:type="seCell">
      <w:tblPr/>
      <w:tcPr>
        <w:tcBorders>
          <w:top w:val="single" w:color="74B5E4" w:themeColor="accent2" w:themeTint="99" w:sz="4" w:space="0"/>
        </w:tcBorders>
      </w:tcPr>
    </w:tblStylePr>
    <w:tblStylePr w:type="swCell">
      <w:tblPr/>
      <w:tcPr>
        <w:tcBorders>
          <w:top w:val="single" w:color="74B5E4" w:themeColor="accent2" w:themeTint="99" w:sz="4" w:space="0"/>
        </w:tcBorders>
      </w:tcPr>
    </w:tblStylePr>
  </w:style>
  <w:style w:type="table" w:styleId="Tabellagriglia3-colore3">
    <w:name w:val="Grid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color="7CE1E7" w:themeColor="accent3" w:themeTint="99" w:sz="4" w:space="0"/>
        </w:tcBorders>
      </w:tcPr>
    </w:tblStylePr>
    <w:tblStylePr w:type="nwCell">
      <w:tblPr/>
      <w:tcPr>
        <w:tcBorders>
          <w:bottom w:val="single" w:color="7CE1E7" w:themeColor="accent3" w:themeTint="99" w:sz="4" w:space="0"/>
        </w:tcBorders>
      </w:tcPr>
    </w:tblStylePr>
    <w:tblStylePr w:type="seCell">
      <w:tblPr/>
      <w:tcPr>
        <w:tcBorders>
          <w:top w:val="single" w:color="7CE1E7" w:themeColor="accent3" w:themeTint="99" w:sz="4" w:space="0"/>
        </w:tcBorders>
      </w:tcPr>
    </w:tblStylePr>
    <w:tblStylePr w:type="swCell">
      <w:tblPr/>
      <w:tcPr>
        <w:tcBorders>
          <w:top w:val="single" w:color="7CE1E7" w:themeColor="accent3" w:themeTint="99" w:sz="4" w:space="0"/>
        </w:tcBorders>
      </w:tcPr>
    </w:tblStylePr>
  </w:style>
  <w:style w:type="table" w:styleId="Tabellagriglia3-colore4">
    <w:name w:val="Grid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color="8CD6C0" w:themeColor="accent4" w:themeTint="99" w:sz="4" w:space="0"/>
        </w:tcBorders>
      </w:tcPr>
    </w:tblStylePr>
    <w:tblStylePr w:type="nwCell">
      <w:tblPr/>
      <w:tcPr>
        <w:tcBorders>
          <w:bottom w:val="single" w:color="8CD6C0" w:themeColor="accent4" w:themeTint="99" w:sz="4" w:space="0"/>
        </w:tcBorders>
      </w:tcPr>
    </w:tblStylePr>
    <w:tblStylePr w:type="seCell">
      <w:tblPr/>
      <w:tcPr>
        <w:tcBorders>
          <w:top w:val="single" w:color="8CD6C0" w:themeColor="accent4" w:themeTint="99" w:sz="4" w:space="0"/>
        </w:tcBorders>
      </w:tcPr>
    </w:tblStylePr>
    <w:tblStylePr w:type="swCell">
      <w:tblPr/>
      <w:tcPr>
        <w:tcBorders>
          <w:top w:val="single" w:color="8CD6C0" w:themeColor="accent4" w:themeTint="99" w:sz="4" w:space="0"/>
        </w:tcBorders>
      </w:tcPr>
    </w:tblStylePr>
  </w:style>
  <w:style w:type="table" w:styleId="Tabellagriglia3-colore5">
    <w:name w:val="Grid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color="7EC492" w:themeColor="accent5" w:themeTint="99" w:sz="4" w:space="0"/>
        </w:tcBorders>
      </w:tcPr>
    </w:tblStylePr>
    <w:tblStylePr w:type="nwCell">
      <w:tblPr/>
      <w:tcPr>
        <w:tcBorders>
          <w:bottom w:val="single" w:color="7EC492" w:themeColor="accent5" w:themeTint="99" w:sz="4" w:space="0"/>
        </w:tcBorders>
      </w:tcPr>
    </w:tblStylePr>
    <w:tblStylePr w:type="seCell">
      <w:tblPr/>
      <w:tcPr>
        <w:tcBorders>
          <w:top w:val="single" w:color="7EC492" w:themeColor="accent5" w:themeTint="99" w:sz="4" w:space="0"/>
        </w:tcBorders>
      </w:tcPr>
    </w:tblStylePr>
    <w:tblStylePr w:type="swCell">
      <w:tblPr/>
      <w:tcPr>
        <w:tcBorders>
          <w:top w:val="single" w:color="7EC492" w:themeColor="accent5" w:themeTint="99" w:sz="4" w:space="0"/>
        </w:tcBorders>
      </w:tcPr>
    </w:tblStylePr>
  </w:style>
  <w:style w:type="table" w:styleId="Tabellagriglia3-colore6">
    <w:name w:val="Grid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color="A0C7C5" w:themeColor="accent6" w:themeTint="99" w:sz="4" w:space="0"/>
        </w:tcBorders>
      </w:tcPr>
    </w:tblStylePr>
    <w:tblStylePr w:type="nwCell">
      <w:tblPr/>
      <w:tcPr>
        <w:tcBorders>
          <w:bottom w:val="single" w:color="A0C7C5" w:themeColor="accent6" w:themeTint="99" w:sz="4" w:space="0"/>
        </w:tcBorders>
      </w:tcPr>
    </w:tblStylePr>
    <w:tblStylePr w:type="seCell">
      <w:tblPr/>
      <w:tcPr>
        <w:tcBorders>
          <w:top w:val="single" w:color="A0C7C5" w:themeColor="accent6" w:themeTint="99" w:sz="4" w:space="0"/>
        </w:tcBorders>
      </w:tcPr>
    </w:tblStylePr>
    <w:tblStylePr w:type="swCell">
      <w:tblPr/>
      <w:tcPr>
        <w:tcBorders>
          <w:top w:val="single" w:color="A0C7C5" w:themeColor="accent6" w:themeTint="99" w:sz="4" w:space="0"/>
        </w:tcBorders>
      </w:tcPr>
    </w:tblStylePr>
  </w:style>
  <w:style w:type="table" w:styleId="Grigliatab4">
    <w:name w:val="Grid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2" w:sz="4" w:space="0"/>
          <w:left w:val="single" w:color="2683C6" w:themeColor="accent2" w:sz="4" w:space="0"/>
          <w:bottom w:val="single" w:color="2683C6" w:themeColor="accent2" w:sz="4" w:space="0"/>
          <w:right w:val="single" w:color="2683C6" w:themeColor="accent2" w:sz="4" w:space="0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CED7" w:themeColor="accent3" w:sz="4" w:space="0"/>
          <w:left w:val="single" w:color="27CED7" w:themeColor="accent3" w:sz="4" w:space="0"/>
          <w:bottom w:val="single" w:color="27CED7" w:themeColor="accent3" w:sz="4" w:space="0"/>
          <w:right w:val="single" w:color="27CED7" w:themeColor="accent3" w:sz="4" w:space="0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2BA97" w:themeColor="accent4" w:sz="4" w:space="0"/>
          <w:left w:val="single" w:color="42BA97" w:themeColor="accent4" w:sz="4" w:space="0"/>
          <w:bottom w:val="single" w:color="42BA97" w:themeColor="accent4" w:sz="4" w:space="0"/>
          <w:right w:val="single" w:color="42BA97" w:themeColor="accent4" w:sz="4" w:space="0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E8853" w:themeColor="accent5" w:sz="4" w:space="0"/>
          <w:left w:val="single" w:color="3E8853" w:themeColor="accent5" w:sz="4" w:space="0"/>
          <w:bottom w:val="single" w:color="3E8853" w:themeColor="accent5" w:sz="4" w:space="0"/>
          <w:right w:val="single" w:color="3E8853" w:themeColor="accent5" w:sz="4" w:space="0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A39F" w:themeColor="accent6" w:sz="4" w:space="0"/>
          <w:left w:val="single" w:color="62A39F" w:themeColor="accent6" w:sz="4" w:space="0"/>
          <w:bottom w:val="single" w:color="62A39F" w:themeColor="accent6" w:sz="4" w:space="0"/>
          <w:right w:val="single" w:color="62A39F" w:themeColor="accent6" w:sz="4" w:space="0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6CDE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7CE1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CD6C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7EC49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color="76CDEE" w:themeColor="accent1" w:themeTint="99" w:sz="4" w:space="0"/>
        </w:tcBorders>
      </w:tcPr>
    </w:tblStylePr>
    <w:tblStylePr w:type="nwCell">
      <w:tblPr/>
      <w:tcPr>
        <w:tcBorders>
          <w:bottom w:val="single" w:color="76CDEE" w:themeColor="accent1" w:themeTint="99" w:sz="4" w:space="0"/>
        </w:tcBorders>
      </w:tcPr>
    </w:tblStylePr>
    <w:tblStylePr w:type="seCell">
      <w:tblPr/>
      <w:tcPr>
        <w:tcBorders>
          <w:top w:val="single" w:color="76CDEE" w:themeColor="accent1" w:themeTint="99" w:sz="4" w:space="0"/>
        </w:tcBorders>
      </w:tcPr>
    </w:tblStylePr>
    <w:tblStylePr w:type="swCell">
      <w:tblPr/>
      <w:tcPr>
        <w:tcBorders>
          <w:top w:val="single" w:color="76CDEE" w:themeColor="accent1" w:themeTint="99" w:sz="4" w:space="0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color="74B5E4" w:themeColor="accent2" w:themeTint="99" w:sz="4" w:space="0"/>
        </w:tcBorders>
      </w:tcPr>
    </w:tblStylePr>
    <w:tblStylePr w:type="nwCell">
      <w:tblPr/>
      <w:tcPr>
        <w:tcBorders>
          <w:bottom w:val="single" w:color="74B5E4" w:themeColor="accent2" w:themeTint="99" w:sz="4" w:space="0"/>
        </w:tcBorders>
      </w:tcPr>
    </w:tblStylePr>
    <w:tblStylePr w:type="seCell">
      <w:tblPr/>
      <w:tcPr>
        <w:tcBorders>
          <w:top w:val="single" w:color="74B5E4" w:themeColor="accent2" w:themeTint="99" w:sz="4" w:space="0"/>
        </w:tcBorders>
      </w:tcPr>
    </w:tblStylePr>
    <w:tblStylePr w:type="swCell">
      <w:tblPr/>
      <w:tcPr>
        <w:tcBorders>
          <w:top w:val="single" w:color="74B5E4" w:themeColor="accent2" w:themeTint="99" w:sz="4" w:space="0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color="7CE1E7" w:themeColor="accent3" w:themeTint="99" w:sz="4" w:space="0"/>
        </w:tcBorders>
      </w:tcPr>
    </w:tblStylePr>
    <w:tblStylePr w:type="nwCell">
      <w:tblPr/>
      <w:tcPr>
        <w:tcBorders>
          <w:bottom w:val="single" w:color="7CE1E7" w:themeColor="accent3" w:themeTint="99" w:sz="4" w:space="0"/>
        </w:tcBorders>
      </w:tcPr>
    </w:tblStylePr>
    <w:tblStylePr w:type="seCell">
      <w:tblPr/>
      <w:tcPr>
        <w:tcBorders>
          <w:top w:val="single" w:color="7CE1E7" w:themeColor="accent3" w:themeTint="99" w:sz="4" w:space="0"/>
        </w:tcBorders>
      </w:tcPr>
    </w:tblStylePr>
    <w:tblStylePr w:type="swCell">
      <w:tblPr/>
      <w:tcPr>
        <w:tcBorders>
          <w:top w:val="single" w:color="7CE1E7" w:themeColor="accent3" w:themeTint="99" w:sz="4" w:space="0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color="8CD6C0" w:themeColor="accent4" w:themeTint="99" w:sz="4" w:space="0"/>
        </w:tcBorders>
      </w:tcPr>
    </w:tblStylePr>
    <w:tblStylePr w:type="nwCell">
      <w:tblPr/>
      <w:tcPr>
        <w:tcBorders>
          <w:bottom w:val="single" w:color="8CD6C0" w:themeColor="accent4" w:themeTint="99" w:sz="4" w:space="0"/>
        </w:tcBorders>
      </w:tcPr>
    </w:tblStylePr>
    <w:tblStylePr w:type="seCell">
      <w:tblPr/>
      <w:tcPr>
        <w:tcBorders>
          <w:top w:val="single" w:color="8CD6C0" w:themeColor="accent4" w:themeTint="99" w:sz="4" w:space="0"/>
        </w:tcBorders>
      </w:tcPr>
    </w:tblStylePr>
    <w:tblStylePr w:type="swCell">
      <w:tblPr/>
      <w:tcPr>
        <w:tcBorders>
          <w:top w:val="single" w:color="8CD6C0" w:themeColor="accent4" w:themeTint="99" w:sz="4" w:space="0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color="7EC492" w:themeColor="accent5" w:themeTint="99" w:sz="4" w:space="0"/>
        </w:tcBorders>
      </w:tcPr>
    </w:tblStylePr>
    <w:tblStylePr w:type="nwCell">
      <w:tblPr/>
      <w:tcPr>
        <w:tcBorders>
          <w:bottom w:val="single" w:color="7EC492" w:themeColor="accent5" w:themeTint="99" w:sz="4" w:space="0"/>
        </w:tcBorders>
      </w:tcPr>
    </w:tblStylePr>
    <w:tblStylePr w:type="seCell">
      <w:tblPr/>
      <w:tcPr>
        <w:tcBorders>
          <w:top w:val="single" w:color="7EC492" w:themeColor="accent5" w:themeTint="99" w:sz="4" w:space="0"/>
        </w:tcBorders>
      </w:tcPr>
    </w:tblStylePr>
    <w:tblStylePr w:type="swCell">
      <w:tblPr/>
      <w:tcPr>
        <w:tcBorders>
          <w:top w:val="single" w:color="7EC492" w:themeColor="accent5" w:themeTint="99" w:sz="4" w:space="0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color="A0C7C5" w:themeColor="accent6" w:themeTint="99" w:sz="4" w:space="0"/>
        </w:tcBorders>
      </w:tcPr>
    </w:tblStylePr>
    <w:tblStylePr w:type="nwCell">
      <w:tblPr/>
      <w:tcPr>
        <w:tcBorders>
          <w:bottom w:val="single" w:color="A0C7C5" w:themeColor="accent6" w:themeTint="99" w:sz="4" w:space="0"/>
        </w:tcBorders>
      </w:tcPr>
    </w:tblStylePr>
    <w:tblStylePr w:type="seCell">
      <w:tblPr/>
      <w:tcPr>
        <w:tcBorders>
          <w:top w:val="single" w:color="A0C7C5" w:themeColor="accent6" w:themeTint="99" w:sz="4" w:space="0"/>
        </w:tcBorders>
      </w:tcPr>
    </w:tblStylePr>
    <w:tblStylePr w:type="swCell">
      <w:tblPr/>
      <w:tcPr>
        <w:tcBorders>
          <w:top w:val="single" w:color="A0C7C5" w:themeColor="accent6" w:themeTint="99" w:sz="4" w:space="0"/>
        </w:tcBorders>
      </w:tcPr>
    </w:tblStylePr>
  </w:style>
  <w:style w:type="character" w:styleId="Titolo1Carattere" w:customStyle="1">
    <w:name w:val="Titolo 1 Carattere"/>
    <w:basedOn w:val="Carpredefinitoparagrafo"/>
    <w:link w:val="Titolo1"/>
    <w:uiPriority w:val="9"/>
    <w:rsid w:val="00CB50F2"/>
    <w:rPr>
      <w:rFonts w:asciiTheme="majorHAnsi" w:hAnsiTheme="majorHAnsi" w:eastAsiaTheme="majorEastAsia" w:cstheme="majorBidi"/>
      <w:b/>
      <w:bCs/>
      <w:caps/>
      <w:color w:val="27CED7" w:themeColor="accent3"/>
      <w:sz w:val="26"/>
      <w:szCs w:val="26"/>
      <w:lang w:eastAsia="ja-JP"/>
    </w:rPr>
  </w:style>
  <w:style w:type="character" w:styleId="Titolo2Carattere" w:customStyle="1">
    <w:name w:val="Titolo 2 Carattere"/>
    <w:basedOn w:val="Carpredefinitoparagrafo"/>
    <w:link w:val="Titolo2"/>
    <w:uiPriority w:val="9"/>
    <w:rsid w:val="00E70F21"/>
    <w:rPr>
      <w:rFonts w:asciiTheme="majorHAnsi" w:hAnsiTheme="majorHAnsi" w:eastAsiaTheme="majorEastAsia" w:cstheme="majorBidi"/>
      <w:bCs/>
      <w:color w:val="2683C6" w:themeColor="accent2"/>
      <w:spacing w:val="15"/>
      <w:szCs w:val="21"/>
      <w:lang w:eastAsia="ja-JP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70F21"/>
    <w:rPr>
      <w:rFonts w:asciiTheme="majorHAnsi" w:hAnsiTheme="majorHAnsi" w:eastAsiaTheme="majorEastAsia" w:cstheme="majorBidi"/>
      <w:color w:val="1481AB" w:themeColor="accent1" w:themeShade="BF"/>
      <w:szCs w:val="24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E70F21"/>
    <w:rPr>
      <w:rFonts w:asciiTheme="majorHAnsi" w:hAnsiTheme="majorHAnsi" w:eastAsiaTheme="majorEastAsia" w:cstheme="majorBidi"/>
      <w:i/>
      <w:iCs/>
      <w:color w:val="1481AB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070820"/>
    <w:rPr>
      <w:rFonts w:asciiTheme="majorHAnsi" w:hAnsiTheme="majorHAnsi" w:eastAsiaTheme="majorEastAsia" w:cstheme="majorBidi"/>
      <w:b/>
      <w:color w:val="1481AB" w:themeColor="accent1" w:themeShade="BF"/>
      <w:spacing w:val="4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CF5C61"/>
    <w:rPr>
      <w:rFonts w:asciiTheme="majorHAnsi" w:hAnsiTheme="majorHAnsi" w:eastAsiaTheme="majorEastAsia" w:cstheme="majorBidi"/>
      <w:color w:val="0D5571" w:themeColor="accent1" w:themeShade="7F"/>
      <w:spacing w:val="4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CF5C61"/>
    <w:rPr>
      <w:rFonts w:asciiTheme="majorHAnsi" w:hAnsiTheme="majorHAnsi" w:eastAsiaTheme="majorEastAsia" w:cstheme="majorBidi"/>
      <w:i/>
      <w:iCs/>
      <w:color w:val="0D5571" w:themeColor="accent1" w:themeShade="7F"/>
      <w:spacing w:val="4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CF5C61"/>
    <w:rPr>
      <w:rFonts w:asciiTheme="majorHAnsi" w:hAnsiTheme="majorHAnsi" w:eastAsiaTheme="majorEastAsia" w:cstheme="majorBidi"/>
      <w:color w:val="272727" w:themeColor="text1" w:themeTint="D8"/>
      <w:spacing w:val="4"/>
      <w:szCs w:val="21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CF5C61"/>
    <w:rPr>
      <w:rFonts w:asciiTheme="majorHAnsi" w:hAnsiTheme="majorHAnsi" w:eastAsiaTheme="majorEastAsia" w:cstheme="majorBidi"/>
      <w:i/>
      <w:iCs/>
      <w:color w:val="272727" w:themeColor="text1" w:themeTint="D8"/>
      <w:spacing w:val="4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F5C61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F5C61"/>
    <w:pPr>
      <w:spacing w:after="0"/>
    </w:pPr>
    <w:rPr>
      <w:i/>
      <w:iCs/>
    </w:rPr>
  </w:style>
  <w:style w:type="character" w:styleId="IndirizzoHTMLCarattere" w:customStyle="1">
    <w:name w:val="Indirizzo HTML Carattere"/>
    <w:basedOn w:val="Carpredefinitoparagrafo"/>
    <w:link w:val="IndirizzoHTML"/>
    <w:uiPriority w:val="99"/>
    <w:semiHidden/>
    <w:rsid w:val="00CF5C61"/>
    <w:rPr>
      <w:i/>
      <w:iCs/>
      <w:spacing w:val="4"/>
    </w:rPr>
  </w:style>
  <w:style w:type="character" w:styleId="CitazioneHTML">
    <w:name w:val="HTML Cite"/>
    <w:basedOn w:val="Carpredefinitoparagrafo"/>
    <w:uiPriority w:val="99"/>
    <w:semiHidden/>
    <w:unhideWhenUsed/>
    <w:rsid w:val="00CF5C6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F5C61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F5C6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F5C61"/>
    <w:rPr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F5C61"/>
    <w:rPr>
      <w:rFonts w:asciiTheme="majorHAnsi" w:hAnsiTheme="majorHAnsi" w:eastAsiaTheme="majorEastAsia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E7D19"/>
    <w:rPr>
      <w:i/>
      <w:iCs/>
      <w:color w:val="1481A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E7D19"/>
    <w:pPr>
      <w:pBdr>
        <w:top w:val="single" w:color="1481AB" w:themeColor="accent1" w:themeShade="BF" w:sz="4" w:space="10"/>
        <w:bottom w:val="single" w:color="1481AB" w:themeColor="accent1" w:themeShade="BF" w:sz="4" w:space="10"/>
      </w:pBdr>
      <w:spacing w:before="360" w:after="360"/>
      <w:jc w:val="center"/>
    </w:pPr>
    <w:rPr>
      <w:i/>
      <w:iCs/>
      <w:color w:val="1481AB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semiHidden/>
    <w:rsid w:val="005E7D19"/>
    <w:rPr>
      <w:i/>
      <w:iCs/>
      <w:color w:val="1481AB" w:themeColor="accent1" w:themeShade="BF"/>
      <w:spacing w:val="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E7D19"/>
    <w:rPr>
      <w:b/>
      <w:bCs/>
      <w:caps w:val="0"/>
      <w:smallCaps/>
      <w:color w:val="1481AB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  <w:insideH w:val="single" w:color="1CADE4" w:themeColor="accent1" w:sz="8" w:space="0"/>
        <w:insideV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18" w:space="0"/>
          <w:right w:val="single" w:color="1CADE4" w:themeColor="accent1" w:sz="8" w:space="0"/>
          <w:insideH w:val="nil"/>
          <w:insideV w:val="single" w:color="1CADE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CADE4" w:themeColor="accent1" w:sz="6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H w:val="nil"/>
          <w:insideV w:val="single" w:color="1CADE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band1Vert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V w:val="single" w:color="1CADE4" w:themeColor="accent1" w:sz="8" w:space="0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V w:val="single" w:color="1CADE4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  <w:insideH w:val="single" w:color="2683C6" w:themeColor="accent2" w:sz="8" w:space="0"/>
        <w:insideV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18" w:space="0"/>
          <w:right w:val="single" w:color="2683C6" w:themeColor="accent2" w:sz="8" w:space="0"/>
          <w:insideH w:val="nil"/>
          <w:insideV w:val="single" w:color="2683C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2" w:sz="6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H w:val="nil"/>
          <w:insideV w:val="single" w:color="2683C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band1Vert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V w:val="single" w:color="2683C6" w:themeColor="accent2" w:sz="8" w:space="0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V w:val="single" w:color="2683C6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  <w:insideH w:val="single" w:color="27CED7" w:themeColor="accent3" w:sz="8" w:space="0"/>
        <w:insideV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18" w:space="0"/>
          <w:right w:val="single" w:color="27CED7" w:themeColor="accent3" w:sz="8" w:space="0"/>
          <w:insideH w:val="nil"/>
          <w:insideV w:val="single" w:color="27CED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CED7" w:themeColor="accent3" w:sz="6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H w:val="nil"/>
          <w:insideV w:val="single" w:color="27CED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band1Vert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V w:val="single" w:color="27CED7" w:themeColor="accent3" w:sz="8" w:space="0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V w:val="single" w:color="27CED7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  <w:insideH w:val="single" w:color="42BA97" w:themeColor="accent4" w:sz="8" w:space="0"/>
        <w:insideV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18" w:space="0"/>
          <w:right w:val="single" w:color="42BA97" w:themeColor="accent4" w:sz="8" w:space="0"/>
          <w:insideH w:val="nil"/>
          <w:insideV w:val="single" w:color="42BA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2BA97" w:themeColor="accent4" w:sz="6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H w:val="nil"/>
          <w:insideV w:val="single" w:color="42BA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band1Vert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V w:val="single" w:color="42BA97" w:themeColor="accent4" w:sz="8" w:space="0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V w:val="single" w:color="42BA97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  <w:insideH w:val="single" w:color="3E8853" w:themeColor="accent5" w:sz="8" w:space="0"/>
        <w:insideV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18" w:space="0"/>
          <w:right w:val="single" w:color="3E8853" w:themeColor="accent5" w:sz="8" w:space="0"/>
          <w:insideH w:val="nil"/>
          <w:insideV w:val="single" w:color="3E885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E8853" w:themeColor="accent5" w:sz="6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H w:val="nil"/>
          <w:insideV w:val="single" w:color="3E885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band1Vert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V w:val="single" w:color="3E8853" w:themeColor="accent5" w:sz="8" w:space="0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V w:val="single" w:color="3E8853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  <w:insideH w:val="single" w:color="62A39F" w:themeColor="accent6" w:sz="8" w:space="0"/>
        <w:insideV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18" w:space="0"/>
          <w:right w:val="single" w:color="62A39F" w:themeColor="accent6" w:sz="8" w:space="0"/>
          <w:insideH w:val="nil"/>
          <w:insideV w:val="single" w:color="62A39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A39F" w:themeColor="accent6" w:sz="6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H w:val="nil"/>
          <w:insideV w:val="single" w:color="62A39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band1Vert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V w:val="single" w:color="62A39F" w:themeColor="accent6" w:sz="8" w:space="0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V w:val="single" w:color="62A39F" w:themeColor="accent6" w:sz="8" w:space="0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CADE4" w:themeColor="accent1" w:sz="6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band1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2" w:sz="6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band1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CED7" w:themeColor="accent3" w:sz="6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band1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2BA97" w:themeColor="accent4" w:sz="6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band1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E8853" w:themeColor="accent5" w:sz="6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band1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A39F" w:themeColor="accent6" w:sz="6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band1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8" w:space="0"/>
        <w:bottom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CADE4" w:themeColor="accent1" w:sz="8" w:space="0"/>
          <w:left w:val="nil"/>
          <w:bottom w:val="single" w:color="1CADE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CADE4" w:themeColor="accent1" w:sz="8" w:space="0"/>
          <w:left w:val="nil"/>
          <w:bottom w:val="single" w:color="1CADE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2683C6" w:themeColor="accent2" w:sz="8" w:space="0"/>
        <w:bottom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2" w:sz="8" w:space="0"/>
          <w:left w:val="nil"/>
          <w:bottom w:val="single" w:color="2683C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2" w:sz="8" w:space="0"/>
          <w:left w:val="nil"/>
          <w:bottom w:val="single" w:color="2683C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27CED7" w:themeColor="accent3" w:sz="8" w:space="0"/>
        <w:bottom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CED7" w:themeColor="accent3" w:sz="8" w:space="0"/>
          <w:left w:val="nil"/>
          <w:bottom w:val="single" w:color="27CED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CED7" w:themeColor="accent3" w:sz="8" w:space="0"/>
          <w:left w:val="nil"/>
          <w:bottom w:val="single" w:color="27CED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42BA97" w:themeColor="accent4" w:sz="8" w:space="0"/>
        <w:bottom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2BA97" w:themeColor="accent4" w:sz="8" w:space="0"/>
          <w:left w:val="nil"/>
          <w:bottom w:val="single" w:color="42BA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2BA97" w:themeColor="accent4" w:sz="8" w:space="0"/>
          <w:left w:val="nil"/>
          <w:bottom w:val="single" w:color="42BA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3E8853" w:themeColor="accent5" w:sz="8" w:space="0"/>
        <w:bottom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E8853" w:themeColor="accent5" w:sz="8" w:space="0"/>
          <w:left w:val="nil"/>
          <w:bottom w:val="single" w:color="3E885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E8853" w:themeColor="accent5" w:sz="8" w:space="0"/>
          <w:left w:val="nil"/>
          <w:bottom w:val="single" w:color="3E885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62A39F" w:themeColor="accent6" w:sz="8" w:space="0"/>
        <w:bottom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A39F" w:themeColor="accent6" w:sz="8" w:space="0"/>
          <w:left w:val="nil"/>
          <w:bottom w:val="single" w:color="62A39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A39F" w:themeColor="accent6" w:sz="8" w:space="0"/>
          <w:left w:val="nil"/>
          <w:bottom w:val="single" w:color="62A39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F5C61"/>
  </w:style>
  <w:style w:type="paragraph" w:styleId="Elenco">
    <w:name w:val="List"/>
    <w:basedOn w:val="Normale"/>
    <w:uiPriority w:val="99"/>
    <w:semiHidden/>
    <w:unhideWhenUsed/>
    <w:rsid w:val="00CF5C61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F5C61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F5C61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F5C61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F5C61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F5C61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F5C61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CF5C61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6CDE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CE1E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CD6C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C49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C7C5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2">
    <w:name w:val="List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bottom w:val="single" w:color="76CDEE" w:themeColor="accent1" w:themeTint="99" w:sz="4" w:space="0"/>
        <w:insideH w:val="single" w:color="76CDE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bottom w:val="single" w:color="74B5E4" w:themeColor="accent2" w:themeTint="99" w:sz="4" w:space="0"/>
        <w:insideH w:val="single" w:color="74B5E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bottom w:val="single" w:color="7CE1E7" w:themeColor="accent3" w:themeTint="99" w:sz="4" w:space="0"/>
        <w:insideH w:val="single" w:color="7CE1E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bottom w:val="single" w:color="8CD6C0" w:themeColor="accent4" w:themeTint="99" w:sz="4" w:space="0"/>
        <w:insideH w:val="single" w:color="8CD6C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bottom w:val="single" w:color="7EC492" w:themeColor="accent5" w:themeTint="99" w:sz="4" w:space="0"/>
        <w:insideH w:val="single" w:color="7EC49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bottom w:val="single" w:color="A0C7C5" w:themeColor="accent6" w:themeTint="99" w:sz="4" w:space="0"/>
        <w:insideH w:val="single" w:color="A0C7C5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Elencotab3">
    <w:name w:val="List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4" w:space="0"/>
        <w:left w:val="single" w:color="1CADE4" w:themeColor="accent1" w:sz="4" w:space="0"/>
        <w:bottom w:val="single" w:color="1CADE4" w:themeColor="accent1" w:sz="4" w:space="0"/>
        <w:right w:val="single" w:color="1CADE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CADE4" w:themeColor="accent1" w:sz="4" w:space="0"/>
          <w:right w:val="single" w:color="1CADE4" w:themeColor="accent1" w:sz="4" w:space="0"/>
        </w:tcBorders>
      </w:tcPr>
    </w:tblStylePr>
    <w:tblStylePr w:type="band1Horz">
      <w:tblPr/>
      <w:tcPr>
        <w:tcBorders>
          <w:top w:val="single" w:color="1CADE4" w:themeColor="accent1" w:sz="4" w:space="0"/>
          <w:bottom w:val="single" w:color="1CADE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CADE4" w:themeColor="accent1" w:sz="4" w:space="0"/>
          <w:left w:val="nil"/>
        </w:tcBorders>
      </w:tcPr>
    </w:tblStylePr>
    <w:tblStylePr w:type="swCell">
      <w:tblPr/>
      <w:tcPr>
        <w:tcBorders>
          <w:top w:val="double" w:color="1CADE4" w:themeColor="accent1" w:sz="4" w:space="0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4" w:space="0"/>
        <w:left w:val="single" w:color="2683C6" w:themeColor="accent2" w:sz="4" w:space="0"/>
        <w:bottom w:val="single" w:color="2683C6" w:themeColor="accent2" w:sz="4" w:space="0"/>
        <w:right w:val="single" w:color="2683C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2" w:sz="4" w:space="0"/>
          <w:right w:val="single" w:color="2683C6" w:themeColor="accent2" w:sz="4" w:space="0"/>
        </w:tcBorders>
      </w:tcPr>
    </w:tblStylePr>
    <w:tblStylePr w:type="band1Horz">
      <w:tblPr/>
      <w:tcPr>
        <w:tcBorders>
          <w:top w:val="single" w:color="2683C6" w:themeColor="accent2" w:sz="4" w:space="0"/>
          <w:bottom w:val="single" w:color="2683C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2" w:sz="4" w:space="0"/>
          <w:left w:val="nil"/>
        </w:tcBorders>
      </w:tcPr>
    </w:tblStylePr>
    <w:tblStylePr w:type="swCell">
      <w:tblPr/>
      <w:tcPr>
        <w:tcBorders>
          <w:top w:val="double" w:color="2683C6" w:themeColor="accent2" w:sz="4" w:space="0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4" w:space="0"/>
        <w:left w:val="single" w:color="27CED7" w:themeColor="accent3" w:sz="4" w:space="0"/>
        <w:bottom w:val="single" w:color="27CED7" w:themeColor="accent3" w:sz="4" w:space="0"/>
        <w:right w:val="single" w:color="27CED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CED7" w:themeColor="accent3" w:sz="4" w:space="0"/>
          <w:right w:val="single" w:color="27CED7" w:themeColor="accent3" w:sz="4" w:space="0"/>
        </w:tcBorders>
      </w:tcPr>
    </w:tblStylePr>
    <w:tblStylePr w:type="band1Horz">
      <w:tblPr/>
      <w:tcPr>
        <w:tcBorders>
          <w:top w:val="single" w:color="27CED7" w:themeColor="accent3" w:sz="4" w:space="0"/>
          <w:bottom w:val="single" w:color="27CED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CED7" w:themeColor="accent3" w:sz="4" w:space="0"/>
          <w:left w:val="nil"/>
        </w:tcBorders>
      </w:tcPr>
    </w:tblStylePr>
    <w:tblStylePr w:type="swCell">
      <w:tblPr/>
      <w:tcPr>
        <w:tcBorders>
          <w:top w:val="double" w:color="27CED7" w:themeColor="accent3" w:sz="4" w:space="0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4" w:space="0"/>
        <w:left w:val="single" w:color="42BA97" w:themeColor="accent4" w:sz="4" w:space="0"/>
        <w:bottom w:val="single" w:color="42BA97" w:themeColor="accent4" w:sz="4" w:space="0"/>
        <w:right w:val="single" w:color="42BA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2BA97" w:themeColor="accent4" w:sz="4" w:space="0"/>
          <w:right w:val="single" w:color="42BA97" w:themeColor="accent4" w:sz="4" w:space="0"/>
        </w:tcBorders>
      </w:tcPr>
    </w:tblStylePr>
    <w:tblStylePr w:type="band1Horz">
      <w:tblPr/>
      <w:tcPr>
        <w:tcBorders>
          <w:top w:val="single" w:color="42BA97" w:themeColor="accent4" w:sz="4" w:space="0"/>
          <w:bottom w:val="single" w:color="42BA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2BA97" w:themeColor="accent4" w:sz="4" w:space="0"/>
          <w:left w:val="nil"/>
        </w:tcBorders>
      </w:tcPr>
    </w:tblStylePr>
    <w:tblStylePr w:type="swCell">
      <w:tblPr/>
      <w:tcPr>
        <w:tcBorders>
          <w:top w:val="double" w:color="42BA97" w:themeColor="accent4" w:sz="4" w:space="0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4" w:space="0"/>
        <w:left w:val="single" w:color="3E8853" w:themeColor="accent5" w:sz="4" w:space="0"/>
        <w:bottom w:val="single" w:color="3E8853" w:themeColor="accent5" w:sz="4" w:space="0"/>
        <w:right w:val="single" w:color="3E885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E8853" w:themeColor="accent5" w:sz="4" w:space="0"/>
          <w:right w:val="single" w:color="3E8853" w:themeColor="accent5" w:sz="4" w:space="0"/>
        </w:tcBorders>
      </w:tcPr>
    </w:tblStylePr>
    <w:tblStylePr w:type="band1Horz">
      <w:tblPr/>
      <w:tcPr>
        <w:tcBorders>
          <w:top w:val="single" w:color="3E8853" w:themeColor="accent5" w:sz="4" w:space="0"/>
          <w:bottom w:val="single" w:color="3E885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E8853" w:themeColor="accent5" w:sz="4" w:space="0"/>
          <w:left w:val="nil"/>
        </w:tcBorders>
      </w:tcPr>
    </w:tblStylePr>
    <w:tblStylePr w:type="swCell">
      <w:tblPr/>
      <w:tcPr>
        <w:tcBorders>
          <w:top w:val="double" w:color="3E8853" w:themeColor="accent5" w:sz="4" w:space="0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4" w:space="0"/>
        <w:left w:val="single" w:color="62A39F" w:themeColor="accent6" w:sz="4" w:space="0"/>
        <w:bottom w:val="single" w:color="62A39F" w:themeColor="accent6" w:sz="4" w:space="0"/>
        <w:right w:val="single" w:color="62A39F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A39F" w:themeColor="accent6" w:sz="4" w:space="0"/>
          <w:right w:val="single" w:color="62A39F" w:themeColor="accent6" w:sz="4" w:space="0"/>
        </w:tcBorders>
      </w:tcPr>
    </w:tblStylePr>
    <w:tblStylePr w:type="band1Horz">
      <w:tblPr/>
      <w:tcPr>
        <w:tcBorders>
          <w:top w:val="single" w:color="62A39F" w:themeColor="accent6" w:sz="4" w:space="0"/>
          <w:bottom w:val="single" w:color="62A39F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A39F" w:themeColor="accent6" w:sz="4" w:space="0"/>
          <w:left w:val="nil"/>
        </w:tcBorders>
      </w:tcPr>
    </w:tblStylePr>
    <w:tblStylePr w:type="swCell">
      <w:tblPr/>
      <w:tcPr>
        <w:tcBorders>
          <w:top w:val="double" w:color="62A39F" w:themeColor="accent6" w:sz="4" w:space="0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2" w:sz="4" w:space="0"/>
          <w:left w:val="single" w:color="2683C6" w:themeColor="accent2" w:sz="4" w:space="0"/>
          <w:bottom w:val="single" w:color="2683C6" w:themeColor="accent2" w:sz="4" w:space="0"/>
          <w:right w:val="single" w:color="2683C6" w:themeColor="accent2" w:sz="4" w:space="0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CED7" w:themeColor="accent3" w:sz="4" w:space="0"/>
          <w:left w:val="single" w:color="27CED7" w:themeColor="accent3" w:sz="4" w:space="0"/>
          <w:bottom w:val="single" w:color="27CED7" w:themeColor="accent3" w:sz="4" w:space="0"/>
          <w:right w:val="single" w:color="27CED7" w:themeColor="accent3" w:sz="4" w:space="0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2BA97" w:themeColor="accent4" w:sz="4" w:space="0"/>
          <w:left w:val="single" w:color="42BA97" w:themeColor="accent4" w:sz="4" w:space="0"/>
          <w:bottom w:val="single" w:color="42BA97" w:themeColor="accent4" w:sz="4" w:space="0"/>
          <w:right w:val="single" w:color="42BA97" w:themeColor="accent4" w:sz="4" w:space="0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E8853" w:themeColor="accent5" w:sz="4" w:space="0"/>
          <w:left w:val="single" w:color="3E8853" w:themeColor="accent5" w:sz="4" w:space="0"/>
          <w:bottom w:val="single" w:color="3E8853" w:themeColor="accent5" w:sz="4" w:space="0"/>
          <w:right w:val="single" w:color="3E8853" w:themeColor="accent5" w:sz="4" w:space="0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A39F" w:themeColor="accent6" w:sz="4" w:space="0"/>
          <w:left w:val="single" w:color="62A39F" w:themeColor="accent6" w:sz="4" w:space="0"/>
          <w:bottom w:val="single" w:color="62A39F" w:themeColor="accent6" w:sz="4" w:space="0"/>
          <w:right w:val="single" w:color="62A39F" w:themeColor="accent6" w:sz="4" w:space="0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CADE4" w:themeColor="accent1" w:sz="24" w:space="0"/>
        <w:left w:val="single" w:color="1CADE4" w:themeColor="accent1" w:sz="24" w:space="0"/>
        <w:bottom w:val="single" w:color="1CADE4" w:themeColor="accent1" w:sz="24" w:space="0"/>
        <w:right w:val="single" w:color="1CADE4" w:themeColor="accent1" w:sz="24" w:space="0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2" w:sz="24" w:space="0"/>
        <w:left w:val="single" w:color="2683C6" w:themeColor="accent2" w:sz="24" w:space="0"/>
        <w:bottom w:val="single" w:color="2683C6" w:themeColor="accent2" w:sz="24" w:space="0"/>
        <w:right w:val="single" w:color="2683C6" w:themeColor="accent2" w:sz="24" w:space="0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7CED7" w:themeColor="accent3" w:sz="24" w:space="0"/>
        <w:left w:val="single" w:color="27CED7" w:themeColor="accent3" w:sz="24" w:space="0"/>
        <w:bottom w:val="single" w:color="27CED7" w:themeColor="accent3" w:sz="24" w:space="0"/>
        <w:right w:val="single" w:color="27CED7" w:themeColor="accent3" w:sz="24" w:space="0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2BA97" w:themeColor="accent4" w:sz="24" w:space="0"/>
        <w:left w:val="single" w:color="42BA97" w:themeColor="accent4" w:sz="24" w:space="0"/>
        <w:bottom w:val="single" w:color="42BA97" w:themeColor="accent4" w:sz="24" w:space="0"/>
        <w:right w:val="single" w:color="42BA97" w:themeColor="accent4" w:sz="24" w:space="0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E8853" w:themeColor="accent5" w:sz="24" w:space="0"/>
        <w:left w:val="single" w:color="3E8853" w:themeColor="accent5" w:sz="24" w:space="0"/>
        <w:bottom w:val="single" w:color="3E8853" w:themeColor="accent5" w:sz="24" w:space="0"/>
        <w:right w:val="single" w:color="3E8853" w:themeColor="accent5" w:sz="24" w:space="0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2A39F" w:themeColor="accent6" w:sz="24" w:space="0"/>
        <w:left w:val="single" w:color="62A39F" w:themeColor="accent6" w:sz="24" w:space="0"/>
        <w:bottom w:val="single" w:color="62A39F" w:themeColor="accent6" w:sz="24" w:space="0"/>
        <w:right w:val="single" w:color="62A39F" w:themeColor="accent6" w:sz="24" w:space="0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4" w:space="0"/>
        <w:bottom w:val="single" w:color="1CADE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CAD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2683C6" w:themeColor="accent2" w:sz="4" w:space="0"/>
        <w:bottom w:val="single" w:color="2683C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27CED7" w:themeColor="accent3" w:sz="4" w:space="0"/>
        <w:bottom w:val="single" w:color="27CED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7CED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42BA97" w:themeColor="accent4" w:sz="4" w:space="0"/>
        <w:bottom w:val="single" w:color="42BA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2BA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3E8853" w:themeColor="accent5" w:sz="4" w:space="0"/>
        <w:bottom w:val="single" w:color="3E885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3E885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62A39F" w:themeColor="accent6" w:sz="4" w:space="0"/>
        <w:bottom w:val="single" w:color="62A39F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62A39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CADE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CADE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CADE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CADE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CED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CED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CED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CED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2BA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2BA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2BA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2BA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E885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E885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E885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E885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A39F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A39F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A39F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A39F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4C1EA" w:themeColor="accent1" w:themeTint="BF" w:sz="8" w:space="0"/>
        <w:left w:val="single" w:color="54C1EA" w:themeColor="accent1" w:themeTint="BF" w:sz="8" w:space="0"/>
        <w:bottom w:val="single" w:color="54C1EA" w:themeColor="accent1" w:themeTint="BF" w:sz="8" w:space="0"/>
        <w:right w:val="single" w:color="54C1EA" w:themeColor="accent1" w:themeTint="BF" w:sz="8" w:space="0"/>
        <w:insideH w:val="single" w:color="54C1EA" w:themeColor="accent1" w:themeTint="BF" w:sz="8" w:space="0"/>
        <w:insideV w:val="single" w:color="54C1EA" w:themeColor="accent1" w:themeTint="BF" w:sz="8" w:space="0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4C1E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2A3DE" w:themeColor="accent2" w:themeTint="BF" w:sz="8" w:space="0"/>
        <w:left w:val="single" w:color="52A3DE" w:themeColor="accent2" w:themeTint="BF" w:sz="8" w:space="0"/>
        <w:bottom w:val="single" w:color="52A3DE" w:themeColor="accent2" w:themeTint="BF" w:sz="8" w:space="0"/>
        <w:right w:val="single" w:color="52A3DE" w:themeColor="accent2" w:themeTint="BF" w:sz="8" w:space="0"/>
        <w:insideH w:val="single" w:color="52A3DE" w:themeColor="accent2" w:themeTint="BF" w:sz="8" w:space="0"/>
        <w:insideV w:val="single" w:color="52A3DE" w:themeColor="accent2" w:themeTint="BF" w:sz="8" w:space="0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CDAE1" w:themeColor="accent3" w:themeTint="BF" w:sz="8" w:space="0"/>
        <w:left w:val="single" w:color="5CDAE1" w:themeColor="accent3" w:themeTint="BF" w:sz="8" w:space="0"/>
        <w:bottom w:val="single" w:color="5CDAE1" w:themeColor="accent3" w:themeTint="BF" w:sz="8" w:space="0"/>
        <w:right w:val="single" w:color="5CDAE1" w:themeColor="accent3" w:themeTint="BF" w:sz="8" w:space="0"/>
        <w:insideH w:val="single" w:color="5CDAE1" w:themeColor="accent3" w:themeTint="BF" w:sz="8" w:space="0"/>
        <w:insideV w:val="single" w:color="5CDAE1" w:themeColor="accent3" w:themeTint="BF" w:sz="8" w:space="0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CDAE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70CCB1" w:themeColor="accent4" w:themeTint="BF" w:sz="8" w:space="0"/>
        <w:left w:val="single" w:color="70CCB1" w:themeColor="accent4" w:themeTint="BF" w:sz="8" w:space="0"/>
        <w:bottom w:val="single" w:color="70CCB1" w:themeColor="accent4" w:themeTint="BF" w:sz="8" w:space="0"/>
        <w:right w:val="single" w:color="70CCB1" w:themeColor="accent4" w:themeTint="BF" w:sz="8" w:space="0"/>
        <w:insideH w:val="single" w:color="70CCB1" w:themeColor="accent4" w:themeTint="BF" w:sz="8" w:space="0"/>
        <w:insideV w:val="single" w:color="70CCB1" w:themeColor="accent4" w:themeTint="BF" w:sz="8" w:space="0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0CCB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EB576" w:themeColor="accent5" w:themeTint="BF" w:sz="8" w:space="0"/>
        <w:left w:val="single" w:color="5EB576" w:themeColor="accent5" w:themeTint="BF" w:sz="8" w:space="0"/>
        <w:bottom w:val="single" w:color="5EB576" w:themeColor="accent5" w:themeTint="BF" w:sz="8" w:space="0"/>
        <w:right w:val="single" w:color="5EB576" w:themeColor="accent5" w:themeTint="BF" w:sz="8" w:space="0"/>
        <w:insideH w:val="single" w:color="5EB576" w:themeColor="accent5" w:themeTint="BF" w:sz="8" w:space="0"/>
        <w:insideV w:val="single" w:color="5EB576" w:themeColor="accent5" w:themeTint="BF" w:sz="8" w:space="0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EB576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89BAB7" w:themeColor="accent6" w:themeTint="BF" w:sz="8" w:space="0"/>
        <w:left w:val="single" w:color="89BAB7" w:themeColor="accent6" w:themeTint="BF" w:sz="8" w:space="0"/>
        <w:bottom w:val="single" w:color="89BAB7" w:themeColor="accent6" w:themeTint="BF" w:sz="8" w:space="0"/>
        <w:right w:val="single" w:color="89BAB7" w:themeColor="accent6" w:themeTint="BF" w:sz="8" w:space="0"/>
        <w:insideH w:val="single" w:color="89BAB7" w:themeColor="accent6" w:themeTint="BF" w:sz="8" w:space="0"/>
        <w:insideV w:val="single" w:color="89BAB7" w:themeColor="accent6" w:themeTint="BF" w:sz="8" w:space="0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BAB7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  <w:insideH w:val="single" w:color="1CADE4" w:themeColor="accent1" w:sz="8" w:space="0"/>
        <w:insideV w:val="single" w:color="1CADE4" w:themeColor="accent1" w:sz="8" w:space="0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color="1CADE4" w:themeColor="accent1" w:sz="6" w:space="0"/>
          <w:insideV w:val="single" w:color="1CADE4" w:themeColor="accent1" w:sz="6" w:space="0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  <w:insideH w:val="single" w:color="2683C6" w:themeColor="accent2" w:sz="8" w:space="0"/>
        <w:insideV w:val="single" w:color="2683C6" w:themeColor="accent2" w:sz="8" w:space="0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color="2683C6" w:themeColor="accent2" w:sz="6" w:space="0"/>
          <w:insideV w:val="single" w:color="2683C6" w:themeColor="accent2" w:sz="6" w:space="0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  <w:insideH w:val="single" w:color="27CED7" w:themeColor="accent3" w:sz="8" w:space="0"/>
        <w:insideV w:val="single" w:color="27CED7" w:themeColor="accent3" w:sz="8" w:space="0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color="27CED7" w:themeColor="accent3" w:sz="6" w:space="0"/>
          <w:insideV w:val="single" w:color="27CED7" w:themeColor="accent3" w:sz="6" w:space="0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  <w:insideH w:val="single" w:color="42BA97" w:themeColor="accent4" w:sz="8" w:space="0"/>
        <w:insideV w:val="single" w:color="42BA97" w:themeColor="accent4" w:sz="8" w:space="0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color="42BA97" w:themeColor="accent4" w:sz="6" w:space="0"/>
          <w:insideV w:val="single" w:color="42BA97" w:themeColor="accent4" w:sz="6" w:space="0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  <w:insideH w:val="single" w:color="3E8853" w:themeColor="accent5" w:sz="8" w:space="0"/>
        <w:insideV w:val="single" w:color="3E8853" w:themeColor="accent5" w:sz="8" w:space="0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color="3E8853" w:themeColor="accent5" w:sz="6" w:space="0"/>
          <w:insideV w:val="single" w:color="3E8853" w:themeColor="accent5" w:sz="6" w:space="0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  <w:insideH w:val="single" w:color="62A39F" w:themeColor="accent6" w:sz="8" w:space="0"/>
        <w:insideV w:val="single" w:color="62A39F" w:themeColor="accent6" w:sz="8" w:space="0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color="62A39F" w:themeColor="accent6" w:sz="6" w:space="0"/>
          <w:insideV w:val="single" w:color="62A39F" w:themeColor="accent6" w:sz="6" w:space="0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DD5F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2E6EB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DDCB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EA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D1CF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bottom w:val="single" w:color="1CADE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CADE4" w:themeColor="accent1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1CADE4" w:themeColor="accent1" w:sz="8" w:space="0"/>
          <w:bottom w:val="single" w:color="1CADE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CADE4" w:themeColor="accent1" w:sz="8" w:space="0"/>
          <w:bottom w:val="single" w:color="1CADE4" w:themeColor="accent1" w:sz="8" w:space="0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bottom w:val="single" w:color="2683C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2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2683C6" w:themeColor="accent2" w:sz="8" w:space="0"/>
          <w:bottom w:val="single" w:color="2683C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2" w:sz="8" w:space="0"/>
          <w:bottom w:val="single" w:color="2683C6" w:themeColor="accent2" w:sz="8" w:space="0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bottom w:val="single" w:color="27CED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CED7" w:themeColor="accent3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27CED7" w:themeColor="accent3" w:sz="8" w:space="0"/>
          <w:bottom w:val="single" w:color="27CED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CED7" w:themeColor="accent3" w:sz="8" w:space="0"/>
          <w:bottom w:val="single" w:color="27CED7" w:themeColor="accent3" w:sz="8" w:space="0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bottom w:val="single" w:color="42BA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2BA97" w:themeColor="accent4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42BA97" w:themeColor="accent4" w:sz="8" w:space="0"/>
          <w:bottom w:val="single" w:color="42BA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2BA97" w:themeColor="accent4" w:sz="8" w:space="0"/>
          <w:bottom w:val="single" w:color="42BA97" w:themeColor="accent4" w:sz="8" w:space="0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bottom w:val="single" w:color="3E885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E8853" w:themeColor="accent5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3E8853" w:themeColor="accent5" w:sz="8" w:space="0"/>
          <w:bottom w:val="single" w:color="3E885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E8853" w:themeColor="accent5" w:sz="8" w:space="0"/>
          <w:bottom w:val="single" w:color="3E8853" w:themeColor="accent5" w:sz="8" w:space="0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bottom w:val="single" w:color="62A39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A39F" w:themeColor="accent6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62A39F" w:themeColor="accent6" w:sz="8" w:space="0"/>
          <w:bottom w:val="single" w:color="62A39F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A39F" w:themeColor="accent6" w:sz="8" w:space="0"/>
          <w:bottom w:val="single" w:color="62A39F" w:themeColor="accent6" w:sz="8" w:space="0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CADE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CADE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CADE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CED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CED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CED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2BA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2BA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2BA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E885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E885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E885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A39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A39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A39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4C1EA" w:themeColor="accent1" w:themeTint="BF" w:sz="8" w:space="0"/>
        <w:left w:val="single" w:color="54C1EA" w:themeColor="accent1" w:themeTint="BF" w:sz="8" w:space="0"/>
        <w:bottom w:val="single" w:color="54C1EA" w:themeColor="accent1" w:themeTint="BF" w:sz="8" w:space="0"/>
        <w:right w:val="single" w:color="54C1EA" w:themeColor="accent1" w:themeTint="BF" w:sz="8" w:space="0"/>
        <w:insideH w:val="single" w:color="54C1E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4C1EA" w:themeColor="accent1" w:themeTint="BF" w:sz="8" w:space="0"/>
          <w:left w:val="single" w:color="54C1EA" w:themeColor="accent1" w:themeTint="BF" w:sz="8" w:space="0"/>
          <w:bottom w:val="single" w:color="54C1EA" w:themeColor="accent1" w:themeTint="BF" w:sz="8" w:space="0"/>
          <w:right w:val="single" w:color="54C1EA" w:themeColor="accent1" w:themeTint="BF" w:sz="8" w:space="0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C1EA" w:themeColor="accent1" w:themeTint="BF" w:sz="6" w:space="0"/>
          <w:left w:val="single" w:color="54C1EA" w:themeColor="accent1" w:themeTint="BF" w:sz="8" w:space="0"/>
          <w:bottom w:val="single" w:color="54C1EA" w:themeColor="accent1" w:themeTint="BF" w:sz="8" w:space="0"/>
          <w:right w:val="single" w:color="54C1E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2A3DE" w:themeColor="accent2" w:themeTint="BF" w:sz="8" w:space="0"/>
        <w:left w:val="single" w:color="52A3DE" w:themeColor="accent2" w:themeTint="BF" w:sz="8" w:space="0"/>
        <w:bottom w:val="single" w:color="52A3DE" w:themeColor="accent2" w:themeTint="BF" w:sz="8" w:space="0"/>
        <w:right w:val="single" w:color="52A3DE" w:themeColor="accent2" w:themeTint="BF" w:sz="8" w:space="0"/>
        <w:insideH w:val="single" w:color="52A3DE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2" w:themeTint="BF" w:sz="8" w:space="0"/>
          <w:left w:val="single" w:color="52A3DE" w:themeColor="accent2" w:themeTint="BF" w:sz="8" w:space="0"/>
          <w:bottom w:val="single" w:color="52A3DE" w:themeColor="accent2" w:themeTint="BF" w:sz="8" w:space="0"/>
          <w:right w:val="single" w:color="52A3DE" w:themeColor="accent2" w:themeTint="BF" w:sz="8" w:space="0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2" w:themeTint="BF" w:sz="6" w:space="0"/>
          <w:left w:val="single" w:color="52A3DE" w:themeColor="accent2" w:themeTint="BF" w:sz="8" w:space="0"/>
          <w:bottom w:val="single" w:color="52A3DE" w:themeColor="accent2" w:themeTint="BF" w:sz="8" w:space="0"/>
          <w:right w:val="single" w:color="52A3DE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CDAE1" w:themeColor="accent3" w:themeTint="BF" w:sz="8" w:space="0"/>
        <w:left w:val="single" w:color="5CDAE1" w:themeColor="accent3" w:themeTint="BF" w:sz="8" w:space="0"/>
        <w:bottom w:val="single" w:color="5CDAE1" w:themeColor="accent3" w:themeTint="BF" w:sz="8" w:space="0"/>
        <w:right w:val="single" w:color="5CDAE1" w:themeColor="accent3" w:themeTint="BF" w:sz="8" w:space="0"/>
        <w:insideH w:val="single" w:color="5CDAE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CDAE1" w:themeColor="accent3" w:themeTint="BF" w:sz="8" w:space="0"/>
          <w:left w:val="single" w:color="5CDAE1" w:themeColor="accent3" w:themeTint="BF" w:sz="8" w:space="0"/>
          <w:bottom w:val="single" w:color="5CDAE1" w:themeColor="accent3" w:themeTint="BF" w:sz="8" w:space="0"/>
          <w:right w:val="single" w:color="5CDAE1" w:themeColor="accent3" w:themeTint="BF" w:sz="8" w:space="0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CDAE1" w:themeColor="accent3" w:themeTint="BF" w:sz="6" w:space="0"/>
          <w:left w:val="single" w:color="5CDAE1" w:themeColor="accent3" w:themeTint="BF" w:sz="8" w:space="0"/>
          <w:bottom w:val="single" w:color="5CDAE1" w:themeColor="accent3" w:themeTint="BF" w:sz="8" w:space="0"/>
          <w:right w:val="single" w:color="5CDAE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70CCB1" w:themeColor="accent4" w:themeTint="BF" w:sz="8" w:space="0"/>
        <w:left w:val="single" w:color="70CCB1" w:themeColor="accent4" w:themeTint="BF" w:sz="8" w:space="0"/>
        <w:bottom w:val="single" w:color="70CCB1" w:themeColor="accent4" w:themeTint="BF" w:sz="8" w:space="0"/>
        <w:right w:val="single" w:color="70CCB1" w:themeColor="accent4" w:themeTint="BF" w:sz="8" w:space="0"/>
        <w:insideH w:val="single" w:color="70CCB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CCB1" w:themeColor="accent4" w:themeTint="BF" w:sz="8" w:space="0"/>
          <w:left w:val="single" w:color="70CCB1" w:themeColor="accent4" w:themeTint="BF" w:sz="8" w:space="0"/>
          <w:bottom w:val="single" w:color="70CCB1" w:themeColor="accent4" w:themeTint="BF" w:sz="8" w:space="0"/>
          <w:right w:val="single" w:color="70CCB1" w:themeColor="accent4" w:themeTint="BF" w:sz="8" w:space="0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CCB1" w:themeColor="accent4" w:themeTint="BF" w:sz="6" w:space="0"/>
          <w:left w:val="single" w:color="70CCB1" w:themeColor="accent4" w:themeTint="BF" w:sz="8" w:space="0"/>
          <w:bottom w:val="single" w:color="70CCB1" w:themeColor="accent4" w:themeTint="BF" w:sz="8" w:space="0"/>
          <w:right w:val="single" w:color="70CCB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EB576" w:themeColor="accent5" w:themeTint="BF" w:sz="8" w:space="0"/>
        <w:left w:val="single" w:color="5EB576" w:themeColor="accent5" w:themeTint="BF" w:sz="8" w:space="0"/>
        <w:bottom w:val="single" w:color="5EB576" w:themeColor="accent5" w:themeTint="BF" w:sz="8" w:space="0"/>
        <w:right w:val="single" w:color="5EB576" w:themeColor="accent5" w:themeTint="BF" w:sz="8" w:space="0"/>
        <w:insideH w:val="single" w:color="5EB57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EB576" w:themeColor="accent5" w:themeTint="BF" w:sz="8" w:space="0"/>
          <w:left w:val="single" w:color="5EB576" w:themeColor="accent5" w:themeTint="BF" w:sz="8" w:space="0"/>
          <w:bottom w:val="single" w:color="5EB576" w:themeColor="accent5" w:themeTint="BF" w:sz="8" w:space="0"/>
          <w:right w:val="single" w:color="5EB576" w:themeColor="accent5" w:themeTint="BF" w:sz="8" w:space="0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EB576" w:themeColor="accent5" w:themeTint="BF" w:sz="6" w:space="0"/>
          <w:left w:val="single" w:color="5EB576" w:themeColor="accent5" w:themeTint="BF" w:sz="8" w:space="0"/>
          <w:bottom w:val="single" w:color="5EB576" w:themeColor="accent5" w:themeTint="BF" w:sz="8" w:space="0"/>
          <w:right w:val="single" w:color="5EB576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89BAB7" w:themeColor="accent6" w:themeTint="BF" w:sz="8" w:space="0"/>
        <w:left w:val="single" w:color="89BAB7" w:themeColor="accent6" w:themeTint="BF" w:sz="8" w:space="0"/>
        <w:bottom w:val="single" w:color="89BAB7" w:themeColor="accent6" w:themeTint="BF" w:sz="8" w:space="0"/>
        <w:right w:val="single" w:color="89BAB7" w:themeColor="accent6" w:themeTint="BF" w:sz="8" w:space="0"/>
        <w:insideH w:val="single" w:color="89BAB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AB7" w:themeColor="accent6" w:themeTint="BF" w:sz="8" w:space="0"/>
          <w:left w:val="single" w:color="89BAB7" w:themeColor="accent6" w:themeTint="BF" w:sz="8" w:space="0"/>
          <w:bottom w:val="single" w:color="89BAB7" w:themeColor="accent6" w:themeTint="BF" w:sz="8" w:space="0"/>
          <w:right w:val="single" w:color="89BAB7" w:themeColor="accent6" w:themeTint="BF" w:sz="8" w:space="0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AB7" w:themeColor="accent6" w:themeTint="BF" w:sz="6" w:space="0"/>
          <w:left w:val="single" w:color="89BAB7" w:themeColor="accent6" w:themeTint="BF" w:sz="8" w:space="0"/>
          <w:bottom w:val="single" w:color="89BAB7" w:themeColor="accent6" w:themeTint="BF" w:sz="8" w:space="0"/>
          <w:right w:val="single" w:color="89BAB7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CF5C6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IntestazionemessaggioCarattere" w:customStyle="1">
    <w:name w:val="Intestazione messaggio Carattere"/>
    <w:basedOn w:val="Carpredefinitoparagrafo"/>
    <w:link w:val="Intestazionemessaggio"/>
    <w:uiPriority w:val="99"/>
    <w:semiHidden/>
    <w:rsid w:val="00CF5C61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eWeb">
    <w:name w:val="Normal (Web)"/>
    <w:basedOn w:val="Normale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F5C61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F5C61"/>
    <w:pPr>
      <w:spacing w:after="0"/>
    </w:pPr>
  </w:style>
  <w:style w:type="character" w:styleId="IntestazionenotaCarattere" w:customStyle="1">
    <w:name w:val="Intestazione nota Carattere"/>
    <w:basedOn w:val="Carpredefinitoparagrafo"/>
    <w:link w:val="Intestazionenota"/>
    <w:uiPriority w:val="99"/>
    <w:semiHidden/>
    <w:rsid w:val="00CF5C61"/>
    <w:rPr>
      <w:spacing w:val="4"/>
    </w:rPr>
  </w:style>
  <w:style w:type="character" w:styleId="Numeropagina">
    <w:name w:val="page number"/>
    <w:basedOn w:val="Carpredefinitoparagrafo"/>
    <w:uiPriority w:val="99"/>
    <w:semiHidden/>
    <w:unhideWhenUsed/>
    <w:rsid w:val="00CF5C61"/>
  </w:style>
  <w:style w:type="table" w:styleId="Tabellasemplice-1">
    <w:name w:val="Plain Table 1"/>
    <w:basedOn w:val="Tabellanormale"/>
    <w:uiPriority w:val="41"/>
    <w:rsid w:val="00CF5C6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F5C61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3">
    <w:name w:val="Plain Table 3"/>
    <w:basedOn w:val="Tabellanorma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styleId="TestonormaleCarattere" w:customStyle="1">
    <w:name w:val="Testo normale Carattere"/>
    <w:basedOn w:val="Carpredefinitoparagrafo"/>
    <w:link w:val="Testonormale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CF5C61"/>
    <w:rPr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styleId="SottotitoloCarattere" w:customStyle="1">
    <w:name w:val="Sottotitolo Carattere"/>
    <w:basedOn w:val="Carpredefinitoparagrafo"/>
    <w:link w:val="Sottotito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nfasidelicata">
    <w:name w:val="Subtle Emphasis"/>
    <w:basedOn w:val="Carpredefinitoparagrafo"/>
    <w:uiPriority w:val="10"/>
    <w:qFormat/>
    <w:rsid w:val="00A979E1"/>
    <w:rPr>
      <w:i/>
      <w:iCs/>
      <w:color w:val="auto"/>
    </w:rPr>
  </w:style>
  <w:style w:type="table" w:styleId="Tabellaeffetti3D1">
    <w:name w:val="Table 3D effects 1"/>
    <w:basedOn w:val="Tabellanorma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F5C6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F5C6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F5C61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F5C6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F5C61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F5C6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F5C61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">
    <w:name w:val="Table Grid"/>
    <w:basedOn w:val="Tabellanormale"/>
    <w:uiPriority w:val="59"/>
    <w:rsid w:val="00CF5C6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F5C61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F5C61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F5C6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F5C61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chiara">
    <w:name w:val="Grid Table Light"/>
    <w:basedOn w:val="Tabellanormale"/>
    <w:uiPriority w:val="40"/>
    <w:rsid w:val="00CF5C61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F5C6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F5C6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F5C6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F5C6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F5C6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F5C61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F5C61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F5C61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F5C6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F5C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Web1">
    <w:name w:val="Table Web 1"/>
    <w:basedOn w:val="Tabellanormale"/>
    <w:uiPriority w:val="99"/>
    <w:semiHidden/>
    <w:unhideWhenUsed/>
    <w:rsid w:val="00CF5C61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F5C61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F5C61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olo">
    <w:name w:val="Title"/>
    <w:basedOn w:val="Normale"/>
    <w:link w:val="TitoloCarattere"/>
    <w:uiPriority w:val="1"/>
    <w:qFormat/>
    <w:rsid w:val="0041439B"/>
    <w:pPr>
      <w:contextualSpacing/>
    </w:pPr>
    <w:rPr>
      <w:rFonts w:asciiTheme="majorHAnsi" w:hAnsiTheme="majorHAnsi" w:eastAsiaTheme="majorEastAsia" w:cstheme="majorBidi"/>
      <w:color w:val="2683C6" w:themeColor="accent2"/>
      <w:spacing w:val="0"/>
      <w:sz w:val="50"/>
      <w:szCs w:val="50"/>
      <w:lang w:eastAsia="ja-JP"/>
    </w:rPr>
  </w:style>
  <w:style w:type="character" w:styleId="TitoloCarattere" w:customStyle="1">
    <w:name w:val="Titolo Carattere"/>
    <w:basedOn w:val="Carpredefinitoparagrafo"/>
    <w:link w:val="Titolo"/>
    <w:uiPriority w:val="1"/>
    <w:rsid w:val="0041439B"/>
    <w:rPr>
      <w:rFonts w:asciiTheme="majorHAnsi" w:hAnsiTheme="majorHAnsi" w:eastAsiaTheme="majorEastAsia" w:cstheme="majorBidi"/>
      <w:color w:val="2683C6" w:themeColor="accent2"/>
      <w:sz w:val="50"/>
      <w:szCs w:val="50"/>
      <w:lang w:eastAsia="ja-JP"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CF5C61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F5C6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CF5C6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F5C61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F5C6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F5C61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F5C61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F5C61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F5C61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F5C61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5C61"/>
    <w:pPr>
      <w:outlineLvl w:val="9"/>
    </w:pPr>
  </w:style>
  <w:style w:type="character" w:styleId="Menzionenonrisolta1" w:customStyle="1">
    <w:name w:val="Menzione non risolta1"/>
    <w:basedOn w:val="Carpredefinitoparagrafo"/>
    <w:uiPriority w:val="99"/>
    <w:semiHidden/>
    <w:unhideWhenUsed/>
    <w:rsid w:val="00574C4A"/>
    <w:rPr>
      <w:color w:val="605E5C"/>
      <w:shd w:val="clear" w:color="auto" w:fill="E1DFDD"/>
    </w:rPr>
  </w:style>
  <w:style w:type="paragraph" w:styleId="paragraph" w:customStyle="1">
    <w:name w:val="paragraph"/>
    <w:basedOn w:val="Normale"/>
    <w:rsid w:val="00324B5B"/>
    <w:pPr>
      <w:spacing w:before="100" w:beforeAutospacing="1" w:after="100" w:afterAutospacing="1"/>
      <w:ind w:left="0"/>
    </w:pPr>
    <w:rPr>
      <w:rFonts w:ascii="Times New Roman" w:hAnsi="Times New Roman" w:eastAsia="Times New Roman" w:cs="Times New Roman"/>
      <w:spacing w:val="0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324B5B"/>
  </w:style>
  <w:style w:type="character" w:styleId="eop" w:customStyle="1">
    <w:name w:val="eop"/>
    <w:basedOn w:val="Carpredefinitoparagrafo"/>
    <w:rsid w:val="0032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4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02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65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1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24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co_s\AppData\Roaming\Microsoft\Templates\Verbale%20di%20riun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92C7512734DACAB84CF029BC121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72E111-1CBD-442A-92A3-5A357A81BA5D}"/>
      </w:docPartPr>
      <w:docPartBody>
        <w:p w:rsidR="00512535" w:rsidRDefault="00465E5D">
          <w:pPr>
            <w:pStyle w:val="4F092C7512734DACAB84CF029BC121EA"/>
          </w:pPr>
          <w:r>
            <w:rPr>
              <w:lang w:bidi="it-IT"/>
            </w:rPr>
            <w:t>|</w:t>
          </w:r>
        </w:p>
      </w:docPartBody>
    </w:docPart>
    <w:docPart>
      <w:docPartPr>
        <w:name w:val="CC0009E08F8145A982CFCF747BDFF7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990F72-0CCE-4921-9222-69B6397B5379}"/>
      </w:docPartPr>
      <w:docPartBody>
        <w:p w:rsidR="00512535" w:rsidRDefault="00465E5D">
          <w:pPr>
            <w:pStyle w:val="CC0009E08F8145A982CFCF747BDFF745"/>
          </w:pPr>
          <w:r>
            <w:rPr>
              <w:rStyle w:val="Riferimentodelicato"/>
              <w:lang w:bidi="it-IT"/>
            </w:rPr>
            <w:t>Verbale</w:t>
          </w:r>
        </w:p>
      </w:docPartBody>
    </w:docPart>
    <w:docPart>
      <w:docPartPr>
        <w:name w:val="DE94107217BE43F7AC01124DC5FE41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E9F89F-69B3-4526-9522-84C9B862C461}"/>
      </w:docPartPr>
      <w:docPartBody>
        <w:p w:rsidR="00512535" w:rsidRDefault="00465E5D">
          <w:pPr>
            <w:pStyle w:val="DE94107217BE43F7AC01124DC5FE4193"/>
          </w:pPr>
          <w:r>
            <w:rPr>
              <w:lang w:bidi="it-IT"/>
            </w:rPr>
            <w:t>Data | ora riunione</w:t>
          </w:r>
        </w:p>
      </w:docPartBody>
    </w:docPart>
    <w:docPart>
      <w:docPartPr>
        <w:name w:val="C611B7811BB34B7CA1DD8BCD352BFF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26C837-3D13-45AC-BF4C-D418F03BB95C}"/>
      </w:docPartPr>
      <w:docPartBody>
        <w:p w:rsidR="00512535" w:rsidRDefault="00465E5D">
          <w:pPr>
            <w:pStyle w:val="C611B7811BB34B7CA1DD8BCD352BFF03"/>
          </w:pPr>
          <w:r>
            <w:rPr>
              <w:lang w:bidi="it-IT"/>
            </w:rPr>
            <w:t>Luogo riunione</w:t>
          </w:r>
        </w:p>
      </w:docPartBody>
    </w:docPart>
    <w:docPart>
      <w:docPartPr>
        <w:name w:val="7A20D78AB35348A8BD55046FF7D46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642FEB-2C59-4182-A74C-03FA698CF0F1}"/>
      </w:docPartPr>
      <w:docPartBody>
        <w:p w:rsidR="00512535" w:rsidRDefault="00465E5D">
          <w:pPr>
            <w:pStyle w:val="7A20D78AB35348A8BD55046FF7D46C7E"/>
          </w:pPr>
          <w:r>
            <w:rPr>
              <w:rStyle w:val="Enfasidelicata"/>
              <w:lang w:bidi="it-IT"/>
            </w:rPr>
            <w:t>Luogo</w:t>
          </w:r>
        </w:p>
      </w:docPartBody>
    </w:docPart>
    <w:docPart>
      <w:docPartPr>
        <w:name w:val="F434B44F4313490897DD0C062A48A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B2F65-ABF4-49C4-AF28-DD8A0C8033EF}"/>
      </w:docPartPr>
      <w:docPartBody>
        <w:p w:rsidR="00512535" w:rsidRDefault="00465E5D">
          <w:pPr>
            <w:pStyle w:val="F434B44F4313490897DD0C062A48ACA1"/>
          </w:pPr>
          <w:r w:rsidRPr="00A979E1">
            <w:rPr>
              <w:lang w:bidi="it-IT"/>
            </w:rPr>
            <w:t>Riunione indetta da</w:t>
          </w:r>
        </w:p>
      </w:docPartBody>
    </w:docPart>
    <w:docPart>
      <w:docPartPr>
        <w:name w:val="A61382C6FE314DE8B9275B06733827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607F38-409F-414E-9A36-026BA1C334FC}"/>
      </w:docPartPr>
      <w:docPartBody>
        <w:p w:rsidR="00512535" w:rsidRDefault="00465E5D">
          <w:pPr>
            <w:pStyle w:val="A61382C6FE314DE8B9275B06733827FD"/>
          </w:pPr>
          <w:r w:rsidRPr="00A979E1">
            <w:rPr>
              <w:lang w:bidi="it-IT"/>
            </w:rPr>
            <w:t>Tipo di riunione</w:t>
          </w:r>
        </w:p>
      </w:docPartBody>
    </w:docPart>
    <w:docPart>
      <w:docPartPr>
        <w:name w:val="68AAA99BED3E48CFADDB24B0E25C3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ADA6C1-8228-4BA2-9AD4-9F4D81C11515}"/>
      </w:docPartPr>
      <w:docPartBody>
        <w:p w:rsidR="00512535" w:rsidRDefault="00465E5D">
          <w:pPr>
            <w:pStyle w:val="68AAA99BED3E48CFADDB24B0E25C3505"/>
          </w:pPr>
          <w:r>
            <w:rPr>
              <w:lang w:bidi="it-IT"/>
            </w:rPr>
            <w:t>Argomenti dell'agenda</w:t>
          </w:r>
        </w:p>
      </w:docPartBody>
    </w:docPart>
    <w:docPart>
      <w:docPartPr>
        <w:name w:val="AB86611220E44AA088BC8C73C9FFFF4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6D03E4-BC55-4295-A9F9-0C1AD576B8B5}"/>
      </w:docPartPr>
      <w:docPartBody>
        <w:p w:rsidR="00512535" w:rsidRDefault="00465E5D">
          <w:pPr>
            <w:pStyle w:val="AB86611220E44AA088BC8C73C9FFFF44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CCD36E13BBC447918A08B8001B64DD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69D8F09-FB76-44D8-86BE-A59DB2A9CAF2}"/>
      </w:docPartPr>
      <w:docPartBody>
        <w:p w:rsidR="0019083C" w:rsidRDefault="0026570C" w:rsidP="0026570C">
          <w:pPr>
            <w:pStyle w:val="CCD36E13BBC447918A08B8001B64DDC7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1C1172E14A38416E84419FB2D6BBD7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CD7906-DEE7-45F7-889D-230A94F69A49}"/>
      </w:docPartPr>
      <w:docPartBody>
        <w:p w:rsidR="0019083C" w:rsidRDefault="0026570C" w:rsidP="0026570C">
          <w:pPr>
            <w:pStyle w:val="1C1172E14A38416E84419FB2D6BBD790"/>
          </w:pPr>
          <w:r>
            <w:rPr>
              <w:lang w:bidi="it-IT"/>
            </w:rPr>
            <w:t>Argomento dell'agenda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5D"/>
    <w:rsid w:val="00164AEB"/>
    <w:rsid w:val="0019083C"/>
    <w:rsid w:val="001B6077"/>
    <w:rsid w:val="00200214"/>
    <w:rsid w:val="0026570C"/>
    <w:rsid w:val="00347CEE"/>
    <w:rsid w:val="00465E5D"/>
    <w:rsid w:val="00492F31"/>
    <w:rsid w:val="004B020D"/>
    <w:rsid w:val="00512535"/>
    <w:rsid w:val="00B16606"/>
    <w:rsid w:val="00CC667E"/>
    <w:rsid w:val="00D14D4B"/>
    <w:rsid w:val="00D16A98"/>
    <w:rsid w:val="00D64B7B"/>
    <w:rsid w:val="00E2326C"/>
    <w:rsid w:val="00E57436"/>
    <w:rsid w:val="00E90534"/>
    <w:rsid w:val="00E95E55"/>
    <w:rsid w:val="00ED4752"/>
    <w:rsid w:val="00EE16B9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CFD4918BE7E4A92AB9DAAD17B758BE4">
    <w:name w:val="3CFD4918BE7E4A92AB9DAAD17B758BE4"/>
  </w:style>
  <w:style w:type="paragraph" w:customStyle="1" w:styleId="4F092C7512734DACAB84CF029BC121EA">
    <w:name w:val="4F092C7512734DACAB84CF029BC121EA"/>
  </w:style>
  <w:style w:type="character" w:styleId="Riferimentodelicato">
    <w:name w:val="Subtle Reference"/>
    <w:basedOn w:val="Carpredefinitoparagrafo"/>
    <w:uiPriority w:val="2"/>
    <w:qFormat/>
    <w:rPr>
      <w:caps/>
      <w:smallCaps w:val="0"/>
      <w:color w:val="ED7D31" w:themeColor="accent2"/>
    </w:rPr>
  </w:style>
  <w:style w:type="paragraph" w:customStyle="1" w:styleId="CC0009E08F8145A982CFCF747BDFF745">
    <w:name w:val="CC0009E08F8145A982CFCF747BDFF745"/>
  </w:style>
  <w:style w:type="paragraph" w:customStyle="1" w:styleId="DE94107217BE43F7AC01124DC5FE4193">
    <w:name w:val="DE94107217BE43F7AC01124DC5FE4193"/>
  </w:style>
  <w:style w:type="character" w:styleId="Enfasidelicata">
    <w:name w:val="Subtle Emphasis"/>
    <w:basedOn w:val="Carpredefinitoparagrafo"/>
    <w:uiPriority w:val="10"/>
    <w:qFormat/>
    <w:rsid w:val="00465E5D"/>
    <w:rPr>
      <w:i/>
      <w:iCs/>
      <w:color w:val="auto"/>
    </w:rPr>
  </w:style>
  <w:style w:type="paragraph" w:customStyle="1" w:styleId="93969989D4434A93905C215F2997287B">
    <w:name w:val="93969989D4434A93905C215F2997287B"/>
  </w:style>
  <w:style w:type="paragraph" w:customStyle="1" w:styleId="BA7EDB296F4F4681ACD2FB2398C25BC3">
    <w:name w:val="BA7EDB296F4F4681ACD2FB2398C25BC3"/>
  </w:style>
  <w:style w:type="paragraph" w:customStyle="1" w:styleId="C611B7811BB34B7CA1DD8BCD352BFF03">
    <w:name w:val="C611B7811BB34B7CA1DD8BCD352BFF03"/>
  </w:style>
  <w:style w:type="paragraph" w:customStyle="1" w:styleId="7A20D78AB35348A8BD55046FF7D46C7E">
    <w:name w:val="7A20D78AB35348A8BD55046FF7D46C7E"/>
  </w:style>
  <w:style w:type="paragraph" w:customStyle="1" w:styleId="F434B44F4313490897DD0C062A48ACA1">
    <w:name w:val="F434B44F4313490897DD0C062A48ACA1"/>
  </w:style>
  <w:style w:type="paragraph" w:customStyle="1" w:styleId="B5E9542E213D4136B34E03C28EA18F70">
    <w:name w:val="B5E9542E213D4136B34E03C28EA18F70"/>
  </w:style>
  <w:style w:type="paragraph" w:customStyle="1" w:styleId="A61382C6FE314DE8B9275B06733827FD">
    <w:name w:val="A61382C6FE314DE8B9275B06733827FD"/>
  </w:style>
  <w:style w:type="paragraph" w:customStyle="1" w:styleId="3C67339E934C4F3ABADCC716C97FC055">
    <w:name w:val="3C67339E934C4F3ABADCC716C97FC055"/>
  </w:style>
  <w:style w:type="paragraph" w:customStyle="1" w:styleId="97DF2F6731B04CC4AF453B358EB3F963">
    <w:name w:val="97DF2F6731B04CC4AF453B358EB3F963"/>
  </w:style>
  <w:style w:type="paragraph" w:customStyle="1" w:styleId="DFA390A695AD45CFBA85F774B2ACBB29">
    <w:name w:val="DFA390A695AD45CFBA85F774B2ACBB29"/>
  </w:style>
  <w:style w:type="paragraph" w:customStyle="1" w:styleId="9F6CE5DF4C7845FD9BA7624692DC50B9">
    <w:name w:val="9F6CE5DF4C7845FD9BA7624692DC50B9"/>
  </w:style>
  <w:style w:type="paragraph" w:customStyle="1" w:styleId="344FC86D867F46BD88828B97272E06EF">
    <w:name w:val="344FC86D867F46BD88828B97272E06EF"/>
  </w:style>
  <w:style w:type="paragraph" w:customStyle="1" w:styleId="B8A42B0647394249997B3F55CAF0172C">
    <w:name w:val="B8A42B0647394249997B3F55CAF0172C"/>
  </w:style>
  <w:style w:type="paragraph" w:customStyle="1" w:styleId="68AAA99BED3E48CFADDB24B0E25C3505">
    <w:name w:val="68AAA99BED3E48CFADDB24B0E25C3505"/>
  </w:style>
  <w:style w:type="paragraph" w:customStyle="1" w:styleId="678E38436B22433D8AF9184A2A662786">
    <w:name w:val="678E38436B22433D8AF9184A2A662786"/>
  </w:style>
  <w:style w:type="paragraph" w:customStyle="1" w:styleId="20FD93D309874E78BD8F56770485CEF4">
    <w:name w:val="20FD93D309874E78BD8F56770485CEF4"/>
  </w:style>
  <w:style w:type="paragraph" w:customStyle="1" w:styleId="AB86611220E44AA088BC8C73C9FFFF44">
    <w:name w:val="AB86611220E44AA088BC8C73C9FFFF44"/>
  </w:style>
  <w:style w:type="paragraph" w:customStyle="1" w:styleId="266DC5293B0E4261B4734F542A285D83">
    <w:name w:val="266DC5293B0E4261B4734F542A285D83"/>
  </w:style>
  <w:style w:type="paragraph" w:customStyle="1" w:styleId="640EE89AE2FD47B3AFFAADD1A29E3E78">
    <w:name w:val="640EE89AE2FD47B3AFFAADD1A29E3E78"/>
  </w:style>
  <w:style w:type="paragraph" w:customStyle="1" w:styleId="73CDD2C6417E4F15BEC33897135D5B32">
    <w:name w:val="73CDD2C6417E4F15BEC33897135D5B32"/>
  </w:style>
  <w:style w:type="paragraph" w:customStyle="1" w:styleId="07A1BAE4AF224E29B82B45D785B83265">
    <w:name w:val="07A1BAE4AF224E29B82B45D785B83265"/>
  </w:style>
  <w:style w:type="paragraph" w:customStyle="1" w:styleId="9E09BDDD852947B68444F29BC04F5F99">
    <w:name w:val="9E09BDDD852947B68444F29BC04F5F99"/>
  </w:style>
  <w:style w:type="paragraph" w:customStyle="1" w:styleId="16C9CCC67E84491F9E5D164DACF28FDE">
    <w:name w:val="16C9CCC67E84491F9E5D164DACF28FDE"/>
  </w:style>
  <w:style w:type="paragraph" w:customStyle="1" w:styleId="9827C10A5BEF4D918F7BC5DB6F42B9E2">
    <w:name w:val="9827C10A5BEF4D918F7BC5DB6F42B9E2"/>
  </w:style>
  <w:style w:type="paragraph" w:customStyle="1" w:styleId="99B42A1D902444ACB3589BEF05C7F1CC">
    <w:name w:val="99B42A1D902444ACB3589BEF05C7F1CC"/>
  </w:style>
  <w:style w:type="paragraph" w:customStyle="1" w:styleId="A400DEB53A8046FBA55A6E6D31EEA6B8">
    <w:name w:val="A400DEB53A8046FBA55A6E6D31EEA6B8"/>
  </w:style>
  <w:style w:type="paragraph" w:customStyle="1" w:styleId="91FCC8FBE79B432EAD7BA19E45AFBC55">
    <w:name w:val="91FCC8FBE79B432EAD7BA19E45AFBC55"/>
  </w:style>
  <w:style w:type="paragraph" w:customStyle="1" w:styleId="BF57DBBFCA0F407F9B69264D6FE8F8D9">
    <w:name w:val="BF57DBBFCA0F407F9B69264D6FE8F8D9"/>
  </w:style>
  <w:style w:type="paragraph" w:customStyle="1" w:styleId="C55655B050B1466DAE4D955EDA4ED85F">
    <w:name w:val="C55655B050B1466DAE4D955EDA4ED85F"/>
  </w:style>
  <w:style w:type="paragraph" w:customStyle="1" w:styleId="63CC274EA45B45B88B6422C81197070D">
    <w:name w:val="63CC274EA45B45B88B6422C81197070D"/>
  </w:style>
  <w:style w:type="paragraph" w:customStyle="1" w:styleId="BD2001D1BA3C43C4B3C2FF674B5FC05D">
    <w:name w:val="BD2001D1BA3C43C4B3C2FF674B5FC05D"/>
  </w:style>
  <w:style w:type="paragraph" w:customStyle="1" w:styleId="F0676CBB671E4298BB83FAA81CEA4C82">
    <w:name w:val="F0676CBB671E4298BB83FAA81CEA4C82"/>
  </w:style>
  <w:style w:type="paragraph" w:customStyle="1" w:styleId="11B461895E90421193BD33A6069C14BF">
    <w:name w:val="11B461895E90421193BD33A6069C14BF"/>
  </w:style>
  <w:style w:type="paragraph" w:customStyle="1" w:styleId="1F98AA9227FA4FE0BA4288FEAD81709C">
    <w:name w:val="1F98AA9227FA4FE0BA4288FEAD81709C"/>
  </w:style>
  <w:style w:type="paragraph" w:customStyle="1" w:styleId="8A095D19DD614D5FA6C2ABEB667A92B8">
    <w:name w:val="8A095D19DD614D5FA6C2ABEB667A92B8"/>
  </w:style>
  <w:style w:type="paragraph" w:customStyle="1" w:styleId="1C9A2BD250CF4A75B22D9C96E04BD7FD">
    <w:name w:val="1C9A2BD250CF4A75B22D9C96E04BD7FD"/>
  </w:style>
  <w:style w:type="paragraph" w:customStyle="1" w:styleId="4EFD695F7834470C930DA29B51DCDB16">
    <w:name w:val="4EFD695F7834470C930DA29B51DCDB16"/>
  </w:style>
  <w:style w:type="paragraph" w:customStyle="1" w:styleId="02332A3F9E2547428E89E53D06CD7D66">
    <w:name w:val="02332A3F9E2547428E89E53D06CD7D66"/>
  </w:style>
  <w:style w:type="paragraph" w:customStyle="1" w:styleId="0C0F05E7D4244294993B824819396636">
    <w:name w:val="0C0F05E7D4244294993B824819396636"/>
  </w:style>
  <w:style w:type="paragraph" w:customStyle="1" w:styleId="B196B6DFADEC476D9E671085B16BFB99">
    <w:name w:val="B196B6DFADEC476D9E671085B16BFB99"/>
  </w:style>
  <w:style w:type="paragraph" w:customStyle="1" w:styleId="FCF4329725B94156A50CFFD82F914C5A">
    <w:name w:val="FCF4329725B94156A50CFFD82F914C5A"/>
  </w:style>
  <w:style w:type="paragraph" w:customStyle="1" w:styleId="CF6EE7F6877943209BC654F11F7F7277">
    <w:name w:val="CF6EE7F6877943209BC654F11F7F7277"/>
  </w:style>
  <w:style w:type="paragraph" w:customStyle="1" w:styleId="D5C0B0B3CFD746068BFE26AFA2D0D793">
    <w:name w:val="D5C0B0B3CFD746068BFE26AFA2D0D793"/>
  </w:style>
  <w:style w:type="paragraph" w:customStyle="1" w:styleId="8E7B5D3FAE134E9E864F345FC802B9A5">
    <w:name w:val="8E7B5D3FAE134E9E864F345FC802B9A5"/>
  </w:style>
  <w:style w:type="paragraph" w:customStyle="1" w:styleId="E71F54D0E1F74A24A38F783FEFF0229D">
    <w:name w:val="E71F54D0E1F74A24A38F783FEFF0229D"/>
  </w:style>
  <w:style w:type="paragraph" w:customStyle="1" w:styleId="3F1314F326324D91AE27CB0530D19D97">
    <w:name w:val="3F1314F326324D91AE27CB0530D19D97"/>
  </w:style>
  <w:style w:type="paragraph" w:customStyle="1" w:styleId="1C28DD8999EC46968C11C4DD70387919">
    <w:name w:val="1C28DD8999EC46968C11C4DD70387919"/>
  </w:style>
  <w:style w:type="paragraph" w:customStyle="1" w:styleId="C43FE66C624141339274723106DCE2FA">
    <w:name w:val="C43FE66C624141339274723106DCE2FA"/>
  </w:style>
  <w:style w:type="paragraph" w:customStyle="1" w:styleId="80BDAC23D69A4C0AAF06F6695202837E">
    <w:name w:val="80BDAC23D69A4C0AAF06F6695202837E"/>
  </w:style>
  <w:style w:type="paragraph" w:customStyle="1" w:styleId="C370E93EA1584D2EBA19136195B24F74">
    <w:name w:val="C370E93EA1584D2EBA19136195B24F74"/>
  </w:style>
  <w:style w:type="paragraph" w:customStyle="1" w:styleId="B27E81227969466B9CE8AECC1C1ECEF4">
    <w:name w:val="B27E81227969466B9CE8AECC1C1ECEF4"/>
  </w:style>
  <w:style w:type="paragraph" w:customStyle="1" w:styleId="ED4508BA811041FC999D394B9A540B39">
    <w:name w:val="ED4508BA811041FC999D394B9A540B39"/>
  </w:style>
  <w:style w:type="paragraph" w:customStyle="1" w:styleId="DD09A811FAAD434399AC76E4769214BA">
    <w:name w:val="DD09A811FAAD434399AC76E4769214BA"/>
  </w:style>
  <w:style w:type="paragraph" w:customStyle="1" w:styleId="85C1193CF1424937B414283388C6CC88">
    <w:name w:val="85C1193CF1424937B414283388C6CC88"/>
  </w:style>
  <w:style w:type="paragraph" w:customStyle="1" w:styleId="820411AE073C4A028D2AF887F08941F5">
    <w:name w:val="820411AE073C4A028D2AF887F08941F5"/>
  </w:style>
  <w:style w:type="paragraph" w:customStyle="1" w:styleId="F26D6543F7B4410CBE85CEDBCAC894A6">
    <w:name w:val="F26D6543F7B4410CBE85CEDBCAC894A6"/>
  </w:style>
  <w:style w:type="paragraph" w:customStyle="1" w:styleId="C9B3372D3DD7461DB1BFE00CB6F9173A">
    <w:name w:val="C9B3372D3DD7461DB1BFE00CB6F9173A"/>
  </w:style>
  <w:style w:type="paragraph" w:customStyle="1" w:styleId="43A48D8C4FC74C4587993274B8B6A6AE">
    <w:name w:val="43A48D8C4FC74C4587993274B8B6A6AE"/>
  </w:style>
  <w:style w:type="paragraph" w:customStyle="1" w:styleId="6DF215DB2A294CB7845C8381B9F3D7DA">
    <w:name w:val="6DF215DB2A294CB7845C8381B9F3D7DA"/>
  </w:style>
  <w:style w:type="paragraph" w:customStyle="1" w:styleId="717952EF4B2A4944BA21AD394CFB6068">
    <w:name w:val="717952EF4B2A4944BA21AD394CFB6068"/>
  </w:style>
  <w:style w:type="paragraph" w:customStyle="1" w:styleId="4A9AE2A9FF8442B3922130E148EA5578">
    <w:name w:val="4A9AE2A9FF8442B3922130E148EA5578"/>
  </w:style>
  <w:style w:type="paragraph" w:customStyle="1" w:styleId="8BBC130976224D9EA46CA41C619442BD">
    <w:name w:val="8BBC130976224D9EA46CA41C619442BD"/>
  </w:style>
  <w:style w:type="paragraph" w:customStyle="1" w:styleId="B6069E4F896440719EE6ECB7D2179DFE">
    <w:name w:val="B6069E4F896440719EE6ECB7D2179DFE"/>
  </w:style>
  <w:style w:type="paragraph" w:customStyle="1" w:styleId="D7D1CCA702D0444B88F24650E01EFE5C">
    <w:name w:val="D7D1CCA702D0444B88F24650E01EFE5C"/>
  </w:style>
  <w:style w:type="paragraph" w:customStyle="1" w:styleId="A967469E70DB4EB787F7D4F7922F1664">
    <w:name w:val="A967469E70DB4EB787F7D4F7922F1664"/>
  </w:style>
  <w:style w:type="paragraph" w:customStyle="1" w:styleId="899C8001B8784FD996AE2174ACFF5885">
    <w:name w:val="899C8001B8784FD996AE2174ACFF5885"/>
  </w:style>
  <w:style w:type="paragraph" w:customStyle="1" w:styleId="7F1FEB0CAEBE44079E50815FC9C7BA6F">
    <w:name w:val="7F1FEB0CAEBE44079E50815FC9C7BA6F"/>
  </w:style>
  <w:style w:type="paragraph" w:customStyle="1" w:styleId="1B831441789D4798A21A59988728B6E6">
    <w:name w:val="1B831441789D4798A21A59988728B6E6"/>
  </w:style>
  <w:style w:type="paragraph" w:customStyle="1" w:styleId="EDE9437E1B714ED180846932F8D47AD7">
    <w:name w:val="EDE9437E1B714ED180846932F8D47AD7"/>
  </w:style>
  <w:style w:type="paragraph" w:customStyle="1" w:styleId="69D312F26DEA469A81D6E4D53C65BD3F">
    <w:name w:val="69D312F26DEA469A81D6E4D53C65BD3F"/>
  </w:style>
  <w:style w:type="paragraph" w:customStyle="1" w:styleId="2B02FD651D7843EDA79D4D6443074854">
    <w:name w:val="2B02FD651D7843EDA79D4D6443074854"/>
  </w:style>
  <w:style w:type="paragraph" w:customStyle="1" w:styleId="97A77981DE4C416BA35AE4D45094D4CA">
    <w:name w:val="97A77981DE4C416BA35AE4D45094D4CA"/>
  </w:style>
  <w:style w:type="paragraph" w:customStyle="1" w:styleId="86195F234B924AD1839755F1BBD4EE2D">
    <w:name w:val="86195F234B924AD1839755F1BBD4EE2D"/>
  </w:style>
  <w:style w:type="paragraph" w:customStyle="1" w:styleId="63C4358ACCF240D387CA377FEA16D7BA">
    <w:name w:val="63C4358ACCF240D387CA377FEA16D7BA"/>
  </w:style>
  <w:style w:type="paragraph" w:customStyle="1" w:styleId="14DEF50CF6B340A4B6C833A2CC8E8B91">
    <w:name w:val="14DEF50CF6B340A4B6C833A2CC8E8B91"/>
  </w:style>
  <w:style w:type="paragraph" w:customStyle="1" w:styleId="FE341B2510844C56A79FD0409BAB5550">
    <w:name w:val="FE341B2510844C56A79FD0409BAB5550"/>
  </w:style>
  <w:style w:type="paragraph" w:customStyle="1" w:styleId="545D0D39BE624704BB5F26B063AAF0D3">
    <w:name w:val="545D0D39BE624704BB5F26B063AAF0D3"/>
  </w:style>
  <w:style w:type="paragraph" w:customStyle="1" w:styleId="8F2F005CCAA2424FB60F68C7D7E1FD4E">
    <w:name w:val="8F2F005CCAA2424FB60F68C7D7E1FD4E"/>
  </w:style>
  <w:style w:type="paragraph" w:customStyle="1" w:styleId="2D672DEE7070481F8CE1BD3FB60E9D72">
    <w:name w:val="2D672DEE7070481F8CE1BD3FB60E9D72"/>
  </w:style>
  <w:style w:type="paragraph" w:customStyle="1" w:styleId="1F093FF9B2104FAEAF5A469D2465A5B6">
    <w:name w:val="1F093FF9B2104FAEAF5A469D2465A5B6"/>
  </w:style>
  <w:style w:type="paragraph" w:customStyle="1" w:styleId="91449A6C44B3477EA98E42B75839EA84">
    <w:name w:val="91449A6C44B3477EA98E42B75839EA84"/>
  </w:style>
  <w:style w:type="paragraph" w:customStyle="1" w:styleId="DC9E954A1B914FA28FD90A8AE409D13B">
    <w:name w:val="DC9E954A1B914FA28FD90A8AE409D13B"/>
  </w:style>
  <w:style w:type="paragraph" w:customStyle="1" w:styleId="0E69EE55984048298264420992975FB3">
    <w:name w:val="0E69EE55984048298264420992975FB3"/>
  </w:style>
  <w:style w:type="paragraph" w:customStyle="1" w:styleId="E7BFF7B0D92C4FF5A069F2D14B9761A3">
    <w:name w:val="E7BFF7B0D92C4FF5A069F2D14B9761A3"/>
  </w:style>
  <w:style w:type="paragraph" w:customStyle="1" w:styleId="F03C111F04D647BDB325BC26DD418423">
    <w:name w:val="F03C111F04D647BDB325BC26DD418423"/>
  </w:style>
  <w:style w:type="paragraph" w:customStyle="1" w:styleId="DF2D5C54A030498895ACF7518227DFD5">
    <w:name w:val="DF2D5C54A030498895ACF7518227DFD5"/>
  </w:style>
  <w:style w:type="paragraph" w:customStyle="1" w:styleId="2348CA34D0AB4F0FA2B11C9FFC07CD98">
    <w:name w:val="2348CA34D0AB4F0FA2B11C9FFC07CD98"/>
  </w:style>
  <w:style w:type="paragraph" w:customStyle="1" w:styleId="A55D24A4ACD244A2B0AF7C1AE35F3729">
    <w:name w:val="A55D24A4ACD244A2B0AF7C1AE35F3729"/>
  </w:style>
  <w:style w:type="paragraph" w:customStyle="1" w:styleId="C6E28F99178541F9A810CE0BB0881031">
    <w:name w:val="C6E28F99178541F9A810CE0BB0881031"/>
  </w:style>
  <w:style w:type="paragraph" w:customStyle="1" w:styleId="724C8540977C4D3AB6D76BFA1ADC6C16">
    <w:name w:val="724C8540977C4D3AB6D76BFA1ADC6C16"/>
  </w:style>
  <w:style w:type="paragraph" w:customStyle="1" w:styleId="869C438456BF498A8F7C759E4C2DAED3">
    <w:name w:val="869C438456BF498A8F7C759E4C2DAED3"/>
  </w:style>
  <w:style w:type="paragraph" w:customStyle="1" w:styleId="5FDE01C1A6CA4929BBD3A34EFD68DC99">
    <w:name w:val="5FDE01C1A6CA4929BBD3A34EFD68DC99"/>
  </w:style>
  <w:style w:type="paragraph" w:customStyle="1" w:styleId="0D5CCC55500143E5891069CC101E28E8">
    <w:name w:val="0D5CCC55500143E5891069CC101E28E8"/>
  </w:style>
  <w:style w:type="paragraph" w:customStyle="1" w:styleId="07DB49FABBE4419291ECC30921E24B99">
    <w:name w:val="07DB49FABBE4419291ECC30921E24B99"/>
  </w:style>
  <w:style w:type="paragraph" w:customStyle="1" w:styleId="D704085F901E4FDDA857B21763A9C0F2">
    <w:name w:val="D704085F901E4FDDA857B21763A9C0F2"/>
  </w:style>
  <w:style w:type="paragraph" w:customStyle="1" w:styleId="7D66DD97E582488BBF4D6BC4A0E601D6">
    <w:name w:val="7D66DD97E582488BBF4D6BC4A0E601D6"/>
    <w:rsid w:val="00465E5D"/>
  </w:style>
  <w:style w:type="paragraph" w:customStyle="1" w:styleId="2AAD765E21664928A2CBFA3103A600BF">
    <w:name w:val="2AAD765E21664928A2CBFA3103A600BF"/>
    <w:rsid w:val="00465E5D"/>
  </w:style>
  <w:style w:type="paragraph" w:customStyle="1" w:styleId="FB89BC20E0324216946502899636AFB9">
    <w:name w:val="FB89BC20E0324216946502899636AFB9"/>
    <w:rsid w:val="00465E5D"/>
  </w:style>
  <w:style w:type="paragraph" w:customStyle="1" w:styleId="DBA563BEC47742648F8203BAA0F5A9D4">
    <w:name w:val="DBA563BEC47742648F8203BAA0F5A9D4"/>
    <w:rsid w:val="00465E5D"/>
  </w:style>
  <w:style w:type="paragraph" w:customStyle="1" w:styleId="536EE92F99544DBC96F1C6AAF80AD11F">
    <w:name w:val="536EE92F99544DBC96F1C6AAF80AD11F"/>
    <w:rsid w:val="00200214"/>
  </w:style>
  <w:style w:type="paragraph" w:customStyle="1" w:styleId="4A1DF064402C472F8354EBE079EADFCE">
    <w:name w:val="4A1DF064402C472F8354EBE079EADFCE"/>
    <w:rsid w:val="00347CEE"/>
  </w:style>
  <w:style w:type="paragraph" w:customStyle="1" w:styleId="A738F01A21CE48298672D612F20A3E47">
    <w:name w:val="A738F01A21CE48298672D612F20A3E47"/>
    <w:rsid w:val="00347CEE"/>
  </w:style>
  <w:style w:type="paragraph" w:customStyle="1" w:styleId="8ED2063E212B42C2B7793EC0D1DE0263">
    <w:name w:val="8ED2063E212B42C2B7793EC0D1DE0263"/>
    <w:rsid w:val="00347CEE"/>
  </w:style>
  <w:style w:type="paragraph" w:customStyle="1" w:styleId="16CE2D6AD762452C84E7CED051490BD2">
    <w:name w:val="16CE2D6AD762452C84E7CED051490BD2"/>
    <w:rsid w:val="00347CEE"/>
  </w:style>
  <w:style w:type="paragraph" w:customStyle="1" w:styleId="492F1FAFA5DD497B987A8659E542FF50">
    <w:name w:val="492F1FAFA5DD497B987A8659E542FF50"/>
    <w:rsid w:val="00347CEE"/>
  </w:style>
  <w:style w:type="paragraph" w:customStyle="1" w:styleId="3741700FC1984812803D379A673C8B40">
    <w:name w:val="3741700FC1984812803D379A673C8B40"/>
    <w:rsid w:val="00347CEE"/>
  </w:style>
  <w:style w:type="paragraph" w:customStyle="1" w:styleId="E52DBFB109554F52BD4633FF3CFCA7D3">
    <w:name w:val="E52DBFB109554F52BD4633FF3CFCA7D3"/>
    <w:rsid w:val="00347CEE"/>
  </w:style>
  <w:style w:type="paragraph" w:customStyle="1" w:styleId="10E03F473F734829BACD912F09CC8B1C">
    <w:name w:val="10E03F473F734829BACD912F09CC8B1C"/>
    <w:rsid w:val="00164AEB"/>
  </w:style>
  <w:style w:type="paragraph" w:customStyle="1" w:styleId="086257BCB1E14D478B190DB05B9BA6EF">
    <w:name w:val="086257BCB1E14D478B190DB05B9BA6EF"/>
    <w:rsid w:val="00E57436"/>
  </w:style>
  <w:style w:type="paragraph" w:customStyle="1" w:styleId="CCD36E13BBC447918A08B8001B64DDC7">
    <w:name w:val="CCD36E13BBC447918A08B8001B64DDC7"/>
    <w:rsid w:val="0026570C"/>
  </w:style>
  <w:style w:type="paragraph" w:customStyle="1" w:styleId="1C1172E14A38416E84419FB2D6BBD790">
    <w:name w:val="1C1172E14A38416E84419FB2D6BBD790"/>
    <w:rsid w:val="00265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3" ma:contentTypeDescription="Creare un nuovo documento." ma:contentTypeScope="" ma:versionID="0241281443c16e853da2a03e154d898f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db4e992de5682631935afe7e78f12dea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67775-FDD2-45E9-BBA0-D3756129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DFFA86-6CCA-40EE-B316-76BDB60D54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1E4B46-717C-45B7-A23A-2DEF5F1FCA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Verbale di riunione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Sparaco Stefania</dc:creator>
  <lastModifiedBy>Paola Musollino</lastModifiedBy>
  <revision>7</revision>
  <dcterms:created xsi:type="dcterms:W3CDTF">2019-04-17T05:58:00.0000000Z</dcterms:created>
  <dcterms:modified xsi:type="dcterms:W3CDTF">2019-04-18T14:30:28.5590355Z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</Properties>
</file>