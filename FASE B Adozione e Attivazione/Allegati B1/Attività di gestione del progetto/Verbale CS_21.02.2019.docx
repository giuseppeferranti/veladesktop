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P="00384BD5" w:rsidRDefault="00766997" w14:paraId="526D5961" w14:textId="0A39EF09">
      <w:pPr>
        <w:pStyle w:val="Titolo"/>
        <w:jc w:val="both"/>
      </w:pPr>
      <w:r>
        <w:t xml:space="preserve">Comitato Scientifico </w:t>
      </w:r>
      <w:r w:rsidR="00384BD5">
        <w:t>2</w:t>
      </w:r>
      <w:r w:rsidR="00BA65F3">
        <w:t>1</w:t>
      </w:r>
      <w:r w:rsidR="00384BD5">
        <w:t>/</w:t>
      </w:r>
      <w:r w:rsidR="00BA65F3">
        <w:t>02</w:t>
      </w:r>
      <w:r w:rsidR="00A979E1">
        <w:rPr>
          <w:lang w:bidi="it-IT"/>
        </w:rPr>
        <w:t xml:space="preserve"> </w:t>
      </w:r>
      <w:sdt>
        <w:sdtPr>
          <w:alias w:val="Separatore verticale:"/>
          <w:tag w:val="Separatore verticale:"/>
          <w:id w:val="1874568466"/>
          <w:placeholder>
            <w:docPart w:val="4F092C7512734DACAB84CF029BC121EA"/>
          </w:placeholder>
          <w:temporary/>
          <w:showingPlcHdr/>
          <w15:appearance w15:val="hidden"/>
        </w:sdtPr>
        <w:sdtEndPr/>
        <w:sdtContent>
          <w:r w:rsidR="00A979E1">
            <w:rPr>
              <w:lang w:bidi="it-IT"/>
            </w:rPr>
            <w:t>|</w:t>
          </w:r>
        </w:sdtContent>
      </w:sdt>
      <w:sdt>
        <w:sdtPr>
          <w:rPr>
            <w:rStyle w:val="Riferimentodelicato"/>
          </w:rPr>
          <w:alias w:val="Verbali:"/>
          <w:tag w:val="Verbali:"/>
          <w:id w:val="324875599"/>
          <w:placeholder>
            <w:docPart w:val="CC0009E08F8145A982CFCF747BDFF745"/>
          </w:placeholder>
          <w:temporary/>
          <w:showingPlcHdr/>
          <w15:appearance w15:val="hidden"/>
        </w:sdtPr>
        <w:sdtEndPr>
          <w:rPr>
            <w:rStyle w:val="Carpredefinitoparagrafo"/>
            <w:caps w:val="0"/>
          </w:rPr>
        </w:sdtEndPr>
        <w:sdtContent>
          <w:r w:rsidR="00AD1563">
            <w:rPr>
              <w:rStyle w:val="Riferimentodelicato"/>
              <w:lang w:bidi="it-IT"/>
            </w:rPr>
            <w:t>Verbale</w:t>
          </w:r>
        </w:sdtContent>
      </w:sdt>
    </w:p>
    <w:p w:rsidR="00A979E1" w:rsidP="00384BD5" w:rsidRDefault="00D0456D" w14:paraId="480AAD23" w14:textId="2419339D">
      <w:pPr>
        <w:pStyle w:val="Titolo2"/>
        <w:jc w:val="both"/>
        <w:rPr>
          <w:rStyle w:val="Enfasidelicata"/>
        </w:rPr>
      </w:pPr>
      <w:sdt>
        <w:sdtPr>
          <w:rPr>
            <w:i/>
            <w:iCs/>
            <w:color w:val="auto"/>
          </w:rPr>
          <w:alias w:val="Data e ora della riunione:"/>
          <w:tag w:val="Data e ora della riunione:"/>
          <w:id w:val="712006246"/>
          <w:placeholder>
            <w:docPart w:val="DE94107217BE43F7AC01124DC5FE4193"/>
          </w:placeholder>
          <w:temporary/>
          <w:showingPlcHdr/>
          <w15:appearance w15:val="hidden"/>
        </w:sdtPr>
        <w:sdtEndPr>
          <w:rPr>
            <w:i w:val="0"/>
            <w:iCs w:val="0"/>
            <w:color w:val="2683C6" w:themeColor="accent2"/>
          </w:rPr>
        </w:sdtEndPr>
        <w:sdtContent>
          <w:r w:rsidRPr="00486603" w:rsidR="00486603">
            <w:rPr>
              <w:lang w:bidi="it-IT"/>
            </w:rPr>
            <w:t>Data | ora riunione</w:t>
          </w:r>
        </w:sdtContent>
      </w:sdt>
      <w:r w:rsidRPr="00486603" w:rsidR="00486603">
        <w:rPr>
          <w:lang w:bidi="it-IT"/>
        </w:rPr>
        <w:t xml:space="preserve"> </w:t>
      </w:r>
      <w:r w:rsidRPr="00486603" w:rsidR="00486603">
        <w:rPr>
          <w:rStyle w:val="Enfasidelicata"/>
        </w:rPr>
        <w:t xml:space="preserve"> </w:t>
      </w:r>
      <w:r w:rsidR="00010DCE">
        <w:rPr>
          <w:rStyle w:val="Enfasidelicata"/>
        </w:rPr>
        <w:t>2</w:t>
      </w:r>
      <w:r w:rsidR="00BA65F3">
        <w:rPr>
          <w:rStyle w:val="Enfasidelicata"/>
        </w:rPr>
        <w:t>1</w:t>
      </w:r>
      <w:r w:rsidR="00010DCE">
        <w:rPr>
          <w:rStyle w:val="Enfasidelicata"/>
        </w:rPr>
        <w:t>/</w:t>
      </w:r>
      <w:r w:rsidR="00BA65F3">
        <w:rPr>
          <w:rStyle w:val="Enfasidelicata"/>
        </w:rPr>
        <w:t>02</w:t>
      </w:r>
      <w:r w:rsidR="00010DCE">
        <w:rPr>
          <w:rStyle w:val="Enfasidelicata"/>
        </w:rPr>
        <w:t>/201</w:t>
      </w:r>
      <w:r w:rsidR="00BA65F3">
        <w:rPr>
          <w:rStyle w:val="Enfasidelicata"/>
        </w:rPr>
        <w:t>9</w:t>
      </w:r>
      <w:r w:rsidRPr="00486603" w:rsidR="00486603">
        <w:rPr>
          <w:rStyle w:val="Enfasidelicata"/>
          <w:lang w:bidi="it-IT"/>
        </w:rPr>
        <w:t xml:space="preserve">| </w:t>
      </w:r>
      <w:r w:rsidR="00711FA7">
        <w:rPr>
          <w:rStyle w:val="Enfasidelicata"/>
          <w:lang w:bidi="it-IT"/>
        </w:rPr>
        <w:t xml:space="preserve">10.30 </w:t>
      </w:r>
      <w:r w:rsidRPr="00486603" w:rsidR="00486603">
        <w:rPr>
          <w:lang w:bidi="it-IT"/>
        </w:rPr>
        <w:t xml:space="preserve">| </w:t>
      </w:r>
      <w:sdt>
        <w:sdtPr>
          <w:alias w:val="Luogo delle riunione:"/>
          <w:tag w:val="Luogo delle riunione:"/>
          <w:id w:val="1910582416"/>
          <w:placeholder>
            <w:docPart w:val="C611B7811BB34B7CA1DD8BCD352BFF03"/>
          </w:placeholder>
          <w:temporary/>
          <w:showingPlcHdr/>
          <w15:appearance w15:val="hidden"/>
        </w:sdtPr>
        <w:sdtEndPr/>
        <w:sdtContent>
          <w:r w:rsidRPr="00486603" w:rsidR="00486603">
            <w:rPr>
              <w:lang w:bidi="it-IT"/>
            </w:rPr>
            <w:t>Luogo riunione</w:t>
          </w:r>
        </w:sdtContent>
      </w:sdt>
      <w:r w:rsidRPr="00486603" w:rsidR="00486603">
        <w:rPr>
          <w:lang w:bidi="it-IT"/>
        </w:rPr>
        <w:t xml:space="preserve"> </w:t>
      </w:r>
      <w:sdt>
        <w:sdtPr>
          <w:rPr>
            <w:rStyle w:val="Enfasidelicata"/>
          </w:rPr>
          <w:alias w:val="Immettere il luogo:"/>
          <w:tag w:val="Immettere il luogo:"/>
          <w:id w:val="465398058"/>
          <w:placeholder>
            <w:docPart w:val="7A20D78AB35348A8BD55046FF7D46C7E"/>
          </w:placeholder>
          <w15:appearance w15:val="hidden"/>
        </w:sdtPr>
        <w:sdtEndPr>
          <w:rPr>
            <w:rStyle w:val="Carpredefinitoparagrafo"/>
            <w:i w:val="0"/>
            <w:iCs w:val="0"/>
            <w:color w:val="2683C6" w:themeColor="accent2"/>
          </w:rPr>
        </w:sdtEndPr>
        <w:sdtContent>
          <w:r w:rsidR="00982A4D">
            <w:rPr>
              <w:rStyle w:val="Enfasidelicata"/>
            </w:rPr>
            <w:t xml:space="preserve">sede Regione </w:t>
          </w:r>
          <w:proofErr w:type="gramStart"/>
          <w:r w:rsidR="00982A4D">
            <w:rPr>
              <w:rStyle w:val="Enfasidelicata"/>
            </w:rPr>
            <w:t>Emilia Romagna</w:t>
          </w:r>
          <w:proofErr w:type="gramEnd"/>
          <w:r w:rsidR="00982A4D">
            <w:rPr>
              <w:rStyle w:val="Enfasidelicata"/>
            </w:rPr>
            <w:t>, via Aldo Moro 18 - Bologna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la layout informazioni riunione"/>
      </w:tblPr>
      <w:tblGrid>
        <w:gridCol w:w="5233"/>
        <w:gridCol w:w="5233"/>
      </w:tblGrid>
      <w:tr w:rsidR="00A979E1" w:rsidTr="00486603" w14:paraId="1D702EAC" w14:textId="77777777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color="2683C6" w:themeColor="accent2" w:sz="4" w:space="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la per la persona che indice la riunione, il tipo di riunione, il moderatore, il verbalizzante e il controllore dei tempi"/>
            </w:tblPr>
            <w:tblGrid>
              <w:gridCol w:w="2333"/>
              <w:gridCol w:w="2890"/>
            </w:tblGrid>
            <w:tr w:rsidR="00A979E1" w:rsidTr="00486603" w14:paraId="6528B663" w14:textId="77777777">
              <w:tc>
                <w:tcPr>
                  <w:tcW w:w="2311" w:type="dxa"/>
                  <w:tcBorders>
                    <w:left w:val="nil"/>
                  </w:tcBorders>
                </w:tcPr>
                <w:p w:rsidRPr="00A979E1" w:rsidR="00A979E1" w:rsidP="00384BD5" w:rsidRDefault="00D0456D" w14:paraId="5CA0FBD1" w14:textId="77777777">
                  <w:pPr>
                    <w:pStyle w:val="Titolo3"/>
                    <w:jc w:val="both"/>
                  </w:pPr>
                  <w:sdt>
                    <w:sdtPr>
                      <w:alias w:val="Riunione indetta da:"/>
                      <w:tag w:val="Riunione indetta da:"/>
                      <w:id w:val="1112008097"/>
                      <w:placeholder>
                        <w:docPart w:val="F434B44F4313490897DD0C062A48ACA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Pr="00A979E1" w:rsidR="00A979E1">
                        <w:rPr>
                          <w:lang w:bidi="it-IT"/>
                        </w:rPr>
                        <w:t>Riunione indetta da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color="1CADE4" w:themeColor="accent1" w:sz="8" w:space="0"/>
                  </w:tcBorders>
                </w:tcPr>
                <w:p w:rsidR="00A979E1" w:rsidP="00384BD5" w:rsidRDefault="00711FA7" w14:paraId="26E9748B" w14:textId="56A6A80D">
                  <w:pPr>
                    <w:spacing w:after="0" w:line="259" w:lineRule="auto"/>
                    <w:ind w:left="218"/>
                    <w:jc w:val="both"/>
                  </w:pPr>
                  <w:r>
                    <w:t>RER</w:t>
                  </w:r>
                </w:p>
              </w:tc>
            </w:tr>
            <w:tr w:rsidR="00A979E1" w:rsidTr="00486603" w14:paraId="4AFDABA6" w14:textId="77777777">
              <w:tc>
                <w:tcPr>
                  <w:tcW w:w="2311" w:type="dxa"/>
                  <w:tcBorders>
                    <w:left w:val="nil"/>
                  </w:tcBorders>
                </w:tcPr>
                <w:p w:rsidRPr="00A979E1" w:rsidR="00A979E1" w:rsidP="00384BD5" w:rsidRDefault="00D0456D" w14:paraId="65E9CF27" w14:textId="77777777">
                  <w:pPr>
                    <w:pStyle w:val="Titolo3"/>
                    <w:jc w:val="both"/>
                  </w:pPr>
                  <w:sdt>
                    <w:sdtPr>
                      <w:alias w:val="Tipo di riunione:"/>
                      <w:tag w:val="Tipo di riunione:"/>
                      <w:id w:val="1356456911"/>
                      <w:placeholder>
                        <w:docPart w:val="A61382C6FE314DE8B9275B06733827F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Pr="00A979E1" w:rsidR="00A979E1">
                        <w:rPr>
                          <w:lang w:bidi="it-IT"/>
                        </w:rPr>
                        <w:t>Tipo di riunione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color="1CADE4" w:themeColor="accent1" w:sz="8" w:space="0"/>
                  </w:tcBorders>
                </w:tcPr>
                <w:p w:rsidR="00A979E1" w:rsidP="00384BD5" w:rsidRDefault="00010DCE" w14:paraId="55BCE72E" w14:textId="51E9CD36">
                  <w:pPr>
                    <w:spacing w:after="0" w:line="259" w:lineRule="auto"/>
                    <w:ind w:left="218"/>
                    <w:jc w:val="both"/>
                  </w:pPr>
                  <w:r>
                    <w:t>Comitato Scientifico</w:t>
                  </w:r>
                </w:p>
              </w:tc>
            </w:tr>
            <w:tr w:rsidR="00A979E1" w:rsidTr="00486603" w14:paraId="31277909" w14:textId="77777777">
              <w:tc>
                <w:tcPr>
                  <w:tcW w:w="2311" w:type="dxa"/>
                  <w:tcBorders>
                    <w:left w:val="nil"/>
                  </w:tcBorders>
                </w:tcPr>
                <w:p w:rsidRPr="00A979E1" w:rsidR="00A979E1" w:rsidP="00384BD5" w:rsidRDefault="00A979E1" w14:paraId="00AED447" w14:textId="77777777">
                  <w:pPr>
                    <w:pStyle w:val="Titolo3"/>
                    <w:jc w:val="both"/>
                  </w:pPr>
                </w:p>
              </w:tc>
              <w:tc>
                <w:tcPr>
                  <w:tcW w:w="2863" w:type="dxa"/>
                  <w:tcBorders>
                    <w:right w:val="single" w:color="1CADE4" w:themeColor="accent1" w:sz="8" w:space="0"/>
                  </w:tcBorders>
                </w:tcPr>
                <w:p w:rsidR="00A979E1" w:rsidP="00384BD5" w:rsidRDefault="00A979E1" w14:paraId="4E125A85" w14:textId="77777777">
                  <w:pPr>
                    <w:spacing w:after="0"/>
                    <w:ind w:left="218"/>
                    <w:jc w:val="both"/>
                  </w:pPr>
                </w:p>
              </w:tc>
            </w:tr>
            <w:tr w:rsidR="00A979E1" w:rsidTr="00486603" w14:paraId="68F6749C" w14:textId="77777777">
              <w:tc>
                <w:tcPr>
                  <w:tcW w:w="2311" w:type="dxa"/>
                  <w:tcBorders>
                    <w:left w:val="nil"/>
                  </w:tcBorders>
                </w:tcPr>
                <w:p w:rsidRPr="00A979E1" w:rsidR="00A979E1" w:rsidP="00384BD5" w:rsidRDefault="00A979E1" w14:paraId="525B0F9B" w14:textId="7B6DF9E8">
                  <w:pPr>
                    <w:pStyle w:val="Titolo3"/>
                    <w:jc w:val="both"/>
                  </w:pPr>
                </w:p>
              </w:tc>
              <w:tc>
                <w:tcPr>
                  <w:tcW w:w="2863" w:type="dxa"/>
                  <w:tcBorders>
                    <w:right w:val="single" w:color="1CADE4" w:themeColor="accent1" w:sz="8" w:space="0"/>
                  </w:tcBorders>
                </w:tcPr>
                <w:p w:rsidR="00A979E1" w:rsidP="00384BD5" w:rsidRDefault="00A979E1" w14:paraId="0A729623" w14:textId="77777777">
                  <w:pPr>
                    <w:spacing w:after="0"/>
                    <w:ind w:left="218"/>
                    <w:jc w:val="both"/>
                  </w:pPr>
                </w:p>
              </w:tc>
            </w:tr>
            <w:tr w:rsidR="00A979E1" w:rsidTr="00486603" w14:paraId="719D3085" w14:textId="77777777">
              <w:tc>
                <w:tcPr>
                  <w:tcW w:w="2311" w:type="dxa"/>
                  <w:tcBorders>
                    <w:left w:val="nil"/>
                  </w:tcBorders>
                </w:tcPr>
                <w:p w:rsidRPr="00A979E1" w:rsidR="00A979E1" w:rsidP="00384BD5" w:rsidRDefault="00A979E1" w14:paraId="51E471D7" w14:textId="77777777">
                  <w:pPr>
                    <w:pStyle w:val="Titolo3"/>
                    <w:jc w:val="both"/>
                  </w:pPr>
                </w:p>
              </w:tc>
              <w:tc>
                <w:tcPr>
                  <w:tcW w:w="2863" w:type="dxa"/>
                  <w:tcBorders>
                    <w:right w:val="single" w:color="1CADE4" w:themeColor="accent1" w:sz="8" w:space="0"/>
                  </w:tcBorders>
                </w:tcPr>
                <w:p w:rsidR="00A979E1" w:rsidP="00384BD5" w:rsidRDefault="00A979E1" w14:paraId="43F037E5" w14:textId="77777777">
                  <w:pPr>
                    <w:spacing w:after="0"/>
                    <w:ind w:left="218"/>
                    <w:jc w:val="both"/>
                  </w:pPr>
                </w:p>
              </w:tc>
            </w:tr>
          </w:tbl>
          <w:p w:rsidR="00A979E1" w:rsidP="00384BD5" w:rsidRDefault="00A979E1" w14:paraId="365B4079" w14:textId="77777777">
            <w:pPr>
              <w:spacing w:after="0"/>
              <w:jc w:val="both"/>
            </w:pPr>
          </w:p>
        </w:tc>
        <w:tc>
          <w:tcPr>
            <w:tcW w:w="5400" w:type="dxa"/>
          </w:tcPr>
          <w:p w:rsidR="00A979E1" w:rsidP="00384BD5" w:rsidRDefault="00F61B55" w14:paraId="5A4ED5E2" w14:textId="315CFBC2">
            <w:pPr>
              <w:spacing w:after="0"/>
              <w:jc w:val="both"/>
            </w:pPr>
            <w:r>
              <w:t xml:space="preserve">Presenti: </w:t>
            </w:r>
            <w:r w:rsidRPr="002F2F74" w:rsidR="00766997">
              <w:rPr>
                <w:highlight w:val="yellow"/>
              </w:rPr>
              <w:t>vedi foglio presenze su teams</w:t>
            </w:r>
          </w:p>
        </w:tc>
      </w:tr>
    </w:tbl>
    <w:p w:rsidR="00A979E1" w:rsidP="00384BD5" w:rsidRDefault="00D0456D" w14:paraId="73BB41B7" w14:textId="77777777">
      <w:pPr>
        <w:pStyle w:val="Titolo1"/>
        <w:jc w:val="both"/>
      </w:pPr>
      <w:sdt>
        <w:sdtPr>
          <w:alias w:val="Argomenti dell'agenda:"/>
          <w:tag w:val="Argomenti dell'agenda:"/>
          <w:id w:val="-877550984"/>
          <w:placeholder>
            <w:docPart w:val="68AAA99BED3E48CFADDB24B0E25C3505"/>
          </w:placeholder>
          <w:temporary/>
          <w:showingPlcHdr/>
          <w15:appearance w15:val="hidden"/>
        </w:sdtPr>
        <w:sdtEndPr/>
        <w:sdtContent>
          <w:r w:rsidR="00A979E1">
            <w:rPr>
              <w:lang w:bidi="it-IT"/>
            </w:rPr>
            <w:t>Argomenti dell'agenda</w:t>
          </w:r>
        </w:sdtContent>
      </w:sdt>
    </w:p>
    <w:p w:rsidR="00A979E1" w:rsidP="00384BD5" w:rsidRDefault="00A979E1" w14:paraId="71D50363" w14:textId="3BC8BC6F">
      <w:pPr>
        <w:pStyle w:val="Titolo2"/>
        <w:jc w:val="both"/>
        <w:rPr>
          <w:lang w:bidi="it-IT"/>
        </w:rPr>
      </w:pPr>
      <w:r>
        <w:rPr>
          <w:lang w:bidi="it-IT"/>
        </w:rPr>
        <w:t xml:space="preserve">| </w:t>
      </w:r>
      <w:sdt>
        <w:sdtPr>
          <w:alias w:val="Agenda 1, argomento dell'agenda:"/>
          <w:tag w:val="Agenda 1, argomento dell'agenda:"/>
          <w:id w:val="-1734764758"/>
          <w:placeholder>
            <w:docPart w:val="AB86611220E44AA088BC8C73C9FFFF44"/>
          </w:placeholder>
          <w:temporary/>
          <w:showingPlcHdr/>
          <w15:appearance w15:val="hidden"/>
        </w:sdtPr>
        <w:sdtEndPr/>
        <w:sdtContent>
          <w:r>
            <w:rPr>
              <w:lang w:bidi="it-IT"/>
            </w:rPr>
            <w:t>Argomento dell'agenda</w:t>
          </w:r>
        </w:sdtContent>
      </w:sdt>
      <w:r w:rsidR="004062CF">
        <w:rPr>
          <w:lang w:bidi="it-IT"/>
        </w:rPr>
        <w:t xml:space="preserve"> </w:t>
      </w:r>
      <w:r w:rsidRPr="00BA65F3" w:rsidR="00BA65F3">
        <w:rPr>
          <w:i/>
          <w:iCs/>
          <w:color w:val="auto"/>
        </w:rPr>
        <w:t>Stato avanzamento progetto (</w:t>
      </w:r>
      <w:proofErr w:type="spellStart"/>
      <w:r w:rsidRPr="00BA65F3" w:rsidR="00BA65F3">
        <w:rPr>
          <w:i/>
          <w:iCs/>
          <w:color w:val="auto"/>
        </w:rPr>
        <w:t>gantt</w:t>
      </w:r>
      <w:proofErr w:type="spellEnd"/>
      <w:r w:rsidRPr="00BA65F3" w:rsidR="00BA65F3">
        <w:rPr>
          <w:i/>
          <w:iCs/>
          <w:color w:val="auto"/>
        </w:rPr>
        <w:t xml:space="preserve"> aggiornato con date aggiornate sui rilasci</w:t>
      </w:r>
      <w:r w:rsidR="00FC1AF2">
        <w:rPr>
          <w:i/>
          <w:iCs/>
          <w:color w:val="auto"/>
        </w:rPr>
        <w:t xml:space="preserve"> e a</w:t>
      </w:r>
      <w:r w:rsidRPr="00FC1AF2" w:rsidR="00FC1AF2">
        <w:rPr>
          <w:i/>
          <w:iCs/>
          <w:color w:val="auto"/>
        </w:rPr>
        <w:t>ggiornamento su proroga di progetto e su scadenze amministrative e di rendicontazione</w:t>
      </w:r>
      <w:r w:rsidR="00982A4D">
        <w:rPr>
          <w:i/>
          <w:iCs/>
          <w:color w:val="auto"/>
        </w:rPr>
        <w:t xml:space="preserve">); </w:t>
      </w:r>
      <w:r w:rsidRPr="000A4F46" w:rsidR="00982A4D">
        <w:rPr>
          <w:i/>
          <w:iCs/>
          <w:color w:val="auto"/>
        </w:rPr>
        <w:t>Avvio riflessioni su seconda fase di progetto, in particolare su modalità di predisposizione del kit riuso (riepilog</w:t>
      </w:r>
      <w:r w:rsidR="00982A4D">
        <w:rPr>
          <w:i/>
          <w:iCs/>
          <w:color w:val="auto"/>
        </w:rPr>
        <w:t>o</w:t>
      </w:r>
      <w:r w:rsidRPr="000A4F46" w:rsidR="00982A4D">
        <w:rPr>
          <w:i/>
          <w:iCs/>
          <w:color w:val="auto"/>
        </w:rPr>
        <w:t xml:space="preserve"> modalità di lavoro e scadenze in logica kit di riuso</w:t>
      </w:r>
      <w:r w:rsidR="00D3227C">
        <w:rPr>
          <w:i/>
          <w:iCs/>
          <w:color w:val="auto"/>
        </w:rPr>
        <w:t>)</w:t>
      </w:r>
      <w:r w:rsidRPr="000A4F46" w:rsidR="00982A4D">
        <w:rPr>
          <w:i/>
          <w:iCs/>
          <w:color w:val="auto"/>
        </w:rPr>
        <w:t xml:space="preserve"> e del rilascio finale (roadmap di adozione </w:t>
      </w:r>
      <w:proofErr w:type="spellStart"/>
      <w:r w:rsidRPr="000A4F46" w:rsidR="00982A4D">
        <w:rPr>
          <w:i/>
          <w:iCs/>
          <w:color w:val="auto"/>
        </w:rPr>
        <w:t>sw</w:t>
      </w:r>
      <w:proofErr w:type="spellEnd"/>
      <w:r w:rsidRPr="000A4F46" w:rsidR="00982A4D">
        <w:rPr>
          <w:i/>
          <w:iCs/>
          <w:color w:val="auto"/>
        </w:rPr>
        <w:t>) incontri di allineamento: il 28</w:t>
      </w:r>
      <w:r w:rsidR="00D3227C">
        <w:rPr>
          <w:i/>
          <w:iCs/>
          <w:color w:val="auto"/>
        </w:rPr>
        <w:t xml:space="preserve"> </w:t>
      </w:r>
      <w:r>
        <w:rPr>
          <w:lang w:bidi="it-IT"/>
        </w:rPr>
        <w:t xml:space="preserve">| </w:t>
      </w:r>
    </w:p>
    <w:p w:rsidR="002F2F74" w:rsidP="00D31D26" w:rsidRDefault="002F2F74" w14:paraId="0B52BEE6" w14:textId="2D6D79CE">
      <w:pPr>
        <w:spacing w:before="0" w:after="0"/>
        <w:rPr>
          <w:sz w:val="20"/>
          <w:szCs w:val="20"/>
        </w:rPr>
      </w:pPr>
    </w:p>
    <w:p w:rsidR="00982A4D" w:rsidP="00D31D26" w:rsidRDefault="00982A4D" w14:paraId="38918452" w14:textId="4F8FDD3F">
      <w:pPr>
        <w:spacing w:before="0" w:after="0"/>
        <w:rPr>
          <w:sz w:val="20"/>
          <w:szCs w:val="20"/>
        </w:rPr>
      </w:pPr>
      <w:r w:rsidRPr="00982A4D">
        <w:rPr>
          <w:sz w:val="20"/>
          <w:szCs w:val="20"/>
        </w:rPr>
        <w:t>Viene proposto un rapido giro di tavolo tra tutti i partecipanti per feedback sul progetto e in particolare sull’avvio della sperimentazione. Non emergono particolari criticità, si evidenziano le seguenti esigenze:</w:t>
      </w:r>
    </w:p>
    <w:p w:rsidR="00982A4D" w:rsidP="00D31D26" w:rsidRDefault="00982A4D" w14:paraId="45BE0DC3" w14:textId="77777777">
      <w:pPr>
        <w:spacing w:before="0" w:after="0"/>
        <w:rPr>
          <w:sz w:val="20"/>
          <w:szCs w:val="20"/>
        </w:rPr>
      </w:pPr>
    </w:p>
    <w:p w:rsidRPr="002326DC" w:rsidR="001E0EFD" w:rsidP="26D238EC" w:rsidRDefault="001E0EFD" w14:paraId="1530C345" w14:noSpellErr="1" w14:textId="361A965F">
      <w:pPr>
        <w:pStyle w:val="Paragrafoelenco"/>
        <w:numPr>
          <w:ilvl w:val="0"/>
          <w:numId w:val="29"/>
        </w:numPr>
        <w:spacing w:before="0" w:after="0"/>
        <w:rPr>
          <w:sz w:val="20"/>
          <w:szCs w:val="20"/>
        </w:rPr>
      </w:pPr>
      <w:r w:rsidRPr="26D238EC" w:rsidR="26D238EC">
        <w:rPr>
          <w:sz w:val="20"/>
          <w:szCs w:val="20"/>
        </w:rPr>
        <w:t>Arrivato</w:t>
      </w:r>
      <w:r w:rsidRPr="26D238EC" w:rsidR="26D238EC">
        <w:rPr>
          <w:sz w:val="20"/>
          <w:szCs w:val="20"/>
        </w:rPr>
        <w:t xml:space="preserve"> </w:t>
      </w:r>
      <w:r w:rsidRPr="26D238EC" w:rsidR="26D238EC">
        <w:rPr>
          <w:sz w:val="20"/>
          <w:szCs w:val="20"/>
        </w:rPr>
        <w:t xml:space="preserve">in settimana da ACT l’ok </w:t>
      </w:r>
      <w:r w:rsidRPr="26D238EC" w:rsidR="26D238EC">
        <w:rPr>
          <w:sz w:val="20"/>
          <w:szCs w:val="20"/>
        </w:rPr>
        <w:t xml:space="preserve">informale alla proroga, sbloccante per l’avvio delle lettere d’incarico di fine progetto e </w:t>
      </w:r>
      <w:r w:rsidRPr="26D238EC" w:rsidR="26D238EC">
        <w:rPr>
          <w:sz w:val="20"/>
          <w:szCs w:val="20"/>
        </w:rPr>
        <w:t xml:space="preserve">la prorogo non onerosa del contratto per </w:t>
      </w:r>
      <w:r w:rsidRPr="26D238EC" w:rsidR="26D238EC">
        <w:rPr>
          <w:sz w:val="20"/>
          <w:szCs w:val="20"/>
        </w:rPr>
        <w:t>RTI;</w:t>
      </w:r>
    </w:p>
    <w:p w:rsidR="002326DC" w:rsidP="3F85E1A1" w:rsidRDefault="00482F39" w14:paraId="2C7A8281" w14:textId="45D7165F">
      <w:pPr>
        <w:pStyle w:val="Paragrafoelenco"/>
        <w:numPr>
          <w:ilvl w:val="0"/>
          <w:numId w:val="29"/>
        </w:numPr>
        <w:spacing w:before="0" w:after="0"/>
        <w:rPr>
          <w:sz w:val="20"/>
          <w:szCs w:val="20"/>
        </w:rPr>
      </w:pPr>
      <w:r w:rsidRPr="3F85E1A1" w:rsidR="3F85E1A1">
        <w:rPr>
          <w:sz w:val="20"/>
          <w:szCs w:val="20"/>
        </w:rPr>
        <w:t xml:space="preserve">Nuove tempistiche </w:t>
      </w:r>
      <w:r w:rsidRPr="3F85E1A1" w:rsidR="3F85E1A1">
        <w:rPr>
          <w:b w:val="1"/>
          <w:bCs w:val="1"/>
          <w:sz w:val="20"/>
          <w:szCs w:val="20"/>
        </w:rPr>
        <w:t>3</w:t>
      </w:r>
      <w:r w:rsidRPr="3F85E1A1" w:rsidR="3F85E1A1">
        <w:rPr>
          <w:b w:val="1"/>
          <w:bCs w:val="1"/>
          <w:sz w:val="20"/>
          <w:szCs w:val="20"/>
        </w:rPr>
        <w:t>1</w:t>
      </w:r>
      <w:r w:rsidRPr="3F85E1A1" w:rsidR="3F85E1A1">
        <w:rPr>
          <w:b w:val="1"/>
          <w:bCs w:val="1"/>
          <w:sz w:val="20"/>
          <w:szCs w:val="20"/>
        </w:rPr>
        <w:t xml:space="preserve"> luglio (con chiusura attività al 30/06, il mese di luglio sarà dedicato a chiusure amministrative)</w:t>
      </w:r>
      <w:r w:rsidRPr="3F85E1A1" w:rsidR="3F85E1A1">
        <w:rPr>
          <w:sz w:val="20"/>
          <w:szCs w:val="20"/>
        </w:rPr>
        <w:t>;</w:t>
      </w:r>
    </w:p>
    <w:p w:rsidR="007E0566" w:rsidP="26D238EC" w:rsidRDefault="00482F39" w14:paraId="0E0CE7C8" w14:textId="2727D2C4">
      <w:pPr>
        <w:pStyle w:val="Paragrafoelenco"/>
        <w:numPr>
          <w:ilvl w:val="0"/>
          <w:numId w:val="29"/>
        </w:numPr>
        <w:spacing w:before="0" w:after="0"/>
        <w:rPr>
          <w:sz w:val="20"/>
          <w:szCs w:val="20"/>
        </w:rPr>
      </w:pPr>
      <w:r w:rsidRPr="26D238EC" w:rsidR="26D238EC">
        <w:rPr>
          <w:sz w:val="20"/>
          <w:szCs w:val="20"/>
        </w:rPr>
        <w:t xml:space="preserve">Si </w:t>
      </w:r>
      <w:r w:rsidRPr="26D238EC" w:rsidR="26D238EC">
        <w:rPr>
          <w:sz w:val="20"/>
          <w:szCs w:val="20"/>
        </w:rPr>
        <w:t xml:space="preserve">apre la fase II del Progetto </w:t>
      </w:r>
      <w:proofErr w:type="spellStart"/>
      <w:r w:rsidRPr="26D238EC" w:rsidR="26D238EC">
        <w:rPr>
          <w:sz w:val="20"/>
          <w:szCs w:val="20"/>
        </w:rPr>
        <w:t>VeLA</w:t>
      </w:r>
      <w:proofErr w:type="spellEnd"/>
      <w:r w:rsidRPr="26D238EC" w:rsidR="26D238EC">
        <w:rPr>
          <w:sz w:val="20"/>
          <w:szCs w:val="20"/>
        </w:rPr>
        <w:t>. Chius</w:t>
      </w:r>
      <w:r w:rsidRPr="26D238EC" w:rsidR="26D238EC">
        <w:rPr>
          <w:sz w:val="20"/>
          <w:szCs w:val="20"/>
        </w:rPr>
        <w:t>e</w:t>
      </w:r>
      <w:r w:rsidRPr="26D238EC" w:rsidR="26D238EC">
        <w:rPr>
          <w:sz w:val="20"/>
          <w:szCs w:val="20"/>
        </w:rPr>
        <w:t xml:space="preserve"> le </w:t>
      </w:r>
      <w:r w:rsidRPr="26D238EC" w:rsidR="26D238EC">
        <w:rPr>
          <w:sz w:val="20"/>
          <w:szCs w:val="20"/>
        </w:rPr>
        <w:t xml:space="preserve">fasi </w:t>
      </w:r>
      <w:r w:rsidRPr="26D238EC" w:rsidR="26D238EC">
        <w:rPr>
          <w:sz w:val="20"/>
          <w:szCs w:val="20"/>
        </w:rPr>
        <w:t>preliminari e le sperimentazioni si va verso l’evoluzione del kit beta e il suo sviluppo definitivo.</w:t>
      </w:r>
    </w:p>
    <w:p w:rsidRPr="00026A23" w:rsidR="00026A23" w:rsidP="26D238EC" w:rsidRDefault="00482F39" w14:paraId="3947CDC9" w14:textId="72192053">
      <w:pPr>
        <w:pStyle w:val="Paragrafoelenco"/>
        <w:numPr>
          <w:ilvl w:val="0"/>
          <w:numId w:val="29"/>
        </w:numPr>
        <w:spacing w:before="0" w:after="0"/>
        <w:jc w:val="both"/>
        <w:rPr>
          <w:sz w:val="20"/>
          <w:szCs w:val="20"/>
        </w:rPr>
      </w:pPr>
      <w:r w:rsidRPr="26D238EC" w:rsidR="26D238EC">
        <w:rPr>
          <w:sz w:val="20"/>
          <w:szCs w:val="20"/>
        </w:rPr>
        <w:t xml:space="preserve">Questa fase vedrà nuovamente protagonisti i </w:t>
      </w:r>
      <w:r w:rsidRPr="26D238EC" w:rsidR="26D238EC">
        <w:rPr>
          <w:sz w:val="20"/>
          <w:szCs w:val="20"/>
        </w:rPr>
        <w:t xml:space="preserve">Team </w:t>
      </w:r>
      <w:proofErr w:type="spellStart"/>
      <w:r w:rsidRPr="26D238EC" w:rsidR="26D238EC">
        <w:rPr>
          <w:sz w:val="20"/>
          <w:szCs w:val="20"/>
        </w:rPr>
        <w:t>crossfunzionali</w:t>
      </w:r>
      <w:proofErr w:type="spellEnd"/>
      <w:r w:rsidRPr="26D238EC" w:rsidR="26D238EC">
        <w:rPr>
          <w:sz w:val="20"/>
          <w:szCs w:val="20"/>
        </w:rPr>
        <w:t xml:space="preserve"> per la produzione del kit. Parallelamente le Amministrazioni devono ragionare sulla messa a regime dello </w:t>
      </w:r>
      <w:proofErr w:type="spellStart"/>
      <w:r w:rsidRPr="26D238EC" w:rsidR="26D238EC">
        <w:rPr>
          <w:sz w:val="20"/>
          <w:szCs w:val="20"/>
        </w:rPr>
        <w:t>sw</w:t>
      </w:r>
      <w:proofErr w:type="spellEnd"/>
      <w:r w:rsidRPr="26D238EC" w:rsidR="26D238EC">
        <w:rPr>
          <w:sz w:val="20"/>
          <w:szCs w:val="20"/>
        </w:rPr>
        <w:t xml:space="preserve"> </w:t>
      </w:r>
      <w:r w:rsidRPr="26D238EC" w:rsidR="26D238EC">
        <w:rPr>
          <w:sz w:val="20"/>
          <w:szCs w:val="20"/>
        </w:rPr>
        <w:t>(o avvio per chi non ha sperimentato)</w:t>
      </w:r>
      <w:r w:rsidRPr="26D238EC" w:rsidR="26D238EC">
        <w:rPr>
          <w:sz w:val="20"/>
          <w:szCs w:val="20"/>
        </w:rPr>
        <w:t>, ovvero individuare e definire una dimensione concreta dell’attuazione del progetto</w:t>
      </w:r>
      <w:r w:rsidRPr="26D238EC" w:rsidR="26D238EC">
        <w:rPr>
          <w:sz w:val="20"/>
          <w:szCs w:val="20"/>
        </w:rPr>
        <w:t xml:space="preserve">. Si ricorda che </w:t>
      </w:r>
      <w:r w:rsidRPr="26D238EC" w:rsidR="26D238EC">
        <w:rPr>
          <w:sz w:val="20"/>
          <w:szCs w:val="20"/>
        </w:rPr>
        <w:t>il progetto si conclude con la roadmap</w:t>
      </w:r>
      <w:r w:rsidRPr="26D238EC" w:rsidR="26D238EC">
        <w:rPr>
          <w:sz w:val="20"/>
          <w:szCs w:val="20"/>
        </w:rPr>
        <w:t xml:space="preserve"> di adozione</w:t>
      </w:r>
      <w:r w:rsidRPr="26D238EC" w:rsidR="26D238EC">
        <w:rPr>
          <w:sz w:val="20"/>
          <w:szCs w:val="20"/>
        </w:rPr>
        <w:t xml:space="preserve"> che ha la finalità di tracciare la strada per l’applicazione del kit.</w:t>
      </w:r>
    </w:p>
    <w:p w:rsidR="006068B6" w:rsidP="26D238EC" w:rsidRDefault="00482F39" w14:paraId="429A7F3F" w14:noSpellErr="1" w14:textId="3381CFDE">
      <w:pPr>
        <w:pStyle w:val="Paragrafoelenco"/>
        <w:numPr>
          <w:ilvl w:val="0"/>
          <w:numId w:val="29"/>
        </w:numPr>
        <w:spacing w:before="0" w:after="0"/>
        <w:jc w:val="both"/>
        <w:rPr/>
      </w:pPr>
      <w:r w:rsidRPr="26D238EC" w:rsidR="26D238EC">
        <w:rPr>
          <w:sz w:val="20"/>
          <w:szCs w:val="20"/>
        </w:rPr>
        <w:t>La</w:t>
      </w:r>
      <w:r w:rsidRPr="26D238EC" w:rsidR="26D238EC">
        <w:rPr>
          <w:sz w:val="20"/>
          <w:szCs w:val="20"/>
        </w:rPr>
        <w:t xml:space="preserve"> </w:t>
      </w:r>
      <w:r w:rsidRPr="26D238EC" w:rsidR="26D238EC">
        <w:rPr>
          <w:sz w:val="20"/>
          <w:szCs w:val="20"/>
        </w:rPr>
        <w:t>costruzione della roadmap sarà il tema principale del prossimo CS.</w:t>
      </w:r>
      <w:r w:rsidRPr="26D238EC" w:rsidR="26D238EC">
        <w:rPr>
          <w:sz w:val="20"/>
          <w:szCs w:val="20"/>
        </w:rPr>
        <w:t xml:space="preserve"> </w:t>
      </w:r>
    </w:p>
    <w:p w:rsidR="000A4F46" w:rsidP="26D238EC" w:rsidRDefault="004F14A4" w14:paraId="5C63DEB6" w14:noSpellErr="1" w14:textId="7F9F2443">
      <w:pPr>
        <w:pStyle w:val="Titolo2"/>
        <w:jc w:val="both"/>
        <w:rPr>
          <w:lang w:bidi="it-IT"/>
        </w:rPr>
      </w:pPr>
      <w:r w:rsidRPr="26D238EC" w:rsidR="26D238EC">
        <w:rPr>
          <w:lang w:bidi="it-IT"/>
        </w:rPr>
        <w:t xml:space="preserve">| </w:t>
      </w:r>
      <w:sdt>
        <w:sdtPr>
          <w:id w:val="-1119060863"/>
          <w:alias w:val="Agenda 1, argomento dell'agenda:"/>
          <w15:appearance w15:val="hidden"/>
          <w:tag w:val="Agenda 1, argomento dell'agenda:"/>
          <w:temporary/>
          <w:showingPlcHdr/>
          <w:placeholder>
            <w:docPart w:val="FB89BC20E0324216946502899636AFB9"/>
          </w:placeholder>
        </w:sdtPr>
        <w:sdtContent>
          <w:r w:rsidRPr="26D238EC" w:rsidR="26D238EC">
            <w:rPr>
              <w:lang w:bidi="it-IT"/>
            </w:rPr>
            <w:t>Argomento dell'agenda</w:t>
          </w:r>
        </w:sdtContent>
      </w:sdt>
      <w:r w:rsidRPr="26D238EC" w:rsidR="26D238EC">
        <w:rPr>
          <w:lang w:bidi="it-IT"/>
        </w:rPr>
        <w:t xml:space="preserve"> </w:t>
      </w:r>
      <w:r w:rsidRPr="26D238EC" w:rsidR="26D238EC">
        <w:rPr>
          <w:i w:val="1"/>
          <w:iCs w:val="1"/>
          <w:color w:val="auto"/>
        </w:rPr>
        <w:t xml:space="preserve">Focus su piano formativo (presentazione del documento piano formativo con tempistiche e modalità di rilascio, puntualizzazione su modalità di gestione degli iscrizioni ai corsi on </w:t>
      </w:r>
      <w:proofErr w:type="gramStart"/>
      <w:r w:rsidRPr="26D238EC" w:rsidR="26D238EC">
        <w:rPr>
          <w:i w:val="1"/>
          <w:iCs w:val="1"/>
          <w:color w:val="auto"/>
        </w:rPr>
        <w:t xml:space="preserve">line </w:t>
      </w:r>
      <w:r w:rsidRPr="26D238EC" w:rsidR="26D238EC">
        <w:rPr>
          <w:i w:val="1"/>
          <w:iCs w:val="1"/>
          <w:color w:val="auto"/>
        </w:rPr>
        <w:t>)</w:t>
      </w:r>
      <w:proofErr w:type="gramEnd"/>
      <w:r w:rsidRPr="26D238EC" w:rsidR="26D238EC">
        <w:rPr>
          <w:i w:val="1"/>
          <w:iCs w:val="1"/>
          <w:color w:val="auto"/>
        </w:rPr>
        <w:t>|</w:t>
      </w:r>
      <w:r w:rsidRPr="26D238EC" w:rsidR="26D238EC">
        <w:rPr>
          <w:lang w:bidi="it-IT"/>
        </w:rPr>
        <w:t xml:space="preserve"> </w:t>
      </w:r>
    </w:p>
    <w:p w:rsidRPr="007411A5" w:rsidR="007411A5" w:rsidP="007411A5" w:rsidRDefault="001F4A27" w14:paraId="0B65C03F" w14:textId="3F64268B">
      <w:pPr>
        <w:jc w:val="both"/>
        <w:rPr>
          <w:sz w:val="20"/>
          <w:szCs w:val="20"/>
        </w:rPr>
      </w:pPr>
      <w:r>
        <w:rPr>
          <w:sz w:val="20"/>
          <w:szCs w:val="20"/>
        </w:rPr>
        <w:t>Argomenti discussi:</w:t>
      </w:r>
    </w:p>
    <w:p w:rsidRPr="001F4A27" w:rsidR="007411A5" w:rsidP="26D238EC" w:rsidRDefault="007411A5" w14:paraId="04DC7B97" w14:textId="7B8932BF">
      <w:pPr>
        <w:pStyle w:val="Paragrafoelenco"/>
        <w:numPr>
          <w:ilvl w:val="0"/>
          <w:numId w:val="31"/>
        </w:numPr>
        <w:spacing w:before="0" w:after="160" w:line="259" w:lineRule="auto"/>
        <w:jc w:val="both"/>
        <w:rPr>
          <w:sz w:val="20"/>
          <w:szCs w:val="20"/>
        </w:rPr>
      </w:pPr>
      <w:r w:rsidRPr="26D238EC" w:rsidR="26D238EC">
        <w:rPr>
          <w:sz w:val="20"/>
          <w:szCs w:val="20"/>
        </w:rPr>
        <w:t xml:space="preserve">Azione di comunicazione a supporto della Formazione </w:t>
      </w:r>
    </w:p>
    <w:p w:rsidRPr="001F4A27" w:rsidR="007411A5" w:rsidP="26D238EC" w:rsidRDefault="007411A5" w14:noSpellErr="1" w14:paraId="373C186B" w14:textId="62029249">
      <w:pPr>
        <w:pStyle w:val="Paragrafoelenco"/>
        <w:numPr>
          <w:ilvl w:val="0"/>
          <w:numId w:val="31"/>
        </w:numPr>
        <w:bidi w:val="0"/>
        <w:spacing w:before="0" w:beforeAutospacing="off" w:after="0" w:afterAutospacing="off" w:line="259" w:lineRule="auto"/>
        <w:ind w:left="1080" w:right="0" w:hanging="360"/>
        <w:jc w:val="both"/>
        <w:rPr>
          <w:sz w:val="20"/>
          <w:szCs w:val="20"/>
        </w:rPr>
      </w:pPr>
      <w:r w:rsidRPr="26D238EC" w:rsidR="26D238EC">
        <w:rPr>
          <w:sz w:val="20"/>
          <w:szCs w:val="20"/>
        </w:rPr>
        <w:t xml:space="preserve">Avvio della formazione on line e elenco iscritti </w:t>
      </w:r>
    </w:p>
    <w:p w:rsidRPr="001F4A27" w:rsidR="007411A5" w:rsidP="26D238EC" w:rsidRDefault="007411A5" w14:noSpellErr="1" w14:paraId="64789951" w14:textId="0EF6636E">
      <w:pPr>
        <w:pStyle w:val="Normale"/>
        <w:bidi w:val="0"/>
        <w:spacing w:before="0" w:beforeAutospacing="off" w:after="0" w:afterAutospacing="off" w:line="259" w:lineRule="auto"/>
        <w:ind w:left="0" w:right="0" w:hanging="0"/>
        <w:jc w:val="both"/>
        <w:rPr>
          <w:sz w:val="20"/>
          <w:szCs w:val="20"/>
        </w:rPr>
      </w:pPr>
    </w:p>
    <w:p w:rsidRPr="001F4A27" w:rsidR="007411A5" w:rsidP="26D238EC" w:rsidRDefault="007411A5" w14:paraId="37302995" w14:textId="40984F55">
      <w:pPr>
        <w:pStyle w:val="Normale"/>
        <w:bidi w:val="0"/>
        <w:spacing w:before="0" w:beforeAutospacing="off" w:after="0" w:afterAutospacing="off" w:line="259" w:lineRule="auto"/>
        <w:ind w:left="0" w:right="0" w:hanging="0"/>
        <w:jc w:val="both"/>
        <w:rPr>
          <w:sz w:val="20"/>
          <w:szCs w:val="20"/>
        </w:rPr>
      </w:pPr>
      <w:r w:rsidRPr="26D238EC" w:rsidR="26D238EC">
        <w:rPr>
          <w:sz w:val="20"/>
          <w:szCs w:val="20"/>
        </w:rPr>
        <w:t xml:space="preserve">Tutte le scadenze correlate a questa fase sono riepilogate nella mail post CS e su teams in apposito file </w:t>
      </w:r>
      <w:proofErr w:type="spellStart"/>
      <w:r w:rsidRPr="26D238EC" w:rsidR="26D238EC">
        <w:rPr>
          <w:sz w:val="20"/>
          <w:szCs w:val="20"/>
        </w:rPr>
        <w:t>xls</w:t>
      </w:r>
      <w:proofErr w:type="spellEnd"/>
      <w:r w:rsidRPr="26D238EC" w:rsidR="26D238EC">
        <w:rPr>
          <w:sz w:val="20"/>
          <w:szCs w:val="20"/>
        </w:rPr>
        <w:t>.</w:t>
      </w:r>
      <w:r w:rsidRPr="26D238EC" w:rsidR="26D238EC">
        <w:rPr>
          <w:sz w:val="20"/>
          <w:szCs w:val="20"/>
        </w:rPr>
        <w:t xml:space="preserve"> </w:t>
      </w:r>
    </w:p>
    <w:p w:rsidR="006068B6" w:rsidP="000A4F46" w:rsidRDefault="006068B6" w14:paraId="34E34608" w14:textId="3D5CD778">
      <w:pPr>
        <w:pStyle w:val="Titolo2"/>
        <w:jc w:val="both"/>
        <w:rPr>
          <w:lang w:bidi="it-IT"/>
        </w:rPr>
      </w:pPr>
    </w:p>
    <w:p w:rsidRPr="00862311" w:rsidR="00B11227" w:rsidP="00862311" w:rsidRDefault="006068B6" w14:paraId="795EBF6B" w14:textId="0AB09F0B">
      <w:pPr>
        <w:pStyle w:val="Titolo2"/>
        <w:jc w:val="both"/>
        <w:rPr>
          <w:lang w:bidi="it-IT"/>
        </w:rPr>
      </w:pPr>
      <w:r>
        <w:rPr>
          <w:lang w:bidi="it-IT"/>
        </w:rPr>
        <w:t xml:space="preserve">| </w:t>
      </w:r>
      <w:sdt>
        <w:sdtPr>
          <w:alias w:val="Agenda 1, argomento dell'agenda:"/>
          <w:tag w:val="Agenda 1, argomento dell'agenda:"/>
          <w:id w:val="1522658897"/>
          <w:placeholder>
            <w:docPart w:val="E52DBFB109554F52BD4633FF3CFCA7D3"/>
          </w:placeholder>
          <w:temporary/>
          <w:showingPlcHdr/>
          <w15:appearance w15:val="hidden"/>
        </w:sdtPr>
        <w:sdtEndPr/>
        <w:sdtContent>
          <w:r>
            <w:rPr>
              <w:lang w:bidi="it-IT"/>
            </w:rPr>
            <w:t>Argomento dell'agenda</w:t>
          </w:r>
        </w:sdtContent>
      </w:sdt>
      <w:r>
        <w:rPr>
          <w:lang w:bidi="it-IT"/>
        </w:rPr>
        <w:t xml:space="preserve"> </w:t>
      </w:r>
      <w:r w:rsidRPr="006068B6">
        <w:rPr>
          <w:i/>
          <w:iCs/>
          <w:color w:val="auto"/>
        </w:rPr>
        <w:t xml:space="preserve">Presentazione degli esiti delle 4 sperimentazioni (a cura delle 4 amministrazioni </w:t>
      </w:r>
      <w:proofErr w:type="gramStart"/>
      <w:r w:rsidRPr="006068B6">
        <w:rPr>
          <w:i/>
          <w:iCs/>
          <w:color w:val="auto"/>
        </w:rPr>
        <w:t>sperimentatr</w:t>
      </w:r>
      <w:r>
        <w:rPr>
          <w:i/>
          <w:iCs/>
          <w:color w:val="auto"/>
        </w:rPr>
        <w:t>ici)</w:t>
      </w:r>
      <w:r w:rsidRPr="00B37911">
        <w:rPr>
          <w:rStyle w:val="Enfasidelicata"/>
        </w:rPr>
        <w:t>|</w:t>
      </w:r>
      <w:proofErr w:type="gramEnd"/>
      <w:r>
        <w:rPr>
          <w:lang w:bidi="it-IT"/>
        </w:rPr>
        <w:t xml:space="preserve"> </w:t>
      </w:r>
    </w:p>
    <w:p w:rsidR="00B11227" w:rsidP="26D238EC" w:rsidRDefault="00B11227" w14:paraId="050AF333" w14:noSpellErr="1" w14:textId="63DB99FB">
      <w:pPr>
        <w:spacing w:before="0" w:after="0"/>
        <w:ind w:left="0"/>
        <w:jc w:val="both"/>
        <w:rPr>
          <w:sz w:val="20"/>
          <w:szCs w:val="20"/>
        </w:rPr>
      </w:pPr>
      <w:r w:rsidRPr="26D238EC" w:rsidR="26D238EC">
        <w:rPr>
          <w:sz w:val="20"/>
          <w:szCs w:val="20"/>
        </w:rPr>
        <w:t>Stato d’avanzamento delle sperimentazioni.</w:t>
      </w:r>
      <w:r w:rsidRPr="26D238EC" w:rsidR="26D238EC">
        <w:rPr>
          <w:sz w:val="20"/>
          <w:szCs w:val="20"/>
        </w:rPr>
        <w:t xml:space="preserve"> Giro di tavolo tra i 4 sperimentatori (materiali presenti nelle slide del CS). </w:t>
      </w:r>
    </w:p>
    <w:p w:rsidR="26D238EC" w:rsidP="26D238EC" w:rsidRDefault="26D238EC" w14:paraId="71E5687F" w14:textId="191F42A7">
      <w:pPr>
        <w:pStyle w:val="Normale"/>
        <w:spacing w:before="0" w:after="0"/>
        <w:ind w:left="0"/>
        <w:jc w:val="both"/>
        <w:rPr>
          <w:sz w:val="20"/>
          <w:szCs w:val="20"/>
        </w:rPr>
      </w:pPr>
      <w:r w:rsidRPr="26D238EC" w:rsidR="26D238EC">
        <w:rPr>
          <w:sz w:val="20"/>
          <w:szCs w:val="20"/>
        </w:rPr>
        <w:t xml:space="preserve">Dal giro di tavolo sono emersi spunti per l’evoluzione del kit che </w:t>
      </w:r>
      <w:proofErr w:type="spellStart"/>
      <w:r w:rsidRPr="26D238EC" w:rsidR="26D238EC">
        <w:rPr>
          <w:sz w:val="20"/>
          <w:szCs w:val="20"/>
        </w:rPr>
        <w:t>verrano</w:t>
      </w:r>
      <w:proofErr w:type="spellEnd"/>
      <w:r w:rsidRPr="26D238EC" w:rsidR="26D238EC">
        <w:rPr>
          <w:sz w:val="20"/>
          <w:szCs w:val="20"/>
        </w:rPr>
        <w:t xml:space="preserve"> ripresi in un apposito documento di linee guida per l’evoluzione del kit”</w:t>
      </w:r>
    </w:p>
    <w:p w:rsidR="00862311" w:rsidP="00B11227" w:rsidRDefault="00862311" w14:paraId="6381F10E" w14:textId="77777777">
      <w:pPr>
        <w:spacing w:before="0" w:after="0"/>
        <w:ind w:left="0"/>
        <w:jc w:val="both"/>
        <w:rPr>
          <w:sz w:val="20"/>
          <w:szCs w:val="20"/>
        </w:rPr>
      </w:pPr>
    </w:p>
    <w:p w:rsidR="00D26CB1" w:rsidP="26D238EC" w:rsidRDefault="00D26CB1" w14:paraId="298DF4EB" w14:noSpellErr="1" w14:textId="531FE4C6">
      <w:pPr>
        <w:pStyle w:val="Normale"/>
        <w:spacing w:before="0" w:after="0"/>
        <w:ind w:left="0"/>
        <w:jc w:val="both"/>
        <w:rPr>
          <w:b w:val="1"/>
          <w:bCs w:val="1"/>
          <w:sz w:val="20"/>
          <w:szCs w:val="20"/>
        </w:rPr>
      </w:pPr>
    </w:p>
    <w:p w:rsidR="00D26CB1" w:rsidP="005C7AA5" w:rsidRDefault="00D26CB1" w14:paraId="15EC1E56" w14:textId="1E549539">
      <w:pPr>
        <w:spacing w:before="0" w:after="0"/>
        <w:ind w:left="0"/>
        <w:jc w:val="both"/>
        <w:rPr>
          <w:sz w:val="20"/>
          <w:szCs w:val="20"/>
        </w:rPr>
      </w:pPr>
    </w:p>
    <w:p w:rsidR="00D26CB1" w:rsidP="005C7AA5" w:rsidRDefault="00D26CB1" w14:paraId="2DED663A" w14:textId="07779398">
      <w:pPr>
        <w:spacing w:before="0" w:after="0"/>
        <w:ind w:left="0"/>
        <w:jc w:val="both"/>
        <w:rPr>
          <w:sz w:val="20"/>
          <w:szCs w:val="20"/>
        </w:rPr>
      </w:pPr>
    </w:p>
    <w:p w:rsidR="00D26CB1" w:rsidP="005C7AA5" w:rsidRDefault="00D26CB1" w14:paraId="1165DD80" w14:textId="0BEF4295">
      <w:pPr>
        <w:spacing w:before="0" w:after="0"/>
        <w:ind w:left="0"/>
        <w:jc w:val="both"/>
        <w:rPr>
          <w:sz w:val="20"/>
          <w:szCs w:val="20"/>
        </w:rPr>
      </w:pPr>
    </w:p>
    <w:p w:rsidR="00D26CB1" w:rsidP="005C7AA5" w:rsidRDefault="00D26CB1" w14:paraId="74DA01C0" w14:textId="6A8228B8">
      <w:pPr>
        <w:spacing w:before="0" w:after="0"/>
        <w:ind w:left="0"/>
        <w:jc w:val="both"/>
        <w:rPr>
          <w:sz w:val="20"/>
          <w:szCs w:val="20"/>
        </w:rPr>
      </w:pPr>
    </w:p>
    <w:p w:rsidR="00D26CB1" w:rsidP="005C7AA5" w:rsidRDefault="00D26CB1" w14:paraId="1E61125B" w14:textId="0D09FC09">
      <w:pPr>
        <w:spacing w:before="0" w:after="0"/>
        <w:ind w:left="0"/>
        <w:jc w:val="both"/>
        <w:rPr>
          <w:sz w:val="20"/>
          <w:szCs w:val="20"/>
        </w:rPr>
      </w:pPr>
    </w:p>
    <w:p w:rsidR="00D26CB1" w:rsidP="005C7AA5" w:rsidRDefault="00D26CB1" w14:paraId="5316A9FA" w14:textId="77777777">
      <w:pPr>
        <w:spacing w:before="0" w:after="0"/>
        <w:ind w:left="0"/>
        <w:jc w:val="both"/>
        <w:rPr>
          <w:b/>
          <w:sz w:val="20"/>
          <w:szCs w:val="20"/>
        </w:rPr>
      </w:pPr>
    </w:p>
    <w:p w:rsidR="000A4F46" w:rsidP="000A4F46" w:rsidRDefault="000A4F46" w14:paraId="5DABDA99" w14:textId="2E71EEE4">
      <w:pPr>
        <w:pStyle w:val="Titolo2"/>
        <w:jc w:val="both"/>
        <w:rPr>
          <w:lang w:bidi="it-IT"/>
        </w:rPr>
      </w:pPr>
      <w:r>
        <w:rPr>
          <w:lang w:bidi="it-IT"/>
        </w:rPr>
        <w:lastRenderedPageBreak/>
        <w:t xml:space="preserve">| </w:t>
      </w:r>
      <w:sdt>
        <w:sdtPr>
          <w:alias w:val="Agenda 1, argomento dell'agenda:"/>
          <w:tag w:val="Agenda 1, argomento dell'agenda:"/>
          <w:id w:val="1803731268"/>
          <w:placeholder>
            <w:docPart w:val="4A1DF064402C472F8354EBE079EADFCE"/>
          </w:placeholder>
          <w:temporary/>
          <w:showingPlcHdr/>
          <w15:appearance w15:val="hidden"/>
        </w:sdtPr>
        <w:sdtEndPr/>
        <w:sdtContent>
          <w:r>
            <w:rPr>
              <w:lang w:bidi="it-IT"/>
            </w:rPr>
            <w:t>Argomento dell'agenda</w:t>
          </w:r>
        </w:sdtContent>
      </w:sdt>
      <w:r>
        <w:rPr>
          <w:lang w:bidi="it-IT"/>
        </w:rPr>
        <w:t xml:space="preserve"> </w:t>
      </w:r>
      <w:r w:rsidRPr="000A4F46">
        <w:rPr>
          <w:i/>
          <w:iCs/>
          <w:color w:val="auto"/>
        </w:rPr>
        <w:t>Focus su piano di comunicazione (presentazione del documento piano di comunicazione definitivo con tempistiche e modalità di rilascio)</w:t>
      </w:r>
      <w:r w:rsidRPr="00B37911">
        <w:rPr>
          <w:rStyle w:val="Enfasidelicata"/>
        </w:rPr>
        <w:t>|</w:t>
      </w:r>
      <w:r>
        <w:rPr>
          <w:lang w:bidi="it-IT"/>
        </w:rPr>
        <w:t xml:space="preserve"> </w:t>
      </w:r>
    </w:p>
    <w:p w:rsidR="00D26CB1" w:rsidP="00D26CB1" w:rsidRDefault="005C7AA5" w14:paraId="6CF07DF7" w14:textId="77777777">
      <w:pPr>
        <w:spacing w:before="0" w:after="0"/>
        <w:jc w:val="both"/>
        <w:rPr>
          <w:sz w:val="20"/>
          <w:szCs w:val="20"/>
        </w:rPr>
      </w:pPr>
      <w:r w:rsidRPr="007D4522">
        <w:rPr>
          <w:b/>
          <w:sz w:val="20"/>
          <w:szCs w:val="20"/>
        </w:rPr>
        <w:t>COMUNICAZIONE</w:t>
      </w:r>
      <w:r w:rsidR="007D4522">
        <w:rPr>
          <w:sz w:val="20"/>
          <w:szCs w:val="20"/>
        </w:rPr>
        <w:t xml:space="preserve"> </w:t>
      </w:r>
    </w:p>
    <w:p w:rsidRPr="00D26CB1" w:rsidR="005C7AA5" w:rsidP="00D26CB1" w:rsidRDefault="005C7AA5" w14:paraId="3F47D5B9" w14:textId="061BA0B2">
      <w:pPr>
        <w:pStyle w:val="Paragrafoelenco"/>
        <w:numPr>
          <w:ilvl w:val="0"/>
          <w:numId w:val="44"/>
        </w:numPr>
        <w:spacing w:before="0" w:after="0"/>
        <w:jc w:val="both"/>
        <w:rPr>
          <w:sz w:val="20"/>
          <w:szCs w:val="20"/>
        </w:rPr>
      </w:pPr>
      <w:r w:rsidRPr="26D238EC" w:rsidR="26D238EC">
        <w:rPr>
          <w:sz w:val="20"/>
          <w:szCs w:val="20"/>
        </w:rPr>
        <w:t xml:space="preserve">Da fare: articolo su FORUMPA.IT per creare un Dossier su sito forumpa.it </w:t>
      </w:r>
    </w:p>
    <w:p w:rsidRPr="00B11227" w:rsidR="005C7AA5" w:rsidP="007D4522" w:rsidRDefault="007D4522" w14:paraId="652451E8" w14:textId="4BA0240C">
      <w:pPr>
        <w:pStyle w:val="Paragrafoelenco"/>
        <w:numPr>
          <w:ilvl w:val="0"/>
          <w:numId w:val="40"/>
        </w:numPr>
        <w:spacing w:before="0" w:after="0" w:line="259" w:lineRule="auto"/>
        <w:jc w:val="both"/>
        <w:rPr>
          <w:sz w:val="20"/>
          <w:szCs w:val="20"/>
        </w:rPr>
      </w:pPr>
      <w:r w:rsidRPr="26D238EC" w:rsidR="26D238EC">
        <w:rPr>
          <w:sz w:val="20"/>
          <w:szCs w:val="20"/>
        </w:rPr>
        <w:t xml:space="preserve">Campagna mosaico 9 facce. </w:t>
      </w:r>
      <w:r w:rsidRPr="26D238EC" w:rsidR="26D238EC">
        <w:rPr>
          <w:sz w:val="20"/>
          <w:szCs w:val="20"/>
        </w:rPr>
        <w:t>Favorevoli al volto reale:</w:t>
      </w:r>
    </w:p>
    <w:p w:rsidRPr="00B11227" w:rsidR="005C7AA5" w:rsidP="005C7AA5" w:rsidRDefault="005C7AA5" w14:paraId="3D672319" w14:textId="77777777">
      <w:pPr>
        <w:pStyle w:val="Paragrafoelenco"/>
        <w:numPr>
          <w:ilvl w:val="1"/>
          <w:numId w:val="26"/>
        </w:numPr>
        <w:spacing w:before="0" w:after="0" w:line="259" w:lineRule="auto"/>
        <w:jc w:val="both"/>
        <w:rPr>
          <w:sz w:val="20"/>
          <w:szCs w:val="20"/>
        </w:rPr>
      </w:pPr>
      <w:r w:rsidRPr="00B11227">
        <w:rPr>
          <w:sz w:val="20"/>
          <w:szCs w:val="20"/>
        </w:rPr>
        <w:t>RER - sì</w:t>
      </w:r>
    </w:p>
    <w:p w:rsidRPr="00B11227" w:rsidR="005C7AA5" w:rsidP="005C7AA5" w:rsidRDefault="005C7AA5" w14:paraId="38BA4C8D" w14:textId="77777777">
      <w:pPr>
        <w:pStyle w:val="Paragrafoelenco"/>
        <w:numPr>
          <w:ilvl w:val="1"/>
          <w:numId w:val="26"/>
        </w:numPr>
        <w:spacing w:before="0" w:after="0" w:line="259" w:lineRule="auto"/>
        <w:jc w:val="both"/>
        <w:rPr>
          <w:sz w:val="20"/>
          <w:szCs w:val="20"/>
        </w:rPr>
      </w:pPr>
      <w:r w:rsidRPr="00B11227">
        <w:rPr>
          <w:sz w:val="20"/>
          <w:szCs w:val="20"/>
        </w:rPr>
        <w:t>Veneto - sì</w:t>
      </w:r>
    </w:p>
    <w:p w:rsidRPr="00B11227" w:rsidR="005C7AA5" w:rsidP="005C7AA5" w:rsidRDefault="005C7AA5" w14:paraId="5E178839" w14:textId="77777777">
      <w:pPr>
        <w:pStyle w:val="Paragrafoelenco"/>
        <w:numPr>
          <w:ilvl w:val="1"/>
          <w:numId w:val="26"/>
        </w:numPr>
        <w:spacing w:before="0" w:after="0" w:line="259" w:lineRule="auto"/>
        <w:jc w:val="both"/>
        <w:rPr>
          <w:sz w:val="20"/>
          <w:szCs w:val="20"/>
        </w:rPr>
      </w:pPr>
      <w:r w:rsidRPr="00B11227">
        <w:rPr>
          <w:sz w:val="20"/>
          <w:szCs w:val="20"/>
        </w:rPr>
        <w:t>Città metropolitana - sì</w:t>
      </w:r>
    </w:p>
    <w:p w:rsidRPr="00B11227" w:rsidR="005C7AA5" w:rsidP="005C7AA5" w:rsidRDefault="005C7AA5" w14:paraId="47D1EC17" w14:textId="77777777">
      <w:pPr>
        <w:pStyle w:val="Paragrafoelenco"/>
        <w:numPr>
          <w:ilvl w:val="1"/>
          <w:numId w:val="26"/>
        </w:numPr>
        <w:spacing w:before="0" w:after="0" w:line="259" w:lineRule="auto"/>
        <w:jc w:val="both"/>
        <w:rPr>
          <w:sz w:val="20"/>
          <w:szCs w:val="20"/>
        </w:rPr>
      </w:pPr>
      <w:r w:rsidRPr="00B11227">
        <w:rPr>
          <w:sz w:val="20"/>
          <w:szCs w:val="20"/>
        </w:rPr>
        <w:t>Comune di Bologna - sì (vuole creare una call interna per individuare il volto)</w:t>
      </w:r>
    </w:p>
    <w:p w:rsidRPr="00B11227" w:rsidR="005C7AA5" w:rsidP="005C7AA5" w:rsidRDefault="005C7AA5" w14:paraId="5B5B1215" w14:textId="77777777">
      <w:pPr>
        <w:pStyle w:val="Paragrafoelenco"/>
        <w:numPr>
          <w:ilvl w:val="1"/>
          <w:numId w:val="26"/>
        </w:numPr>
        <w:spacing w:before="0" w:after="0" w:line="259" w:lineRule="auto"/>
        <w:jc w:val="both"/>
        <w:rPr>
          <w:sz w:val="20"/>
          <w:szCs w:val="20"/>
        </w:rPr>
      </w:pPr>
      <w:r w:rsidRPr="00B11227">
        <w:rPr>
          <w:sz w:val="20"/>
          <w:szCs w:val="20"/>
        </w:rPr>
        <w:t>Trento - sì</w:t>
      </w:r>
    </w:p>
    <w:p w:rsidRPr="00B11227" w:rsidR="005C7AA5" w:rsidP="005C7AA5" w:rsidRDefault="005C7AA5" w14:paraId="4FD1A6C4" w14:textId="77777777">
      <w:pPr>
        <w:pStyle w:val="Paragrafoelenco"/>
        <w:numPr>
          <w:ilvl w:val="1"/>
          <w:numId w:val="26"/>
        </w:numPr>
        <w:spacing w:before="0" w:after="0" w:line="259" w:lineRule="auto"/>
        <w:jc w:val="both"/>
        <w:rPr>
          <w:sz w:val="20"/>
          <w:szCs w:val="20"/>
        </w:rPr>
      </w:pPr>
      <w:r w:rsidRPr="00B11227">
        <w:rPr>
          <w:sz w:val="20"/>
          <w:szCs w:val="20"/>
        </w:rPr>
        <w:t>Lazio - sì (coinvolge una donna)</w:t>
      </w:r>
    </w:p>
    <w:p w:rsidRPr="00B11227" w:rsidR="005C7AA5" w:rsidP="005C7AA5" w:rsidRDefault="005C7AA5" w14:paraId="38F77FB3" w14:textId="77777777">
      <w:pPr>
        <w:pStyle w:val="Paragrafoelenco"/>
        <w:numPr>
          <w:ilvl w:val="1"/>
          <w:numId w:val="26"/>
        </w:numPr>
        <w:spacing w:before="0" w:after="0" w:line="259" w:lineRule="auto"/>
        <w:jc w:val="both"/>
        <w:rPr>
          <w:sz w:val="20"/>
          <w:szCs w:val="20"/>
        </w:rPr>
      </w:pPr>
      <w:r w:rsidRPr="00B11227">
        <w:rPr>
          <w:sz w:val="20"/>
          <w:szCs w:val="20"/>
        </w:rPr>
        <w:t>Friuli – sì (coinvolge una donna)</w:t>
      </w:r>
    </w:p>
    <w:p w:rsidRPr="00B11227" w:rsidR="005C7AA5" w:rsidP="005C7AA5" w:rsidRDefault="005C7AA5" w14:paraId="09EACF58" w14:textId="77777777">
      <w:pPr>
        <w:pStyle w:val="Paragrafoelenco"/>
        <w:numPr>
          <w:ilvl w:val="1"/>
          <w:numId w:val="26"/>
        </w:numPr>
        <w:spacing w:before="0" w:after="0" w:line="259" w:lineRule="auto"/>
        <w:jc w:val="both"/>
        <w:rPr>
          <w:sz w:val="20"/>
          <w:szCs w:val="20"/>
        </w:rPr>
      </w:pPr>
      <w:r w:rsidRPr="00B11227">
        <w:rPr>
          <w:sz w:val="20"/>
          <w:szCs w:val="20"/>
        </w:rPr>
        <w:t>Piemonte – ci danno feedback – inizio settimana dopo confronto</w:t>
      </w:r>
    </w:p>
    <w:p w:rsidRPr="00B11227" w:rsidR="005C7AA5" w:rsidP="005C7AA5" w:rsidRDefault="005C7AA5" w14:paraId="10212A3B" w14:textId="77777777">
      <w:pPr>
        <w:pStyle w:val="Paragrafoelenco"/>
        <w:numPr>
          <w:ilvl w:val="1"/>
          <w:numId w:val="26"/>
        </w:numPr>
        <w:spacing w:before="0" w:after="0" w:line="259" w:lineRule="auto"/>
        <w:jc w:val="both"/>
        <w:rPr>
          <w:sz w:val="20"/>
          <w:szCs w:val="20"/>
        </w:rPr>
      </w:pPr>
      <w:r w:rsidRPr="00B11227">
        <w:rPr>
          <w:sz w:val="20"/>
          <w:szCs w:val="20"/>
        </w:rPr>
        <w:t>UTI – assente oggi</w:t>
      </w:r>
    </w:p>
    <w:p w:rsidRPr="00B11227" w:rsidR="005C7AA5" w:rsidP="005C7AA5" w:rsidRDefault="005C7AA5" w14:paraId="635DC2F1" w14:textId="77777777">
      <w:pPr>
        <w:spacing w:before="0" w:after="0"/>
        <w:jc w:val="both"/>
        <w:rPr>
          <w:sz w:val="20"/>
          <w:szCs w:val="20"/>
        </w:rPr>
      </w:pPr>
      <w:r w:rsidRPr="00B11227">
        <w:rPr>
          <w:sz w:val="20"/>
          <w:szCs w:val="20"/>
        </w:rPr>
        <w:t>Nel caso ci fosse qualcuno di non favorevole si seleziona da un ente che ha espresso parere favorevole.</w:t>
      </w:r>
    </w:p>
    <w:p w:rsidRPr="00B11227" w:rsidR="005C7AA5" w:rsidP="005C7AA5" w:rsidRDefault="005C7AA5" w14:paraId="1F0C8985" w14:textId="77777777">
      <w:pPr>
        <w:spacing w:before="0" w:after="0"/>
        <w:jc w:val="both"/>
        <w:rPr>
          <w:sz w:val="20"/>
          <w:szCs w:val="20"/>
        </w:rPr>
      </w:pPr>
      <w:r w:rsidRPr="00B11227">
        <w:rPr>
          <w:sz w:val="20"/>
          <w:szCs w:val="20"/>
        </w:rPr>
        <w:t>Rispetto ai materiali fisici:</w:t>
      </w:r>
    </w:p>
    <w:p w:rsidRPr="00B11227" w:rsidR="005C7AA5" w:rsidP="005C7AA5" w:rsidRDefault="005C7AA5" w14:paraId="3F04715B" w14:textId="08A20330">
      <w:pPr>
        <w:pStyle w:val="Paragrafoelenco"/>
        <w:numPr>
          <w:ilvl w:val="0"/>
          <w:numId w:val="27"/>
        </w:numPr>
        <w:spacing w:before="0" w:after="0" w:line="259" w:lineRule="auto"/>
        <w:jc w:val="both"/>
        <w:rPr>
          <w:sz w:val="20"/>
          <w:szCs w:val="20"/>
        </w:rPr>
      </w:pPr>
      <w:r w:rsidRPr="00B11227">
        <w:rPr>
          <w:sz w:val="20"/>
          <w:szCs w:val="20"/>
        </w:rPr>
        <w:t xml:space="preserve">Sul totem con supporto fisso – soluzione con body copy con indicazione </w:t>
      </w:r>
      <w:r w:rsidRPr="00B11227" w:rsidR="00B11227">
        <w:rPr>
          <w:sz w:val="20"/>
          <w:szCs w:val="20"/>
        </w:rPr>
        <w:t xml:space="preserve">alla voce </w:t>
      </w:r>
      <w:r w:rsidRPr="00B11227" w:rsidR="00B11227">
        <w:rPr>
          <w:sz w:val="20"/>
          <w:szCs w:val="20"/>
        </w:rPr>
        <w:t xml:space="preserve">“rivolgiti a” </w:t>
      </w:r>
      <w:r w:rsidRPr="00B11227">
        <w:rPr>
          <w:sz w:val="20"/>
          <w:szCs w:val="20"/>
        </w:rPr>
        <w:t xml:space="preserve">di Ufficio </w:t>
      </w:r>
      <w:r w:rsidRPr="00B11227" w:rsidR="007D4522">
        <w:rPr>
          <w:sz w:val="20"/>
          <w:szCs w:val="20"/>
        </w:rPr>
        <w:t>di riferimento</w:t>
      </w:r>
    </w:p>
    <w:p w:rsidRPr="00B11227" w:rsidR="005C7AA5" w:rsidP="005C7AA5" w:rsidRDefault="005C7AA5" w14:paraId="287D992F" w14:textId="4A60F9D1">
      <w:pPr>
        <w:pStyle w:val="Paragrafoelenco"/>
        <w:numPr>
          <w:ilvl w:val="0"/>
          <w:numId w:val="27"/>
        </w:numPr>
        <w:spacing w:before="0" w:after="0" w:line="259" w:lineRule="auto"/>
        <w:jc w:val="both"/>
        <w:rPr>
          <w:sz w:val="20"/>
          <w:szCs w:val="20"/>
        </w:rPr>
      </w:pPr>
      <w:r w:rsidRPr="00B11227">
        <w:rPr>
          <w:sz w:val="20"/>
          <w:szCs w:val="20"/>
        </w:rPr>
        <w:t>Sulla vela con supporto mobile – soluzione senza body copy</w:t>
      </w:r>
      <w:r w:rsidRPr="00B11227" w:rsidR="00B11227">
        <w:rPr>
          <w:sz w:val="20"/>
          <w:szCs w:val="20"/>
        </w:rPr>
        <w:t xml:space="preserve"> </w:t>
      </w:r>
    </w:p>
    <w:p w:rsidRPr="000A4F46" w:rsidR="000A4F46" w:rsidP="000A4F46" w:rsidRDefault="000A4F46" w14:paraId="6F918258" w14:textId="77777777">
      <w:pPr>
        <w:pStyle w:val="Titolo2"/>
        <w:jc w:val="both"/>
      </w:pPr>
    </w:p>
    <w:p w:rsidRPr="000A4F46" w:rsidR="000A4F46" w:rsidP="000A4F46" w:rsidRDefault="000A4F46" w14:paraId="177782CC" w14:noSpellErr="1" w14:textId="5A882F90">
      <w:pPr>
        <w:pStyle w:val="Titolo2"/>
        <w:jc w:val="both"/>
      </w:pPr>
      <w:r w:rsidRPr="26D238EC" w:rsidR="26D238EC">
        <w:rPr>
          <w:lang w:bidi="it-IT"/>
        </w:rPr>
        <w:t xml:space="preserve">| </w:t>
      </w:r>
      <w:sdt>
        <w:sdtPr>
          <w:id w:val="1330333647"/>
          <w:alias w:val="Agenda 1, argomento dell'agenda:"/>
          <w15:appearance w15:val="hidden"/>
          <w:tag w:val="Agenda 1, argomento dell'agenda:"/>
          <w:temporary/>
          <w:showingPlcHdr/>
          <w:placeholder>
            <w:docPart w:val="8ED2063E212B42C2B7793EC0D1DE0263"/>
          </w:placeholder>
        </w:sdtPr>
        <w:sdtContent>
          <w:r w:rsidRPr="26D238EC" w:rsidR="26D238EC">
            <w:rPr>
              <w:lang w:bidi="it-IT"/>
            </w:rPr>
            <w:t>Argomento dell'agenda</w:t>
          </w:r>
        </w:sdtContent>
      </w:sdt>
      <w:r w:rsidRPr="26D238EC" w:rsidR="26D238EC">
        <w:rPr>
          <w:lang w:bidi="it-IT"/>
        </w:rPr>
        <w:t xml:space="preserve"> </w:t>
      </w:r>
      <w:r w:rsidRPr="26D238EC" w:rsidR="26D238EC">
        <w:rPr>
          <w:i w:val="1"/>
          <w:iCs w:val="1"/>
          <w:color w:val="auto"/>
        </w:rPr>
        <w:t>Presentazione dell’evento di metà progetto |</w:t>
      </w:r>
      <w:r w:rsidRPr="26D238EC" w:rsidR="26D238EC">
        <w:rPr>
          <w:lang w:bidi="it-IT"/>
        </w:rPr>
        <w:t xml:space="preserve"> </w:t>
      </w:r>
    </w:p>
    <w:p w:rsidRPr="007D4522" w:rsidR="00FC1AF2" w:rsidP="26D238EC" w:rsidRDefault="00FC1AF2" w14:paraId="71D5819E" w14:noSpellErr="1" w14:textId="2D8DAB86">
      <w:pPr>
        <w:spacing w:before="0" w:after="0"/>
        <w:jc w:val="both"/>
        <w:rPr>
          <w:b w:val="1"/>
          <w:bCs w:val="1"/>
          <w:sz w:val="20"/>
          <w:szCs w:val="20"/>
        </w:rPr>
      </w:pPr>
      <w:r w:rsidRPr="26D238EC" w:rsidR="26D238EC">
        <w:rPr>
          <w:b w:val="1"/>
          <w:bCs w:val="1"/>
          <w:sz w:val="20"/>
          <w:szCs w:val="20"/>
        </w:rPr>
        <w:t xml:space="preserve">EVENTO </w:t>
      </w:r>
      <w:r w:rsidRPr="26D238EC" w:rsidR="26D238EC">
        <w:rPr>
          <w:b w:val="1"/>
          <w:bCs w:val="1"/>
          <w:sz w:val="20"/>
          <w:szCs w:val="20"/>
        </w:rPr>
        <w:t xml:space="preserve">INTERMEDIO </w:t>
      </w:r>
      <w:r w:rsidRPr="26D238EC" w:rsidR="26D238EC">
        <w:rPr>
          <w:b w:val="1"/>
          <w:bCs w:val="1"/>
          <w:sz w:val="20"/>
          <w:szCs w:val="20"/>
        </w:rPr>
        <w:t>SU</w:t>
      </w:r>
      <w:r w:rsidRPr="26D238EC" w:rsidR="26D238EC">
        <w:rPr>
          <w:b w:val="1"/>
          <w:bCs w:val="1"/>
          <w:sz w:val="20"/>
          <w:szCs w:val="20"/>
        </w:rPr>
        <w:t>L</w:t>
      </w:r>
      <w:r w:rsidRPr="26D238EC" w:rsidR="26D238EC">
        <w:rPr>
          <w:b w:val="1"/>
          <w:bCs w:val="1"/>
          <w:sz w:val="20"/>
          <w:szCs w:val="20"/>
        </w:rPr>
        <w:t xml:space="preserve"> </w:t>
      </w:r>
      <w:r w:rsidRPr="26D238EC" w:rsidR="26D238EC">
        <w:rPr>
          <w:b w:val="1"/>
          <w:bCs w:val="1"/>
          <w:sz w:val="20"/>
          <w:szCs w:val="20"/>
        </w:rPr>
        <w:t xml:space="preserve">“TEMA </w:t>
      </w:r>
      <w:r w:rsidRPr="26D238EC" w:rsidR="26D238EC">
        <w:rPr>
          <w:b w:val="1"/>
          <w:bCs w:val="1"/>
          <w:sz w:val="20"/>
          <w:szCs w:val="20"/>
        </w:rPr>
        <w:t>SPAZI</w:t>
      </w:r>
      <w:r w:rsidRPr="26D238EC" w:rsidR="26D238EC">
        <w:rPr>
          <w:b w:val="1"/>
          <w:bCs w:val="1"/>
          <w:sz w:val="20"/>
          <w:szCs w:val="20"/>
        </w:rPr>
        <w:t>” (per scaletta proposta di vedano le slide)</w:t>
      </w:r>
    </w:p>
    <w:p w:rsidRPr="00B11227" w:rsidR="00FC1AF2" w:rsidP="26D238EC" w:rsidRDefault="00FC1AF2" w14:noSpellErr="1" w14:paraId="1A0D6BA4" w14:textId="776CE7D8">
      <w:pPr>
        <w:pStyle w:val="Paragrafoelenco"/>
        <w:numPr>
          <w:ilvl w:val="0"/>
          <w:numId w:val="40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sz w:val="20"/>
          <w:szCs w:val="20"/>
        </w:rPr>
      </w:pPr>
      <w:r w:rsidRPr="26D238EC" w:rsidR="26D238EC">
        <w:rPr>
          <w:sz w:val="20"/>
          <w:szCs w:val="20"/>
        </w:rPr>
        <w:t>Data in corso di definizione (fine marzo/inizio aprile)</w:t>
      </w:r>
    </w:p>
    <w:p w:rsidRPr="00B11227" w:rsidR="00FC1AF2" w:rsidP="26D238EC" w:rsidRDefault="00FC1AF2" w14:paraId="4BE82F19" w14:noSpellErr="1" w14:textId="22F4A80B">
      <w:pPr>
        <w:pStyle w:val="Paragrafoelenco"/>
        <w:numPr>
          <w:ilvl w:val="0"/>
          <w:numId w:val="40"/>
        </w:numPr>
        <w:spacing w:before="0" w:after="0" w:line="259" w:lineRule="auto"/>
        <w:jc w:val="both"/>
        <w:rPr>
          <w:sz w:val="20"/>
          <w:szCs w:val="20"/>
        </w:rPr>
      </w:pPr>
      <w:r w:rsidRPr="26D238EC" w:rsidR="26D238EC">
        <w:rPr>
          <w:sz w:val="20"/>
          <w:szCs w:val="20"/>
        </w:rPr>
        <w:t>Stakeholder chiave di carattere nazionale e di carattere locale che devono scegliere le amministrazioni stesse – elenco entro il 4 marzo (data uguale alla data invio prevista);</w:t>
      </w:r>
    </w:p>
    <w:p w:rsidRPr="00B11227" w:rsidR="00B870E5" w:rsidP="00B870E5" w:rsidRDefault="00B870E5" w14:paraId="200A5815" w14:textId="19891539">
      <w:pPr>
        <w:ind w:left="0"/>
        <w:jc w:val="both"/>
        <w:rPr>
          <w:sz w:val="20"/>
          <w:szCs w:val="20"/>
        </w:rPr>
      </w:pPr>
    </w:p>
    <w:p w:rsidRPr="00B11227" w:rsidR="00820BD3" w:rsidP="00B11227" w:rsidRDefault="00820BD3" w14:paraId="3AFFE0FB" w14:textId="0566DCA5">
      <w:pPr>
        <w:spacing w:before="0" w:after="0" w:line="259" w:lineRule="auto"/>
        <w:ind w:left="0"/>
        <w:jc w:val="both"/>
        <w:rPr>
          <w:sz w:val="20"/>
          <w:szCs w:val="20"/>
        </w:rPr>
      </w:pPr>
    </w:p>
    <w:p w:rsidRPr="00B11227" w:rsidR="00820BD3" w:rsidP="00B11227" w:rsidRDefault="00820BD3" w14:paraId="5A6DD462" w14:textId="77777777">
      <w:pPr>
        <w:spacing w:before="0" w:after="0" w:line="259" w:lineRule="auto"/>
        <w:ind w:left="0"/>
        <w:jc w:val="both"/>
        <w:rPr>
          <w:b/>
          <w:i/>
          <w:sz w:val="20"/>
          <w:szCs w:val="20"/>
          <w:u w:val="single"/>
        </w:rPr>
      </w:pPr>
      <w:r w:rsidRPr="00B11227">
        <w:rPr>
          <w:b/>
          <w:i/>
          <w:sz w:val="20"/>
          <w:szCs w:val="20"/>
          <w:u w:val="single"/>
        </w:rPr>
        <w:t>Prossimi appuntamenti</w:t>
      </w:r>
    </w:p>
    <w:p w:rsidRPr="00B11227" w:rsidR="00820BD3" w:rsidP="00B11227" w:rsidRDefault="00C6563E" w14:paraId="562B6927" w14:textId="6F51E451">
      <w:pPr>
        <w:spacing w:before="0" w:after="0" w:line="259" w:lineRule="auto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data del prossimo incontro di </w:t>
      </w:r>
      <w:r w:rsidRPr="00B11227">
        <w:rPr>
          <w:sz w:val="20"/>
          <w:szCs w:val="20"/>
        </w:rPr>
        <w:t>comitato scientifico</w:t>
      </w:r>
      <w:r>
        <w:rPr>
          <w:sz w:val="20"/>
          <w:szCs w:val="20"/>
        </w:rPr>
        <w:t xml:space="preserve"> </w:t>
      </w:r>
      <w:r w:rsidRPr="00B11227">
        <w:rPr>
          <w:sz w:val="20"/>
          <w:szCs w:val="20"/>
        </w:rPr>
        <w:t>comunicat</w:t>
      </w:r>
      <w:r>
        <w:rPr>
          <w:sz w:val="20"/>
          <w:szCs w:val="20"/>
        </w:rPr>
        <w:t xml:space="preserve">a </w:t>
      </w:r>
      <w:r w:rsidRPr="00B11227">
        <w:rPr>
          <w:sz w:val="20"/>
          <w:szCs w:val="20"/>
        </w:rPr>
        <w:t>verrà al più presto.</w:t>
      </w:r>
      <w:r w:rsidRPr="00B11227" w:rsidR="00820BD3">
        <w:rPr>
          <w:sz w:val="20"/>
          <w:szCs w:val="20"/>
        </w:rPr>
        <w:t xml:space="preserve"> </w:t>
      </w:r>
    </w:p>
    <w:sectPr w:rsidRPr="00B11227" w:rsidR="00820BD3" w:rsidSect="00384BD5">
      <w:footerReference w:type="default" r:id="rId11"/>
      <w:pgSz w:w="11906" w:h="16838" w:orient="portrait" w:code="9"/>
      <w:pgMar w:top="720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615" w:rsidRDefault="00E22615" w14:paraId="566897E8" w14:textId="77777777">
      <w:pPr>
        <w:spacing w:after="0"/>
      </w:pPr>
      <w:r>
        <w:separator/>
      </w:r>
    </w:p>
  </w:endnote>
  <w:endnote w:type="continuationSeparator" w:id="0">
    <w:p w:rsidR="00E22615" w:rsidRDefault="00E22615" w14:paraId="48EC4395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384BD5" w:rsidP="00384BD5" w:rsidRDefault="00384BD5" w14:paraId="15C69263" w14:textId="43F8CFE7">
    <w:pPr>
      <w:pStyle w:val="Intestazione"/>
      <w:pBdr>
        <w:top w:val="single" w:color="1CADE4" w:themeColor="accent1" w:sz="6" w:space="10"/>
      </w:pBdr>
      <w:spacing w:before="240"/>
      <w:jc w:val="right"/>
      <w:rPr>
        <w:color w:val="1CADE4" w:themeColor="accent1"/>
      </w:rPr>
    </w:pPr>
    <w:r>
      <w:rPr>
        <w:noProof/>
        <w:color w:val="1CADE4" w:themeColor="accent1"/>
        <w:lang w:eastAsia="it-IT"/>
      </w:rPr>
      <w:drawing>
        <wp:inline distT="0" distB="0" distL="0" distR="0" wp14:anchorId="3B4CA0CB" wp14:editId="3AB78AEC">
          <wp:extent cx="600075" cy="308203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269" cy="3118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10DCE" w:rsidP="00CB50F2" w:rsidRDefault="00010DCE" w14:paraId="35DA87A0" w14:textId="06E18C0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615" w:rsidRDefault="00E22615" w14:paraId="225902B2" w14:textId="77777777">
      <w:pPr>
        <w:spacing w:after="0"/>
      </w:pPr>
      <w:r>
        <w:separator/>
      </w:r>
    </w:p>
  </w:footnote>
  <w:footnote w:type="continuationSeparator" w:id="0">
    <w:p w:rsidR="00E22615" w:rsidRDefault="00E22615" w14:paraId="011019CF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2EA0353"/>
    <w:multiLevelType w:val="hybridMultilevel"/>
    <w:tmpl w:val="4B06860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2F34280"/>
    <w:multiLevelType w:val="hybridMultilevel"/>
    <w:tmpl w:val="D4A422DC"/>
    <w:lvl w:ilvl="0" w:tplc="6C84616C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  <w:sz w:val="16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12" w15:restartNumberingAfterBreak="0">
    <w:nsid w:val="03575AE4"/>
    <w:multiLevelType w:val="hybridMultilevel"/>
    <w:tmpl w:val="DF6490F8"/>
    <w:lvl w:ilvl="0" w:tplc="0E0AF586">
      <w:numFmt w:val="bullet"/>
      <w:lvlText w:val=""/>
      <w:lvlJc w:val="left"/>
      <w:pPr>
        <w:ind w:left="432" w:hanging="360"/>
      </w:pPr>
      <w:rPr>
        <w:rFonts w:hint="default" w:ascii="Symbol" w:hAnsi="Symbol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152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1872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592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312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032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4752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472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192" w:hanging="360"/>
      </w:pPr>
      <w:rPr>
        <w:rFonts w:hint="default" w:ascii="Wingdings" w:hAnsi="Wingdings"/>
      </w:rPr>
    </w:lvl>
  </w:abstractNum>
  <w:abstractNum w:abstractNumId="13" w15:restartNumberingAfterBreak="0">
    <w:nsid w:val="08071DA3"/>
    <w:multiLevelType w:val="hybridMultilevel"/>
    <w:tmpl w:val="9C5633D0"/>
    <w:lvl w:ilvl="0" w:tplc="B3B6EC22">
      <w:numFmt w:val="bullet"/>
      <w:lvlText w:val="-"/>
      <w:lvlJc w:val="left"/>
      <w:pPr>
        <w:ind w:left="720" w:hanging="360"/>
      </w:pPr>
      <w:rPr>
        <w:rFonts w:hint="default" w:ascii="Tw Cen MT" w:hAnsi="Tw Cen MT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0B393C20"/>
    <w:multiLevelType w:val="hybridMultilevel"/>
    <w:tmpl w:val="8B4EB09E"/>
    <w:lvl w:ilvl="0" w:tplc="0410000D">
      <w:start w:val="1"/>
      <w:numFmt w:val="bullet"/>
      <w:lvlText w:val=""/>
      <w:lvlJc w:val="left"/>
      <w:pPr>
        <w:ind w:left="792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15" w15:restartNumberingAfterBreak="0">
    <w:nsid w:val="14BE69BB"/>
    <w:multiLevelType w:val="hybridMultilevel"/>
    <w:tmpl w:val="0656630E"/>
    <w:lvl w:ilvl="0" w:tplc="ADBC82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8E549ED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B86F3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67C74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27C99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8BA27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D76CF4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04322B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90676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70D7D2F"/>
    <w:multiLevelType w:val="hybridMultilevel"/>
    <w:tmpl w:val="A57E8526"/>
    <w:lvl w:ilvl="0" w:tplc="04100001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17" w15:restartNumberingAfterBreak="0">
    <w:nsid w:val="1F054C17"/>
    <w:multiLevelType w:val="hybridMultilevel"/>
    <w:tmpl w:val="54CA6256"/>
    <w:lvl w:ilvl="0" w:tplc="4D8C8CE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8087F80"/>
    <w:multiLevelType w:val="hybridMultilevel"/>
    <w:tmpl w:val="5560955E"/>
    <w:lvl w:ilvl="0" w:tplc="76B8CB66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B5057F9"/>
    <w:multiLevelType w:val="hybridMultilevel"/>
    <w:tmpl w:val="84E0F2A0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2E04161F"/>
    <w:multiLevelType w:val="hybridMultilevel"/>
    <w:tmpl w:val="D198660A"/>
    <w:lvl w:ilvl="0" w:tplc="0410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2F324BEB"/>
    <w:multiLevelType w:val="hybridMultilevel"/>
    <w:tmpl w:val="584A905C"/>
    <w:lvl w:ilvl="0" w:tplc="04100001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22" w15:restartNumberingAfterBreak="0">
    <w:nsid w:val="30BB45B2"/>
    <w:multiLevelType w:val="hybridMultilevel"/>
    <w:tmpl w:val="11A442D6"/>
    <w:lvl w:ilvl="0" w:tplc="DAB039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2C30F71"/>
    <w:multiLevelType w:val="hybridMultilevel"/>
    <w:tmpl w:val="7C34544A"/>
    <w:lvl w:ilvl="0" w:tplc="B3B6EC22">
      <w:numFmt w:val="bullet"/>
      <w:lvlText w:val="-"/>
      <w:lvlJc w:val="left"/>
      <w:pPr>
        <w:ind w:left="792" w:hanging="360"/>
      </w:pPr>
      <w:rPr>
        <w:rFonts w:hint="default" w:ascii="Tw Cen MT" w:hAnsi="Tw Cen MT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24" w15:restartNumberingAfterBreak="0">
    <w:nsid w:val="37DF303A"/>
    <w:multiLevelType w:val="multilevel"/>
    <w:tmpl w:val="C7B0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443A356A"/>
    <w:multiLevelType w:val="hybridMultilevel"/>
    <w:tmpl w:val="4E488A8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4819306D"/>
    <w:multiLevelType w:val="hybridMultilevel"/>
    <w:tmpl w:val="0FCE8DCA"/>
    <w:lvl w:ilvl="0" w:tplc="DAB039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51B25C30"/>
    <w:multiLevelType w:val="hybridMultilevel"/>
    <w:tmpl w:val="E3862004"/>
    <w:lvl w:ilvl="0" w:tplc="DAB039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8" w15:restartNumberingAfterBreak="0">
    <w:nsid w:val="549769DF"/>
    <w:multiLevelType w:val="hybridMultilevel"/>
    <w:tmpl w:val="B1BE608E"/>
    <w:lvl w:ilvl="0" w:tplc="0410000D">
      <w:start w:val="1"/>
      <w:numFmt w:val="bullet"/>
      <w:lvlText w:val=""/>
      <w:lvlJc w:val="left"/>
      <w:pPr>
        <w:ind w:left="432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152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1872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592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312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032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4752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472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192" w:hanging="360"/>
      </w:pPr>
      <w:rPr>
        <w:rFonts w:hint="default" w:ascii="Wingdings" w:hAnsi="Wingdings"/>
      </w:rPr>
    </w:lvl>
  </w:abstractNum>
  <w:abstractNum w:abstractNumId="29" w15:restartNumberingAfterBreak="0">
    <w:nsid w:val="5B813620"/>
    <w:multiLevelType w:val="hybridMultilevel"/>
    <w:tmpl w:val="54BE68C0"/>
    <w:lvl w:ilvl="0" w:tplc="4D8C8CE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D26516B"/>
    <w:multiLevelType w:val="hybridMultilevel"/>
    <w:tmpl w:val="95D0F7D6"/>
    <w:lvl w:ilvl="0" w:tplc="04100001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31" w15:restartNumberingAfterBreak="0">
    <w:nsid w:val="60C36570"/>
    <w:multiLevelType w:val="hybridMultilevel"/>
    <w:tmpl w:val="AE02FA8E"/>
    <w:lvl w:ilvl="0" w:tplc="DED2A8EE">
      <w:start w:val="1"/>
      <w:numFmt w:val="bullet"/>
      <w:lvlText w:val=""/>
      <w:lvlJc w:val="left"/>
      <w:pPr>
        <w:ind w:left="792" w:hanging="360"/>
      </w:pPr>
      <w:rPr>
        <w:rFonts w:hint="default" w:ascii="Symbol" w:hAnsi="Symbol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11C3E25"/>
    <w:multiLevelType w:val="hybridMultilevel"/>
    <w:tmpl w:val="920AF190"/>
    <w:lvl w:ilvl="0" w:tplc="04100003">
      <w:start w:val="1"/>
      <w:numFmt w:val="bullet"/>
      <w:lvlText w:val="o"/>
      <w:lvlJc w:val="left"/>
      <w:pPr>
        <w:ind w:left="792" w:hanging="360"/>
      </w:pPr>
      <w:rPr>
        <w:rFonts w:hint="default" w:ascii="Courier New" w:hAnsi="Courier New" w:cs="Courier New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33" w15:restartNumberingAfterBreak="0">
    <w:nsid w:val="63324209"/>
    <w:multiLevelType w:val="hybridMultilevel"/>
    <w:tmpl w:val="8D707F9E"/>
    <w:lvl w:ilvl="0" w:tplc="0E0AF586">
      <w:numFmt w:val="bullet"/>
      <w:lvlText w:val=""/>
      <w:lvlJc w:val="left"/>
      <w:pPr>
        <w:ind w:left="432" w:hanging="360"/>
      </w:pPr>
      <w:rPr>
        <w:rFonts w:hint="default" w:ascii="Symbol" w:hAnsi="Symbol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152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1872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592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312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032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4752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472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192" w:hanging="360"/>
      </w:pPr>
      <w:rPr>
        <w:rFonts w:hint="default" w:ascii="Wingdings" w:hAnsi="Wingdings"/>
      </w:rPr>
    </w:lvl>
  </w:abstractNum>
  <w:abstractNum w:abstractNumId="34" w15:restartNumberingAfterBreak="0">
    <w:nsid w:val="63476718"/>
    <w:multiLevelType w:val="hybridMultilevel"/>
    <w:tmpl w:val="B0321146"/>
    <w:lvl w:ilvl="0" w:tplc="873A516A">
      <w:numFmt w:val="bullet"/>
      <w:lvlText w:val=""/>
      <w:lvlJc w:val="left"/>
      <w:pPr>
        <w:ind w:left="432" w:hanging="360"/>
      </w:pPr>
      <w:rPr>
        <w:rFonts w:hint="default" w:ascii="Symbol" w:hAnsi="Symbol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152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1872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592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312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032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4752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472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192" w:hanging="360"/>
      </w:pPr>
      <w:rPr>
        <w:rFonts w:hint="default" w:ascii="Wingdings" w:hAnsi="Wingdings"/>
      </w:rPr>
    </w:lvl>
  </w:abstractNum>
  <w:abstractNum w:abstractNumId="35" w15:restartNumberingAfterBreak="0">
    <w:nsid w:val="65680AC3"/>
    <w:multiLevelType w:val="hybridMultilevel"/>
    <w:tmpl w:val="0186B2E2"/>
    <w:lvl w:ilvl="0" w:tplc="DAB0391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sz w:val="16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6" w15:restartNumberingAfterBreak="0">
    <w:nsid w:val="66A21A37"/>
    <w:multiLevelType w:val="hybridMultilevel"/>
    <w:tmpl w:val="6FA0A92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8723A7E"/>
    <w:multiLevelType w:val="hybridMultilevel"/>
    <w:tmpl w:val="6A3E46FA"/>
    <w:lvl w:ilvl="0" w:tplc="0410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  <w:sz w:val="16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8" w15:restartNumberingAfterBreak="0">
    <w:nsid w:val="6BA85280"/>
    <w:multiLevelType w:val="hybridMultilevel"/>
    <w:tmpl w:val="6C8CCBF2"/>
    <w:lvl w:ilvl="0" w:tplc="DED2A8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E545CD7"/>
    <w:multiLevelType w:val="hybridMultilevel"/>
    <w:tmpl w:val="DF6E2C4C"/>
    <w:lvl w:ilvl="0" w:tplc="0410000D">
      <w:start w:val="1"/>
      <w:numFmt w:val="bullet"/>
      <w:lvlText w:val=""/>
      <w:lvlJc w:val="left"/>
      <w:pPr>
        <w:ind w:left="432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152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1872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592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312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032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4752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472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192" w:hanging="360"/>
      </w:pPr>
      <w:rPr>
        <w:rFonts w:hint="default" w:ascii="Wingdings" w:hAnsi="Wingdings"/>
      </w:rPr>
    </w:lvl>
  </w:abstractNum>
  <w:abstractNum w:abstractNumId="40" w15:restartNumberingAfterBreak="0">
    <w:nsid w:val="719B1B99"/>
    <w:multiLevelType w:val="hybridMultilevel"/>
    <w:tmpl w:val="D59C43D0"/>
    <w:lvl w:ilvl="0" w:tplc="DAB0391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4DC78D2"/>
    <w:multiLevelType w:val="hybridMultilevel"/>
    <w:tmpl w:val="DF845228"/>
    <w:lvl w:ilvl="0" w:tplc="0E0AF586">
      <w:numFmt w:val="bullet"/>
      <w:lvlText w:val=""/>
      <w:lvlJc w:val="left"/>
      <w:pPr>
        <w:ind w:left="504" w:hanging="360"/>
      </w:pPr>
      <w:rPr>
        <w:rFonts w:hint="default" w:ascii="Symbol" w:hAnsi="Symbol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hint="default" w:ascii="Wingdings" w:hAnsi="Wingdings"/>
      </w:rPr>
    </w:lvl>
  </w:abstractNum>
  <w:abstractNum w:abstractNumId="42" w15:restartNumberingAfterBreak="0">
    <w:nsid w:val="78441ECF"/>
    <w:multiLevelType w:val="hybridMultilevel"/>
    <w:tmpl w:val="336870DA"/>
    <w:lvl w:ilvl="0" w:tplc="DAB0391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ED61C23"/>
    <w:multiLevelType w:val="hybridMultilevel"/>
    <w:tmpl w:val="206295C8"/>
    <w:lvl w:ilvl="0" w:tplc="B3B6EC22">
      <w:numFmt w:val="bullet"/>
      <w:lvlText w:val="-"/>
      <w:lvlJc w:val="left"/>
      <w:pPr>
        <w:ind w:left="1080" w:hanging="360"/>
      </w:pPr>
      <w:rPr>
        <w:rFonts w:hint="default" w:ascii="Tw Cen MT" w:hAnsi="Tw Cen MT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34"/>
  </w:num>
  <w:num w:numId="13">
    <w:abstractNumId w:val="39"/>
  </w:num>
  <w:num w:numId="14">
    <w:abstractNumId w:val="14"/>
  </w:num>
  <w:num w:numId="15">
    <w:abstractNumId w:val="12"/>
  </w:num>
  <w:num w:numId="16">
    <w:abstractNumId w:val="41"/>
  </w:num>
  <w:num w:numId="17">
    <w:abstractNumId w:val="33"/>
  </w:num>
  <w:num w:numId="18">
    <w:abstractNumId w:val="28"/>
  </w:num>
  <w:num w:numId="19">
    <w:abstractNumId w:val="13"/>
  </w:num>
  <w:num w:numId="20">
    <w:abstractNumId w:val="43"/>
  </w:num>
  <w:num w:numId="21">
    <w:abstractNumId w:val="23"/>
  </w:num>
  <w:num w:numId="22">
    <w:abstractNumId w:val="24"/>
  </w:num>
  <w:num w:numId="23">
    <w:abstractNumId w:val="16"/>
  </w:num>
  <w:num w:numId="24">
    <w:abstractNumId w:val="15"/>
  </w:num>
  <w:num w:numId="25">
    <w:abstractNumId w:val="10"/>
  </w:num>
  <w:num w:numId="26">
    <w:abstractNumId w:val="17"/>
  </w:num>
  <w:num w:numId="27">
    <w:abstractNumId w:val="29"/>
  </w:num>
  <w:num w:numId="28">
    <w:abstractNumId w:val="30"/>
  </w:num>
  <w:num w:numId="29">
    <w:abstractNumId w:val="11"/>
  </w:num>
  <w:num w:numId="30">
    <w:abstractNumId w:val="20"/>
  </w:num>
  <w:num w:numId="31">
    <w:abstractNumId w:val="19"/>
  </w:num>
  <w:num w:numId="32">
    <w:abstractNumId w:val="31"/>
  </w:num>
  <w:num w:numId="33">
    <w:abstractNumId w:val="18"/>
  </w:num>
  <w:num w:numId="34">
    <w:abstractNumId w:val="36"/>
  </w:num>
  <w:num w:numId="35">
    <w:abstractNumId w:val="22"/>
  </w:num>
  <w:num w:numId="36">
    <w:abstractNumId w:val="26"/>
  </w:num>
  <w:num w:numId="37">
    <w:abstractNumId w:val="42"/>
  </w:num>
  <w:num w:numId="38">
    <w:abstractNumId w:val="40"/>
  </w:num>
  <w:num w:numId="39">
    <w:abstractNumId w:val="27"/>
  </w:num>
  <w:num w:numId="40">
    <w:abstractNumId w:val="25"/>
  </w:num>
  <w:num w:numId="41">
    <w:abstractNumId w:val="35"/>
  </w:num>
  <w:num w:numId="42">
    <w:abstractNumId w:val="37"/>
  </w:num>
  <w:num w:numId="43">
    <w:abstractNumId w:val="32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4A4"/>
    <w:rsid w:val="00003D64"/>
    <w:rsid w:val="00004F75"/>
    <w:rsid w:val="00010DCE"/>
    <w:rsid w:val="00025267"/>
    <w:rsid w:val="00026A23"/>
    <w:rsid w:val="00070820"/>
    <w:rsid w:val="00080914"/>
    <w:rsid w:val="00086BB7"/>
    <w:rsid w:val="000A05B4"/>
    <w:rsid w:val="000A4F46"/>
    <w:rsid w:val="000B37A1"/>
    <w:rsid w:val="001005E5"/>
    <w:rsid w:val="00107A25"/>
    <w:rsid w:val="001118FD"/>
    <w:rsid w:val="00130A3D"/>
    <w:rsid w:val="00135404"/>
    <w:rsid w:val="00146989"/>
    <w:rsid w:val="00152CC8"/>
    <w:rsid w:val="001623A1"/>
    <w:rsid w:val="0017681F"/>
    <w:rsid w:val="001820D9"/>
    <w:rsid w:val="00191E2E"/>
    <w:rsid w:val="001C4546"/>
    <w:rsid w:val="001E0EFD"/>
    <w:rsid w:val="001F4A27"/>
    <w:rsid w:val="001F5D64"/>
    <w:rsid w:val="00224445"/>
    <w:rsid w:val="00226CAF"/>
    <w:rsid w:val="002326DC"/>
    <w:rsid w:val="0024415A"/>
    <w:rsid w:val="002A1F38"/>
    <w:rsid w:val="002B6C94"/>
    <w:rsid w:val="002E1E3C"/>
    <w:rsid w:val="002E7469"/>
    <w:rsid w:val="002F2F74"/>
    <w:rsid w:val="002F4ABE"/>
    <w:rsid w:val="002F7EF1"/>
    <w:rsid w:val="00324B5B"/>
    <w:rsid w:val="003553F5"/>
    <w:rsid w:val="00356B65"/>
    <w:rsid w:val="003606C2"/>
    <w:rsid w:val="00361DA3"/>
    <w:rsid w:val="003668A1"/>
    <w:rsid w:val="00384BD5"/>
    <w:rsid w:val="003B1BCE"/>
    <w:rsid w:val="003C1B81"/>
    <w:rsid w:val="003C6B6C"/>
    <w:rsid w:val="003F326F"/>
    <w:rsid w:val="004062CF"/>
    <w:rsid w:val="0041439B"/>
    <w:rsid w:val="00423537"/>
    <w:rsid w:val="00426507"/>
    <w:rsid w:val="00442BC4"/>
    <w:rsid w:val="00444D8F"/>
    <w:rsid w:val="00462B7B"/>
    <w:rsid w:val="00482F39"/>
    <w:rsid w:val="00486603"/>
    <w:rsid w:val="004C250F"/>
    <w:rsid w:val="004D3940"/>
    <w:rsid w:val="004D3D3C"/>
    <w:rsid w:val="004D4FFB"/>
    <w:rsid w:val="004E48DB"/>
    <w:rsid w:val="004F14A4"/>
    <w:rsid w:val="0052642B"/>
    <w:rsid w:val="00536273"/>
    <w:rsid w:val="00543275"/>
    <w:rsid w:val="00557792"/>
    <w:rsid w:val="00574C4A"/>
    <w:rsid w:val="00590EAE"/>
    <w:rsid w:val="005954EF"/>
    <w:rsid w:val="005B67F9"/>
    <w:rsid w:val="005C7AA5"/>
    <w:rsid w:val="005E370E"/>
    <w:rsid w:val="005E7D19"/>
    <w:rsid w:val="006068B6"/>
    <w:rsid w:val="00627977"/>
    <w:rsid w:val="006408B2"/>
    <w:rsid w:val="00645F59"/>
    <w:rsid w:val="0066086F"/>
    <w:rsid w:val="0067039A"/>
    <w:rsid w:val="00672A6F"/>
    <w:rsid w:val="00672CAC"/>
    <w:rsid w:val="006928B4"/>
    <w:rsid w:val="006B4375"/>
    <w:rsid w:val="006D2691"/>
    <w:rsid w:val="006D571F"/>
    <w:rsid w:val="006F5A3F"/>
    <w:rsid w:val="00711CB3"/>
    <w:rsid w:val="00711FA7"/>
    <w:rsid w:val="00714174"/>
    <w:rsid w:val="00715B3F"/>
    <w:rsid w:val="007253CC"/>
    <w:rsid w:val="007411A5"/>
    <w:rsid w:val="007435A0"/>
    <w:rsid w:val="00766997"/>
    <w:rsid w:val="007B2B79"/>
    <w:rsid w:val="007D1DB9"/>
    <w:rsid w:val="007D4522"/>
    <w:rsid w:val="007E0566"/>
    <w:rsid w:val="007E6810"/>
    <w:rsid w:val="007F430E"/>
    <w:rsid w:val="007F5778"/>
    <w:rsid w:val="008137E1"/>
    <w:rsid w:val="00820BD3"/>
    <w:rsid w:val="008431CB"/>
    <w:rsid w:val="008569DB"/>
    <w:rsid w:val="00862311"/>
    <w:rsid w:val="008748BD"/>
    <w:rsid w:val="00883E76"/>
    <w:rsid w:val="00890625"/>
    <w:rsid w:val="008D6313"/>
    <w:rsid w:val="008E196E"/>
    <w:rsid w:val="008E2FAF"/>
    <w:rsid w:val="008F53CE"/>
    <w:rsid w:val="00901764"/>
    <w:rsid w:val="00906EE2"/>
    <w:rsid w:val="00920BFF"/>
    <w:rsid w:val="0093449B"/>
    <w:rsid w:val="009439DF"/>
    <w:rsid w:val="00954E10"/>
    <w:rsid w:val="009569F3"/>
    <w:rsid w:val="00982A4D"/>
    <w:rsid w:val="009916AE"/>
    <w:rsid w:val="009A262F"/>
    <w:rsid w:val="009A2F68"/>
    <w:rsid w:val="009C3956"/>
    <w:rsid w:val="009E28FD"/>
    <w:rsid w:val="009F2F8C"/>
    <w:rsid w:val="00A1148B"/>
    <w:rsid w:val="00A979E1"/>
    <w:rsid w:val="00AA7301"/>
    <w:rsid w:val="00AC6388"/>
    <w:rsid w:val="00AD1563"/>
    <w:rsid w:val="00AE1144"/>
    <w:rsid w:val="00B11227"/>
    <w:rsid w:val="00B2460D"/>
    <w:rsid w:val="00B37911"/>
    <w:rsid w:val="00B45E12"/>
    <w:rsid w:val="00B8137F"/>
    <w:rsid w:val="00B870E5"/>
    <w:rsid w:val="00BA65F3"/>
    <w:rsid w:val="00BB514E"/>
    <w:rsid w:val="00BD367D"/>
    <w:rsid w:val="00BD4B24"/>
    <w:rsid w:val="00BF023B"/>
    <w:rsid w:val="00BF4E75"/>
    <w:rsid w:val="00C00DAB"/>
    <w:rsid w:val="00C111C2"/>
    <w:rsid w:val="00C37844"/>
    <w:rsid w:val="00C62EAC"/>
    <w:rsid w:val="00C6563E"/>
    <w:rsid w:val="00C9013A"/>
    <w:rsid w:val="00CB50F2"/>
    <w:rsid w:val="00CB597C"/>
    <w:rsid w:val="00CE2946"/>
    <w:rsid w:val="00CF5C61"/>
    <w:rsid w:val="00D0456D"/>
    <w:rsid w:val="00D06231"/>
    <w:rsid w:val="00D26CB1"/>
    <w:rsid w:val="00D31D26"/>
    <w:rsid w:val="00D3227C"/>
    <w:rsid w:val="00D367CE"/>
    <w:rsid w:val="00D45817"/>
    <w:rsid w:val="00D47996"/>
    <w:rsid w:val="00D6466C"/>
    <w:rsid w:val="00D723E8"/>
    <w:rsid w:val="00D81D09"/>
    <w:rsid w:val="00D8624A"/>
    <w:rsid w:val="00D90A37"/>
    <w:rsid w:val="00D9280E"/>
    <w:rsid w:val="00DC2307"/>
    <w:rsid w:val="00DF184B"/>
    <w:rsid w:val="00E11A70"/>
    <w:rsid w:val="00E12052"/>
    <w:rsid w:val="00E15E6D"/>
    <w:rsid w:val="00E21695"/>
    <w:rsid w:val="00E22615"/>
    <w:rsid w:val="00E52810"/>
    <w:rsid w:val="00E70F21"/>
    <w:rsid w:val="00EB43FE"/>
    <w:rsid w:val="00ED09C9"/>
    <w:rsid w:val="00EE6D50"/>
    <w:rsid w:val="00F45ED3"/>
    <w:rsid w:val="00F560A1"/>
    <w:rsid w:val="00F61B55"/>
    <w:rsid w:val="00F83445"/>
    <w:rsid w:val="00F845F3"/>
    <w:rsid w:val="00FA101D"/>
    <w:rsid w:val="00FB1588"/>
    <w:rsid w:val="00FC130B"/>
    <w:rsid w:val="00FC1AF2"/>
    <w:rsid w:val="00FD39AB"/>
    <w:rsid w:val="00FD76F0"/>
    <w:rsid w:val="00FD790D"/>
    <w:rsid w:val="00FE5ACC"/>
    <w:rsid w:val="00FE764C"/>
    <w:rsid w:val="26D238EC"/>
    <w:rsid w:val="3F85E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ECCF39A"/>
  <w15:chartTrackingRefBased/>
  <w15:docId w15:val="{774E4123-4B76-4254-9F72-0CCD6F40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semiHidden="1" w:unhideWhenUsed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semiHidden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e" w:default="1">
    <w:name w:val="Normal"/>
    <w:qFormat/>
    <w:rsid w:val="00E70F21"/>
    <w:rPr>
      <w:spacing w:val="4"/>
    </w:rPr>
  </w:style>
  <w:style w:type="paragraph" w:styleId="Titolo1">
    <w:name w:val="heading 1"/>
    <w:basedOn w:val="Normale"/>
    <w:link w:val="Titolo1Carattere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aps/>
      <w:color w:val="27CED7" w:themeColor="accent3"/>
      <w:spacing w:val="0"/>
      <w:sz w:val="26"/>
      <w:szCs w:val="26"/>
      <w:lang w:eastAsia="ja-JP"/>
    </w:rPr>
  </w:style>
  <w:style w:type="paragraph" w:styleId="Titolo2">
    <w:name w:val="heading 2"/>
    <w:basedOn w:val="Normale"/>
    <w:link w:val="Titolo2Carattere"/>
    <w:uiPriority w:val="9"/>
    <w:unhideWhenUsed/>
    <w:qFormat/>
    <w:rsid w:val="00E70F21"/>
    <w:pPr>
      <w:keepNext/>
      <w:keepLines/>
      <w:pBdr>
        <w:top w:val="single" w:color="27CED7" w:themeColor="accent3" w:sz="4" w:space="1"/>
      </w:pBdr>
      <w:spacing w:before="360" w:after="160"/>
      <w:contextualSpacing/>
      <w:outlineLvl w:val="1"/>
    </w:pPr>
    <w:rPr>
      <w:rFonts w:asciiTheme="majorHAnsi" w:hAnsiTheme="majorHAnsi" w:eastAsiaTheme="majorEastAsia" w:cstheme="majorBidi"/>
      <w:bCs/>
      <w:color w:val="2683C6" w:themeColor="accent2"/>
      <w:spacing w:val="15"/>
      <w:szCs w:val="21"/>
      <w:lang w:eastAsia="ja-JP"/>
    </w:rPr>
  </w:style>
  <w:style w:type="paragraph" w:styleId="Titolo3">
    <w:name w:val="heading 3"/>
    <w:basedOn w:val="Normale"/>
    <w:link w:val="Titolo3Carattere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hAnsiTheme="majorHAnsi" w:eastAsiaTheme="majorEastAsia" w:cstheme="majorBidi"/>
      <w:color w:val="1481AB" w:themeColor="accent1" w:themeShade="BF"/>
      <w:spacing w:val="0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481AB" w:themeColor="accent1" w:themeShade="BF"/>
      <w:spacing w:val="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1481AB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D5571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D5571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Verbalediriunione" w:customStyle="1">
    <w:name w:val="Verbale di riunione"/>
    <w:basedOn w:val="Tabellanormale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="0" w:beforeLines="0" w:beforeAutospacing="0" w:after="0" w:afterLines="0" w:afterAutospacing="0"/>
        <w:ind w:left="0" w:leftChars="0"/>
        <w:contextualSpacing/>
      </w:pPr>
      <w:rPr>
        <w:rFonts w:asciiTheme="majorHAnsi" w:hAnsiTheme="majorHAnsi"/>
        <w:b/>
        <w:i w:val="0"/>
        <w:color w:val="1481AB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color="27CED7" w:themeColor="accent3" w:sz="12" w:space="0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Riferimentodelicato">
    <w:name w:val="Subtle Reference"/>
    <w:basedOn w:val="Carpredefinitoparagrafo"/>
    <w:uiPriority w:val="2"/>
    <w:qFormat/>
    <w:rsid w:val="00CB50F2"/>
    <w:rPr>
      <w:caps/>
      <w:smallCaps w:val="0"/>
      <w:color w:val="2683C6" w:themeColor="accent2"/>
    </w:rPr>
  </w:style>
  <w:style w:type="paragraph" w:styleId="Intestazione">
    <w:name w:val="header"/>
    <w:basedOn w:val="Normale"/>
    <w:link w:val="IntestazioneCarattere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A979E1"/>
    <w:rPr>
      <w:rFonts w:eastAsiaTheme="minorEastAsia"/>
      <w:szCs w:val="21"/>
      <w:lang w:eastAsia="ja-JP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CF5C61"/>
  </w:style>
  <w:style w:type="paragraph" w:styleId="Testodelblocco">
    <w:name w:val="Block Text"/>
    <w:basedOn w:val="Normale"/>
    <w:uiPriority w:val="99"/>
    <w:semiHidden/>
    <w:unhideWhenUsed/>
    <w:rsid w:val="00CF5C61"/>
    <w:pPr>
      <w:pBdr>
        <w:top w:val="single" w:color="1CADE4" w:themeColor="accent1" w:sz="2" w:space="10" w:frame="1"/>
        <w:left w:val="single" w:color="1CADE4" w:themeColor="accent1" w:sz="2" w:space="10" w:frame="1"/>
        <w:bottom w:val="single" w:color="1CADE4" w:themeColor="accent1" w:sz="2" w:space="10" w:frame="1"/>
        <w:right w:val="single" w:color="1CADE4" w:themeColor="accent1" w:sz="2" w:space="10" w:frame="1"/>
      </w:pBdr>
      <w:ind w:left="1152" w:right="1152"/>
    </w:pPr>
    <w:rPr>
      <w:rFonts w:eastAsiaTheme="minorEastAsia"/>
      <w:i/>
      <w:iCs/>
      <w:color w:val="1CADE4" w:themeColor="accent1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CF5C61"/>
    <w:pPr>
      <w:spacing w:after="120"/>
    </w:pPr>
  </w:style>
  <w:style w:type="character" w:styleId="CorpotestoCarattere" w:customStyle="1">
    <w:name w:val="Corpo testo Carattere"/>
    <w:basedOn w:val="Carpredefinitoparagrafo"/>
    <w:link w:val="Corpotesto"/>
    <w:uiPriority w:val="99"/>
    <w:semiHidden/>
    <w:rsid w:val="00CF5C61"/>
    <w:rPr>
      <w:spacing w:val="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CF5C61"/>
    <w:pPr>
      <w:spacing w:after="120" w:line="480" w:lineRule="auto"/>
    </w:pPr>
  </w:style>
  <w:style w:type="character" w:styleId="Corpodeltesto2Carattere" w:customStyle="1">
    <w:name w:val="Corpo del testo 2 Carattere"/>
    <w:basedOn w:val="Carpredefinitoparagrafo"/>
    <w:link w:val="Corpodeltesto2"/>
    <w:uiPriority w:val="99"/>
    <w:semiHidden/>
    <w:rsid w:val="00CF5C61"/>
    <w:rPr>
      <w:spacing w:val="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CF5C61"/>
    <w:pPr>
      <w:spacing w:after="120"/>
    </w:pPr>
    <w:rPr>
      <w:szCs w:val="16"/>
    </w:rPr>
  </w:style>
  <w:style w:type="character" w:styleId="Corpodeltesto3Carattere" w:customStyle="1">
    <w:name w:val="Corpo del testo 3 Carattere"/>
    <w:basedOn w:val="Carpredefinitoparagrafo"/>
    <w:link w:val="Corpodeltesto3"/>
    <w:uiPriority w:val="99"/>
    <w:semiHidden/>
    <w:rsid w:val="00CF5C61"/>
    <w:rPr>
      <w:spacing w:val="4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CF5C61"/>
    <w:pPr>
      <w:spacing w:after="240"/>
      <w:ind w:firstLine="360"/>
    </w:pPr>
  </w:style>
  <w:style w:type="character" w:styleId="PrimorientrocorpodeltestoCarattere" w:customStyle="1">
    <w:name w:val="Primo rientro corpo del testo Carattere"/>
    <w:basedOn w:val="CorpotestoCarattere"/>
    <w:link w:val="Primorientrocorpodeltesto"/>
    <w:uiPriority w:val="99"/>
    <w:semiHidden/>
    <w:rsid w:val="00CF5C61"/>
    <w:rPr>
      <w:spacing w:val="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CF5C61"/>
    <w:pPr>
      <w:spacing w:after="120"/>
      <w:ind w:left="360"/>
    </w:pPr>
  </w:style>
  <w:style w:type="character" w:styleId="RientrocorpodeltestoCarattere" w:customStyle="1">
    <w:name w:val="Rientro corpo del testo Carattere"/>
    <w:basedOn w:val="Carpredefinitoparagrafo"/>
    <w:link w:val="Rientrocorpodeltesto"/>
    <w:uiPriority w:val="99"/>
    <w:semiHidden/>
    <w:rsid w:val="00CF5C61"/>
    <w:rPr>
      <w:spacing w:val="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CF5C61"/>
    <w:pPr>
      <w:spacing w:after="240"/>
      <w:ind w:firstLine="360"/>
    </w:pPr>
  </w:style>
  <w:style w:type="character" w:styleId="Primorientrocorpodeltesto2Carattere" w:customStyle="1">
    <w:name w:val="Primo rientro corpo del testo 2 Carattere"/>
    <w:basedOn w:val="RientrocorpodeltestoCarattere"/>
    <w:link w:val="Primorientrocorpodeltesto2"/>
    <w:uiPriority w:val="99"/>
    <w:semiHidden/>
    <w:rsid w:val="00CF5C61"/>
    <w:rPr>
      <w:spacing w:val="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CF5C61"/>
    <w:pPr>
      <w:spacing w:after="120" w:line="480" w:lineRule="auto"/>
      <w:ind w:left="360"/>
    </w:pPr>
  </w:style>
  <w:style w:type="character" w:styleId="Rientrocorpodeltesto2Carattere" w:customStyle="1">
    <w:name w:val="Rientro corpo del testo 2 Carattere"/>
    <w:basedOn w:val="Carpredefinitoparagrafo"/>
    <w:link w:val="Rientrocorpodeltesto2"/>
    <w:uiPriority w:val="99"/>
    <w:semiHidden/>
    <w:rsid w:val="00CF5C61"/>
    <w:rPr>
      <w:spacing w:val="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styleId="Rientrocorpodeltesto3Carattere" w:customStyle="1">
    <w:name w:val="Rientro corpo del testo 3 Carattere"/>
    <w:basedOn w:val="Carpredefinitoparagrafo"/>
    <w:link w:val="Rientrocorpodeltesto3"/>
    <w:uiPriority w:val="99"/>
    <w:semiHidden/>
    <w:rsid w:val="00CF5C61"/>
    <w:rPr>
      <w:spacing w:val="4"/>
      <w:szCs w:val="16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5C61"/>
    <w:pPr>
      <w:spacing w:after="200"/>
    </w:pPr>
    <w:rPr>
      <w:i/>
      <w:iCs/>
      <w:color w:val="335B74" w:themeColor="text2"/>
      <w:szCs w:val="18"/>
    </w:rPr>
  </w:style>
  <w:style w:type="table" w:styleId="Grigliaacolori">
    <w:name w:val="Colorful Grid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2683C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3C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2683C6" w:themeColor="accent2" w:sz="24" w:space="0"/>
        <w:left w:val="single" w:color="1CADE4" w:themeColor="accent1" w:sz="4" w:space="0"/>
        <w:bottom w:val="single" w:color="1CADE4" w:themeColor="accent1" w:sz="4" w:space="0"/>
        <w:right w:val="single" w:color="1CADE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3C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06788" w:themeColor="accent1" w:themeShade="99" w:sz="4" w:space="0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2683C6" w:themeColor="accent2" w:sz="24" w:space="0"/>
        <w:left w:val="single" w:color="2683C6" w:themeColor="accent2" w:sz="4" w:space="0"/>
        <w:bottom w:val="single" w:color="2683C6" w:themeColor="accent2" w:sz="4" w:space="0"/>
        <w:right w:val="single" w:color="2683C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3C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E76" w:themeColor="accent2" w:themeShade="99" w:sz="4" w:space="0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2BA97" w:themeColor="accent4" w:sz="24" w:space="0"/>
        <w:left w:val="single" w:color="27CED7" w:themeColor="accent3" w:sz="4" w:space="0"/>
        <w:bottom w:val="single" w:color="27CED7" w:themeColor="accent3" w:sz="4" w:space="0"/>
        <w:right w:val="single" w:color="27CED7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2BA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77B80" w:themeColor="accent3" w:themeShade="99" w:sz="4" w:space="0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27CED7" w:themeColor="accent3" w:sz="24" w:space="0"/>
        <w:left w:val="single" w:color="42BA97" w:themeColor="accent4" w:sz="4" w:space="0"/>
        <w:bottom w:val="single" w:color="42BA97" w:themeColor="accent4" w:sz="4" w:space="0"/>
        <w:right w:val="single" w:color="42BA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CED7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F5A" w:themeColor="accent4" w:themeShade="99" w:sz="4" w:space="0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2A39F" w:themeColor="accent6" w:sz="24" w:space="0"/>
        <w:left w:val="single" w:color="3E8853" w:themeColor="accent5" w:sz="4" w:space="0"/>
        <w:bottom w:val="single" w:color="3E8853" w:themeColor="accent5" w:sz="4" w:space="0"/>
        <w:right w:val="single" w:color="3E8853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A39F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131" w:themeColor="accent5" w:themeShade="99" w:sz="4" w:space="0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3E8853" w:themeColor="accent5" w:sz="24" w:space="0"/>
        <w:left w:val="single" w:color="62A39F" w:themeColor="accent6" w:sz="4" w:space="0"/>
        <w:bottom w:val="single" w:color="62A39F" w:themeColor="accent6" w:sz="4" w:space="0"/>
        <w:right w:val="single" w:color="62A39F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E885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625F" w:themeColor="accent6" w:themeShade="99" w:sz="4" w:space="0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CF5C61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F5C61"/>
    <w:rPr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/>
    <w:rsid w:val="00CF5C61"/>
    <w:rPr>
      <w:spacing w:val="4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F5C61"/>
    <w:rPr>
      <w:b/>
      <w:bCs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rsid w:val="00CF5C61"/>
    <w:rPr>
      <w:b/>
      <w:bCs/>
      <w:spacing w:val="4"/>
      <w:szCs w:val="20"/>
    </w:rPr>
  </w:style>
  <w:style w:type="table" w:styleId="Elencoscuro">
    <w:name w:val="Dark List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styleId="MappadocumentoCarattere" w:customStyle="1">
    <w:name w:val="Mappa documento Carattere"/>
    <w:basedOn w:val="Carpredefinitoparagrafo"/>
    <w:link w:val="Mappadocumento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CF5C61"/>
    <w:pPr>
      <w:spacing w:after="0"/>
    </w:pPr>
  </w:style>
  <w:style w:type="character" w:styleId="FirmadipostaelettronicaCarattere" w:customStyle="1">
    <w:name w:val="Firma di posta elettronica Carattere"/>
    <w:basedOn w:val="Carpredefinitoparagrafo"/>
    <w:link w:val="Firmadipostaelettronica"/>
    <w:uiPriority w:val="99"/>
    <w:semiHidden/>
    <w:rsid w:val="00CF5C61"/>
    <w:rPr>
      <w:spacing w:val="4"/>
    </w:rPr>
  </w:style>
  <w:style w:type="character" w:styleId="Enfasicorsivo">
    <w:name w:val="Emphasis"/>
    <w:basedOn w:val="Carpredefinitoparagrafo"/>
    <w:uiPriority w:val="20"/>
    <w:semiHidden/>
    <w:unhideWhenUsed/>
    <w:qFormat/>
    <w:rsid w:val="00CF5C61"/>
    <w:rPr>
      <w:i/>
      <w:iCs/>
    </w:rPr>
  </w:style>
  <w:style w:type="character" w:styleId="Rimandonotadichiusura">
    <w:name w:val="endnote reference"/>
    <w:basedOn w:val="Carpredefinitoparagrafo"/>
    <w:uiPriority w:val="99"/>
    <w:semiHidden/>
    <w:unhideWhenUsed/>
    <w:rsid w:val="00CF5C61"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CF5C61"/>
    <w:pPr>
      <w:spacing w:after="0"/>
    </w:pPr>
    <w:rPr>
      <w:szCs w:val="20"/>
    </w:rPr>
  </w:style>
  <w:style w:type="character" w:styleId="TestonotadichiusuraCarattere" w:customStyle="1">
    <w:name w:val="Testo nota di chiusura Carattere"/>
    <w:basedOn w:val="Carpredefinitoparagrafo"/>
    <w:link w:val="Testonotadichiusura"/>
    <w:uiPriority w:val="99"/>
    <w:semiHidden/>
    <w:rsid w:val="00CF5C61"/>
    <w:rPr>
      <w:spacing w:val="4"/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CF5C61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Indirizzomittente">
    <w:name w:val="envelope return"/>
    <w:basedOn w:val="Normale"/>
    <w:uiPriority w:val="99"/>
    <w:semiHidden/>
    <w:unhideWhenUsed/>
    <w:rsid w:val="00CF5C61"/>
    <w:pPr>
      <w:spacing w:after="0"/>
    </w:pPr>
    <w:rPr>
      <w:rFonts w:asciiTheme="majorHAnsi" w:hAnsiTheme="majorHAnsi" w:eastAsiaTheme="majorEastAsia" w:cstheme="majorBidi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styleId="PidipaginaCarattere" w:customStyle="1">
    <w:name w:val="Piè di pagina Carattere"/>
    <w:basedOn w:val="Carpredefinitoparagrafo"/>
    <w:link w:val="Pidipagina"/>
    <w:uiPriority w:val="99"/>
    <w:rsid w:val="00CB50F2"/>
    <w:rPr>
      <w:rFonts w:eastAsiaTheme="minorEastAsia"/>
      <w:szCs w:val="21"/>
      <w:lang w:eastAsia="ja-JP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F5C61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F5C61"/>
    <w:pPr>
      <w:spacing w:after="0"/>
    </w:pPr>
    <w:rPr>
      <w:szCs w:val="20"/>
    </w:rPr>
  </w:style>
  <w:style w:type="character" w:styleId="TestonotaapidipaginaCarattere" w:customStyle="1">
    <w:name w:val="Testo nota a piè di pagina Carattere"/>
    <w:basedOn w:val="Carpredefinitoparagrafo"/>
    <w:link w:val="Testonotaapidipagina"/>
    <w:uiPriority w:val="99"/>
    <w:semiHidden/>
    <w:rsid w:val="00CF5C61"/>
    <w:rPr>
      <w:spacing w:val="4"/>
      <w:szCs w:val="20"/>
    </w:rPr>
  </w:style>
  <w:style w:type="table" w:styleId="Tabellagriglia1chiara">
    <w:name w:val="Grid Table 1 Light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color="A4DDF4" w:themeColor="accent1" w:themeTint="66" w:sz="4" w:space="0"/>
        <w:left w:val="single" w:color="A4DDF4" w:themeColor="accent1" w:themeTint="66" w:sz="4" w:space="0"/>
        <w:bottom w:val="single" w:color="A4DDF4" w:themeColor="accent1" w:themeTint="66" w:sz="4" w:space="0"/>
        <w:right w:val="single" w:color="A4DDF4" w:themeColor="accent1" w:themeTint="66" w:sz="4" w:space="0"/>
        <w:insideH w:val="single" w:color="A4DDF4" w:themeColor="accent1" w:themeTint="66" w:sz="4" w:space="0"/>
        <w:insideV w:val="single" w:color="A4DDF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6CDEE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6CDEE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color="A3CEED" w:themeColor="accent2" w:themeTint="66" w:sz="4" w:space="0"/>
        <w:left w:val="single" w:color="A3CEED" w:themeColor="accent2" w:themeTint="66" w:sz="4" w:space="0"/>
        <w:bottom w:val="single" w:color="A3CEED" w:themeColor="accent2" w:themeTint="66" w:sz="4" w:space="0"/>
        <w:right w:val="single" w:color="A3CEED" w:themeColor="accent2" w:themeTint="66" w:sz="4" w:space="0"/>
        <w:insideH w:val="single" w:color="A3CEED" w:themeColor="accent2" w:themeTint="66" w:sz="4" w:space="0"/>
        <w:insideV w:val="single" w:color="A3CEED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74B5E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4B5E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color="A8EBEF" w:themeColor="accent3" w:themeTint="66" w:sz="4" w:space="0"/>
        <w:left w:val="single" w:color="A8EBEF" w:themeColor="accent3" w:themeTint="66" w:sz="4" w:space="0"/>
        <w:bottom w:val="single" w:color="A8EBEF" w:themeColor="accent3" w:themeTint="66" w:sz="4" w:space="0"/>
        <w:right w:val="single" w:color="A8EBEF" w:themeColor="accent3" w:themeTint="66" w:sz="4" w:space="0"/>
        <w:insideH w:val="single" w:color="A8EBEF" w:themeColor="accent3" w:themeTint="66" w:sz="4" w:space="0"/>
        <w:insideV w:val="single" w:color="A8EBE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7CE1E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CE1E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color="B2E4D5" w:themeColor="accent4" w:themeTint="66" w:sz="4" w:space="0"/>
        <w:left w:val="single" w:color="B2E4D5" w:themeColor="accent4" w:themeTint="66" w:sz="4" w:space="0"/>
        <w:bottom w:val="single" w:color="B2E4D5" w:themeColor="accent4" w:themeTint="66" w:sz="4" w:space="0"/>
        <w:right w:val="single" w:color="B2E4D5" w:themeColor="accent4" w:themeTint="66" w:sz="4" w:space="0"/>
        <w:insideH w:val="single" w:color="B2E4D5" w:themeColor="accent4" w:themeTint="66" w:sz="4" w:space="0"/>
        <w:insideV w:val="single" w:color="B2E4D5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8CD6C0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CD6C0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color="A9D7B6" w:themeColor="accent5" w:themeTint="66" w:sz="4" w:space="0"/>
        <w:left w:val="single" w:color="A9D7B6" w:themeColor="accent5" w:themeTint="66" w:sz="4" w:space="0"/>
        <w:bottom w:val="single" w:color="A9D7B6" w:themeColor="accent5" w:themeTint="66" w:sz="4" w:space="0"/>
        <w:right w:val="single" w:color="A9D7B6" w:themeColor="accent5" w:themeTint="66" w:sz="4" w:space="0"/>
        <w:insideH w:val="single" w:color="A9D7B6" w:themeColor="accent5" w:themeTint="66" w:sz="4" w:space="0"/>
        <w:insideV w:val="single" w:color="A9D7B6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7EC49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EC49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CF5C61"/>
    <w:pPr>
      <w:spacing w:after="0"/>
    </w:pPr>
    <w:tblPr>
      <w:tblStyleRowBandSize w:val="1"/>
      <w:tblStyleColBandSize w:val="1"/>
      <w:tblBorders>
        <w:top w:val="single" w:color="C0DAD8" w:themeColor="accent6" w:themeTint="66" w:sz="4" w:space="0"/>
        <w:left w:val="single" w:color="C0DAD8" w:themeColor="accent6" w:themeTint="66" w:sz="4" w:space="0"/>
        <w:bottom w:val="single" w:color="C0DAD8" w:themeColor="accent6" w:themeTint="66" w:sz="4" w:space="0"/>
        <w:right w:val="single" w:color="C0DAD8" w:themeColor="accent6" w:themeTint="66" w:sz="4" w:space="0"/>
        <w:insideH w:val="single" w:color="C0DAD8" w:themeColor="accent6" w:themeTint="66" w:sz="4" w:space="0"/>
        <w:insideV w:val="single" w:color="C0DAD8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0C7C5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C7C5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color="76CDEE" w:themeColor="accent1" w:themeTint="99" w:sz="2" w:space="0"/>
        <w:bottom w:val="single" w:color="76CDEE" w:themeColor="accent1" w:themeTint="99" w:sz="2" w:space="0"/>
        <w:insideH w:val="single" w:color="76CDEE" w:themeColor="accent1" w:themeTint="99" w:sz="2" w:space="0"/>
        <w:insideV w:val="single" w:color="76CDEE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6CDEE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6CDEE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color="74B5E4" w:themeColor="accent2" w:themeTint="99" w:sz="2" w:space="0"/>
        <w:bottom w:val="single" w:color="74B5E4" w:themeColor="accent2" w:themeTint="99" w:sz="2" w:space="0"/>
        <w:insideH w:val="single" w:color="74B5E4" w:themeColor="accent2" w:themeTint="99" w:sz="2" w:space="0"/>
        <w:insideV w:val="single" w:color="74B5E4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4B5E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4B5E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color="7CE1E7" w:themeColor="accent3" w:themeTint="99" w:sz="2" w:space="0"/>
        <w:bottom w:val="single" w:color="7CE1E7" w:themeColor="accent3" w:themeTint="99" w:sz="2" w:space="0"/>
        <w:insideH w:val="single" w:color="7CE1E7" w:themeColor="accent3" w:themeTint="99" w:sz="2" w:space="0"/>
        <w:insideV w:val="single" w:color="7CE1E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CE1E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CE1E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color="8CD6C0" w:themeColor="accent4" w:themeTint="99" w:sz="2" w:space="0"/>
        <w:bottom w:val="single" w:color="8CD6C0" w:themeColor="accent4" w:themeTint="99" w:sz="2" w:space="0"/>
        <w:insideH w:val="single" w:color="8CD6C0" w:themeColor="accent4" w:themeTint="99" w:sz="2" w:space="0"/>
        <w:insideV w:val="single" w:color="8CD6C0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CD6C0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CD6C0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color="7EC492" w:themeColor="accent5" w:themeTint="99" w:sz="2" w:space="0"/>
        <w:bottom w:val="single" w:color="7EC492" w:themeColor="accent5" w:themeTint="99" w:sz="2" w:space="0"/>
        <w:insideH w:val="single" w:color="7EC492" w:themeColor="accent5" w:themeTint="99" w:sz="2" w:space="0"/>
        <w:insideV w:val="single" w:color="7EC49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EC49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EC49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color="A0C7C5" w:themeColor="accent6" w:themeTint="99" w:sz="2" w:space="0"/>
        <w:bottom w:val="single" w:color="A0C7C5" w:themeColor="accent6" w:themeTint="99" w:sz="2" w:space="0"/>
        <w:insideH w:val="single" w:color="A0C7C5" w:themeColor="accent6" w:themeTint="99" w:sz="2" w:space="0"/>
        <w:insideV w:val="single" w:color="A0C7C5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C7C5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C7C5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gliatab3">
    <w:name w:val="Grid Table 3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lagriglia3-colore1">
    <w:name w:val="Grid Table 3 Accent 1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color="76CDEE" w:themeColor="accent1" w:themeTint="99" w:sz="4" w:space="0"/>
        <w:left w:val="single" w:color="76CDEE" w:themeColor="accent1" w:themeTint="99" w:sz="4" w:space="0"/>
        <w:bottom w:val="single" w:color="76CDEE" w:themeColor="accent1" w:themeTint="99" w:sz="4" w:space="0"/>
        <w:right w:val="single" w:color="76CDEE" w:themeColor="accent1" w:themeTint="99" w:sz="4" w:space="0"/>
        <w:insideH w:val="single" w:color="76CDEE" w:themeColor="accent1" w:themeTint="99" w:sz="4" w:space="0"/>
        <w:insideV w:val="single" w:color="76CDEE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color="76CDEE" w:themeColor="accent1" w:themeTint="99" w:sz="4" w:space="0"/>
        </w:tcBorders>
      </w:tcPr>
    </w:tblStylePr>
    <w:tblStylePr w:type="nwCell">
      <w:tblPr/>
      <w:tcPr>
        <w:tcBorders>
          <w:bottom w:val="single" w:color="76CDEE" w:themeColor="accent1" w:themeTint="99" w:sz="4" w:space="0"/>
        </w:tcBorders>
      </w:tcPr>
    </w:tblStylePr>
    <w:tblStylePr w:type="seCell">
      <w:tblPr/>
      <w:tcPr>
        <w:tcBorders>
          <w:top w:val="single" w:color="76CDEE" w:themeColor="accent1" w:themeTint="99" w:sz="4" w:space="0"/>
        </w:tcBorders>
      </w:tcPr>
    </w:tblStylePr>
    <w:tblStylePr w:type="swCell">
      <w:tblPr/>
      <w:tcPr>
        <w:tcBorders>
          <w:top w:val="single" w:color="76CDEE" w:themeColor="accent1" w:themeTint="99" w:sz="4" w:space="0"/>
        </w:tcBorders>
      </w:tcPr>
    </w:tblStylePr>
  </w:style>
  <w:style w:type="table" w:styleId="Tabellagriglia3-colore2">
    <w:name w:val="Grid Table 3 Accent 2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color="74B5E4" w:themeColor="accent2" w:themeTint="99" w:sz="4" w:space="0"/>
        <w:left w:val="single" w:color="74B5E4" w:themeColor="accent2" w:themeTint="99" w:sz="4" w:space="0"/>
        <w:bottom w:val="single" w:color="74B5E4" w:themeColor="accent2" w:themeTint="99" w:sz="4" w:space="0"/>
        <w:right w:val="single" w:color="74B5E4" w:themeColor="accent2" w:themeTint="99" w:sz="4" w:space="0"/>
        <w:insideH w:val="single" w:color="74B5E4" w:themeColor="accent2" w:themeTint="99" w:sz="4" w:space="0"/>
        <w:insideV w:val="single" w:color="74B5E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color="74B5E4" w:themeColor="accent2" w:themeTint="99" w:sz="4" w:space="0"/>
        </w:tcBorders>
      </w:tcPr>
    </w:tblStylePr>
    <w:tblStylePr w:type="nwCell">
      <w:tblPr/>
      <w:tcPr>
        <w:tcBorders>
          <w:bottom w:val="single" w:color="74B5E4" w:themeColor="accent2" w:themeTint="99" w:sz="4" w:space="0"/>
        </w:tcBorders>
      </w:tcPr>
    </w:tblStylePr>
    <w:tblStylePr w:type="seCell">
      <w:tblPr/>
      <w:tcPr>
        <w:tcBorders>
          <w:top w:val="single" w:color="74B5E4" w:themeColor="accent2" w:themeTint="99" w:sz="4" w:space="0"/>
        </w:tcBorders>
      </w:tcPr>
    </w:tblStylePr>
    <w:tblStylePr w:type="swCell">
      <w:tblPr/>
      <w:tcPr>
        <w:tcBorders>
          <w:top w:val="single" w:color="74B5E4" w:themeColor="accent2" w:themeTint="99" w:sz="4" w:space="0"/>
        </w:tcBorders>
      </w:tcPr>
    </w:tblStylePr>
  </w:style>
  <w:style w:type="table" w:styleId="Tabellagriglia3-colore3">
    <w:name w:val="Grid Table 3 Accent 3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color="7CE1E7" w:themeColor="accent3" w:themeTint="99" w:sz="4" w:space="0"/>
        <w:left w:val="single" w:color="7CE1E7" w:themeColor="accent3" w:themeTint="99" w:sz="4" w:space="0"/>
        <w:bottom w:val="single" w:color="7CE1E7" w:themeColor="accent3" w:themeTint="99" w:sz="4" w:space="0"/>
        <w:right w:val="single" w:color="7CE1E7" w:themeColor="accent3" w:themeTint="99" w:sz="4" w:space="0"/>
        <w:insideH w:val="single" w:color="7CE1E7" w:themeColor="accent3" w:themeTint="99" w:sz="4" w:space="0"/>
        <w:insideV w:val="single" w:color="7CE1E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color="7CE1E7" w:themeColor="accent3" w:themeTint="99" w:sz="4" w:space="0"/>
        </w:tcBorders>
      </w:tcPr>
    </w:tblStylePr>
    <w:tblStylePr w:type="nwCell">
      <w:tblPr/>
      <w:tcPr>
        <w:tcBorders>
          <w:bottom w:val="single" w:color="7CE1E7" w:themeColor="accent3" w:themeTint="99" w:sz="4" w:space="0"/>
        </w:tcBorders>
      </w:tcPr>
    </w:tblStylePr>
    <w:tblStylePr w:type="seCell">
      <w:tblPr/>
      <w:tcPr>
        <w:tcBorders>
          <w:top w:val="single" w:color="7CE1E7" w:themeColor="accent3" w:themeTint="99" w:sz="4" w:space="0"/>
        </w:tcBorders>
      </w:tcPr>
    </w:tblStylePr>
    <w:tblStylePr w:type="swCell">
      <w:tblPr/>
      <w:tcPr>
        <w:tcBorders>
          <w:top w:val="single" w:color="7CE1E7" w:themeColor="accent3" w:themeTint="99" w:sz="4" w:space="0"/>
        </w:tcBorders>
      </w:tcPr>
    </w:tblStylePr>
  </w:style>
  <w:style w:type="table" w:styleId="Tabellagriglia3-colore4">
    <w:name w:val="Grid Table 3 Accent 4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color="8CD6C0" w:themeColor="accent4" w:themeTint="99" w:sz="4" w:space="0"/>
        <w:left w:val="single" w:color="8CD6C0" w:themeColor="accent4" w:themeTint="99" w:sz="4" w:space="0"/>
        <w:bottom w:val="single" w:color="8CD6C0" w:themeColor="accent4" w:themeTint="99" w:sz="4" w:space="0"/>
        <w:right w:val="single" w:color="8CD6C0" w:themeColor="accent4" w:themeTint="99" w:sz="4" w:space="0"/>
        <w:insideH w:val="single" w:color="8CD6C0" w:themeColor="accent4" w:themeTint="99" w:sz="4" w:space="0"/>
        <w:insideV w:val="single" w:color="8CD6C0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color="8CD6C0" w:themeColor="accent4" w:themeTint="99" w:sz="4" w:space="0"/>
        </w:tcBorders>
      </w:tcPr>
    </w:tblStylePr>
    <w:tblStylePr w:type="nwCell">
      <w:tblPr/>
      <w:tcPr>
        <w:tcBorders>
          <w:bottom w:val="single" w:color="8CD6C0" w:themeColor="accent4" w:themeTint="99" w:sz="4" w:space="0"/>
        </w:tcBorders>
      </w:tcPr>
    </w:tblStylePr>
    <w:tblStylePr w:type="seCell">
      <w:tblPr/>
      <w:tcPr>
        <w:tcBorders>
          <w:top w:val="single" w:color="8CD6C0" w:themeColor="accent4" w:themeTint="99" w:sz="4" w:space="0"/>
        </w:tcBorders>
      </w:tcPr>
    </w:tblStylePr>
    <w:tblStylePr w:type="swCell">
      <w:tblPr/>
      <w:tcPr>
        <w:tcBorders>
          <w:top w:val="single" w:color="8CD6C0" w:themeColor="accent4" w:themeTint="99" w:sz="4" w:space="0"/>
        </w:tcBorders>
      </w:tcPr>
    </w:tblStylePr>
  </w:style>
  <w:style w:type="table" w:styleId="Tabellagriglia3-colore5">
    <w:name w:val="Grid Table 3 Accent 5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color="7EC492" w:themeColor="accent5" w:themeTint="99" w:sz="4" w:space="0"/>
        <w:left w:val="single" w:color="7EC492" w:themeColor="accent5" w:themeTint="99" w:sz="4" w:space="0"/>
        <w:bottom w:val="single" w:color="7EC492" w:themeColor="accent5" w:themeTint="99" w:sz="4" w:space="0"/>
        <w:right w:val="single" w:color="7EC492" w:themeColor="accent5" w:themeTint="99" w:sz="4" w:space="0"/>
        <w:insideH w:val="single" w:color="7EC492" w:themeColor="accent5" w:themeTint="99" w:sz="4" w:space="0"/>
        <w:insideV w:val="single" w:color="7EC49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color="7EC492" w:themeColor="accent5" w:themeTint="99" w:sz="4" w:space="0"/>
        </w:tcBorders>
      </w:tcPr>
    </w:tblStylePr>
    <w:tblStylePr w:type="nwCell">
      <w:tblPr/>
      <w:tcPr>
        <w:tcBorders>
          <w:bottom w:val="single" w:color="7EC492" w:themeColor="accent5" w:themeTint="99" w:sz="4" w:space="0"/>
        </w:tcBorders>
      </w:tcPr>
    </w:tblStylePr>
    <w:tblStylePr w:type="seCell">
      <w:tblPr/>
      <w:tcPr>
        <w:tcBorders>
          <w:top w:val="single" w:color="7EC492" w:themeColor="accent5" w:themeTint="99" w:sz="4" w:space="0"/>
        </w:tcBorders>
      </w:tcPr>
    </w:tblStylePr>
    <w:tblStylePr w:type="swCell">
      <w:tblPr/>
      <w:tcPr>
        <w:tcBorders>
          <w:top w:val="single" w:color="7EC492" w:themeColor="accent5" w:themeTint="99" w:sz="4" w:space="0"/>
        </w:tcBorders>
      </w:tcPr>
    </w:tblStylePr>
  </w:style>
  <w:style w:type="table" w:styleId="Tabellagriglia3-colore6">
    <w:name w:val="Grid Table 3 Accent 6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color="A0C7C5" w:themeColor="accent6" w:themeTint="99" w:sz="4" w:space="0"/>
        <w:left w:val="single" w:color="A0C7C5" w:themeColor="accent6" w:themeTint="99" w:sz="4" w:space="0"/>
        <w:bottom w:val="single" w:color="A0C7C5" w:themeColor="accent6" w:themeTint="99" w:sz="4" w:space="0"/>
        <w:right w:val="single" w:color="A0C7C5" w:themeColor="accent6" w:themeTint="99" w:sz="4" w:space="0"/>
        <w:insideH w:val="single" w:color="A0C7C5" w:themeColor="accent6" w:themeTint="99" w:sz="4" w:space="0"/>
        <w:insideV w:val="single" w:color="A0C7C5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color="A0C7C5" w:themeColor="accent6" w:themeTint="99" w:sz="4" w:space="0"/>
        </w:tcBorders>
      </w:tcPr>
    </w:tblStylePr>
    <w:tblStylePr w:type="nwCell">
      <w:tblPr/>
      <w:tcPr>
        <w:tcBorders>
          <w:bottom w:val="single" w:color="A0C7C5" w:themeColor="accent6" w:themeTint="99" w:sz="4" w:space="0"/>
        </w:tcBorders>
      </w:tcPr>
    </w:tblStylePr>
    <w:tblStylePr w:type="seCell">
      <w:tblPr/>
      <w:tcPr>
        <w:tcBorders>
          <w:top w:val="single" w:color="A0C7C5" w:themeColor="accent6" w:themeTint="99" w:sz="4" w:space="0"/>
        </w:tcBorders>
      </w:tcPr>
    </w:tblStylePr>
    <w:tblStylePr w:type="swCell">
      <w:tblPr/>
      <w:tcPr>
        <w:tcBorders>
          <w:top w:val="single" w:color="A0C7C5" w:themeColor="accent6" w:themeTint="99" w:sz="4" w:space="0"/>
        </w:tcBorders>
      </w:tcPr>
    </w:tblStylePr>
  </w:style>
  <w:style w:type="table" w:styleId="Grigliatab4">
    <w:name w:val="Grid Table 4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color="76CDEE" w:themeColor="accent1" w:themeTint="99" w:sz="4" w:space="0"/>
        <w:left w:val="single" w:color="76CDEE" w:themeColor="accent1" w:themeTint="99" w:sz="4" w:space="0"/>
        <w:bottom w:val="single" w:color="76CDEE" w:themeColor="accent1" w:themeTint="99" w:sz="4" w:space="0"/>
        <w:right w:val="single" w:color="76CDEE" w:themeColor="accent1" w:themeTint="99" w:sz="4" w:space="0"/>
        <w:insideH w:val="single" w:color="76CDEE" w:themeColor="accent1" w:themeTint="99" w:sz="4" w:space="0"/>
        <w:insideV w:val="single" w:color="76CDE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CADE4" w:themeColor="accent1" w:sz="4" w:space="0"/>
          <w:left w:val="single" w:color="1CADE4" w:themeColor="accent1" w:sz="4" w:space="0"/>
          <w:bottom w:val="single" w:color="1CADE4" w:themeColor="accent1" w:sz="4" w:space="0"/>
          <w:right w:val="single" w:color="1CADE4" w:themeColor="accent1" w:sz="4" w:space="0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color="1CADE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color="74B5E4" w:themeColor="accent2" w:themeTint="99" w:sz="4" w:space="0"/>
        <w:left w:val="single" w:color="74B5E4" w:themeColor="accent2" w:themeTint="99" w:sz="4" w:space="0"/>
        <w:bottom w:val="single" w:color="74B5E4" w:themeColor="accent2" w:themeTint="99" w:sz="4" w:space="0"/>
        <w:right w:val="single" w:color="74B5E4" w:themeColor="accent2" w:themeTint="99" w:sz="4" w:space="0"/>
        <w:insideH w:val="single" w:color="74B5E4" w:themeColor="accent2" w:themeTint="99" w:sz="4" w:space="0"/>
        <w:insideV w:val="single" w:color="74B5E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3C6" w:themeColor="accent2" w:sz="4" w:space="0"/>
          <w:left w:val="single" w:color="2683C6" w:themeColor="accent2" w:sz="4" w:space="0"/>
          <w:bottom w:val="single" w:color="2683C6" w:themeColor="accent2" w:sz="4" w:space="0"/>
          <w:right w:val="single" w:color="2683C6" w:themeColor="accent2" w:sz="4" w:space="0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color="2683C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color="7CE1E7" w:themeColor="accent3" w:themeTint="99" w:sz="4" w:space="0"/>
        <w:left w:val="single" w:color="7CE1E7" w:themeColor="accent3" w:themeTint="99" w:sz="4" w:space="0"/>
        <w:bottom w:val="single" w:color="7CE1E7" w:themeColor="accent3" w:themeTint="99" w:sz="4" w:space="0"/>
        <w:right w:val="single" w:color="7CE1E7" w:themeColor="accent3" w:themeTint="99" w:sz="4" w:space="0"/>
        <w:insideH w:val="single" w:color="7CE1E7" w:themeColor="accent3" w:themeTint="99" w:sz="4" w:space="0"/>
        <w:insideV w:val="single" w:color="7CE1E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CED7" w:themeColor="accent3" w:sz="4" w:space="0"/>
          <w:left w:val="single" w:color="27CED7" w:themeColor="accent3" w:sz="4" w:space="0"/>
          <w:bottom w:val="single" w:color="27CED7" w:themeColor="accent3" w:sz="4" w:space="0"/>
          <w:right w:val="single" w:color="27CED7" w:themeColor="accent3" w:sz="4" w:space="0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color="27CED7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color="8CD6C0" w:themeColor="accent4" w:themeTint="99" w:sz="4" w:space="0"/>
        <w:left w:val="single" w:color="8CD6C0" w:themeColor="accent4" w:themeTint="99" w:sz="4" w:space="0"/>
        <w:bottom w:val="single" w:color="8CD6C0" w:themeColor="accent4" w:themeTint="99" w:sz="4" w:space="0"/>
        <w:right w:val="single" w:color="8CD6C0" w:themeColor="accent4" w:themeTint="99" w:sz="4" w:space="0"/>
        <w:insideH w:val="single" w:color="8CD6C0" w:themeColor="accent4" w:themeTint="99" w:sz="4" w:space="0"/>
        <w:insideV w:val="single" w:color="8CD6C0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2BA97" w:themeColor="accent4" w:sz="4" w:space="0"/>
          <w:left w:val="single" w:color="42BA97" w:themeColor="accent4" w:sz="4" w:space="0"/>
          <w:bottom w:val="single" w:color="42BA97" w:themeColor="accent4" w:sz="4" w:space="0"/>
          <w:right w:val="single" w:color="42BA97" w:themeColor="accent4" w:sz="4" w:space="0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color="42BA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color="7EC492" w:themeColor="accent5" w:themeTint="99" w:sz="4" w:space="0"/>
        <w:left w:val="single" w:color="7EC492" w:themeColor="accent5" w:themeTint="99" w:sz="4" w:space="0"/>
        <w:bottom w:val="single" w:color="7EC492" w:themeColor="accent5" w:themeTint="99" w:sz="4" w:space="0"/>
        <w:right w:val="single" w:color="7EC492" w:themeColor="accent5" w:themeTint="99" w:sz="4" w:space="0"/>
        <w:insideH w:val="single" w:color="7EC492" w:themeColor="accent5" w:themeTint="99" w:sz="4" w:space="0"/>
        <w:insideV w:val="single" w:color="7EC49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E8853" w:themeColor="accent5" w:sz="4" w:space="0"/>
          <w:left w:val="single" w:color="3E8853" w:themeColor="accent5" w:sz="4" w:space="0"/>
          <w:bottom w:val="single" w:color="3E8853" w:themeColor="accent5" w:sz="4" w:space="0"/>
          <w:right w:val="single" w:color="3E8853" w:themeColor="accent5" w:sz="4" w:space="0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color="3E885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color="A0C7C5" w:themeColor="accent6" w:themeTint="99" w:sz="4" w:space="0"/>
        <w:left w:val="single" w:color="A0C7C5" w:themeColor="accent6" w:themeTint="99" w:sz="4" w:space="0"/>
        <w:bottom w:val="single" w:color="A0C7C5" w:themeColor="accent6" w:themeTint="99" w:sz="4" w:space="0"/>
        <w:right w:val="single" w:color="A0C7C5" w:themeColor="accent6" w:themeTint="99" w:sz="4" w:space="0"/>
        <w:insideH w:val="single" w:color="A0C7C5" w:themeColor="accent6" w:themeTint="99" w:sz="4" w:space="0"/>
        <w:insideV w:val="single" w:color="A0C7C5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A39F" w:themeColor="accent6" w:sz="4" w:space="0"/>
          <w:left w:val="single" w:color="62A39F" w:themeColor="accent6" w:sz="4" w:space="0"/>
          <w:bottom w:val="single" w:color="62A39F" w:themeColor="accent6" w:sz="4" w:space="0"/>
          <w:right w:val="single" w:color="62A39F" w:themeColor="accent6" w:sz="4" w:space="0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color="62A39F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CF5C61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EC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A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A39F" w:themeFill="accent6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C0DAD8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CF5C61"/>
    <w:pPr>
      <w:spacing w:after="0"/>
    </w:pPr>
    <w:rPr>
      <w:color w:val="1481AB" w:themeColor="accent1" w:themeShade="BF"/>
    </w:rPr>
    <w:tblPr>
      <w:tblStyleRowBandSize w:val="1"/>
      <w:tblStyleColBandSize w:val="1"/>
      <w:tblBorders>
        <w:top w:val="single" w:color="76CDEE" w:themeColor="accent1" w:themeTint="99" w:sz="4" w:space="0"/>
        <w:left w:val="single" w:color="76CDEE" w:themeColor="accent1" w:themeTint="99" w:sz="4" w:space="0"/>
        <w:bottom w:val="single" w:color="76CDEE" w:themeColor="accent1" w:themeTint="99" w:sz="4" w:space="0"/>
        <w:right w:val="single" w:color="76CDEE" w:themeColor="accent1" w:themeTint="99" w:sz="4" w:space="0"/>
        <w:insideH w:val="single" w:color="76CDEE" w:themeColor="accent1" w:themeTint="99" w:sz="4" w:space="0"/>
        <w:insideV w:val="single" w:color="76CDEE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6CDEE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6CDE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CF5C61"/>
    <w:pPr>
      <w:spacing w:after="0"/>
    </w:pPr>
    <w:rPr>
      <w:color w:val="1C6194" w:themeColor="accent2" w:themeShade="BF"/>
    </w:rPr>
    <w:tblPr>
      <w:tblStyleRowBandSize w:val="1"/>
      <w:tblStyleColBandSize w:val="1"/>
      <w:tblBorders>
        <w:top w:val="single" w:color="74B5E4" w:themeColor="accent2" w:themeTint="99" w:sz="4" w:space="0"/>
        <w:left w:val="single" w:color="74B5E4" w:themeColor="accent2" w:themeTint="99" w:sz="4" w:space="0"/>
        <w:bottom w:val="single" w:color="74B5E4" w:themeColor="accent2" w:themeTint="99" w:sz="4" w:space="0"/>
        <w:right w:val="single" w:color="74B5E4" w:themeColor="accent2" w:themeTint="99" w:sz="4" w:space="0"/>
        <w:insideH w:val="single" w:color="74B5E4" w:themeColor="accent2" w:themeTint="99" w:sz="4" w:space="0"/>
        <w:insideV w:val="single" w:color="74B5E4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74B5E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4B5E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CF5C61"/>
    <w:pPr>
      <w:spacing w:after="0"/>
    </w:pPr>
    <w:rPr>
      <w:color w:val="1D99A0" w:themeColor="accent3" w:themeShade="BF"/>
    </w:rPr>
    <w:tblPr>
      <w:tblStyleRowBandSize w:val="1"/>
      <w:tblStyleColBandSize w:val="1"/>
      <w:tblBorders>
        <w:top w:val="single" w:color="7CE1E7" w:themeColor="accent3" w:themeTint="99" w:sz="4" w:space="0"/>
        <w:left w:val="single" w:color="7CE1E7" w:themeColor="accent3" w:themeTint="99" w:sz="4" w:space="0"/>
        <w:bottom w:val="single" w:color="7CE1E7" w:themeColor="accent3" w:themeTint="99" w:sz="4" w:space="0"/>
        <w:right w:val="single" w:color="7CE1E7" w:themeColor="accent3" w:themeTint="99" w:sz="4" w:space="0"/>
        <w:insideH w:val="single" w:color="7CE1E7" w:themeColor="accent3" w:themeTint="99" w:sz="4" w:space="0"/>
        <w:insideV w:val="single" w:color="7CE1E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7CE1E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CE1E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CF5C61"/>
    <w:pPr>
      <w:spacing w:after="0"/>
    </w:pPr>
    <w:rPr>
      <w:color w:val="318B70" w:themeColor="accent4" w:themeShade="BF"/>
    </w:rPr>
    <w:tblPr>
      <w:tblStyleRowBandSize w:val="1"/>
      <w:tblStyleColBandSize w:val="1"/>
      <w:tblBorders>
        <w:top w:val="single" w:color="8CD6C0" w:themeColor="accent4" w:themeTint="99" w:sz="4" w:space="0"/>
        <w:left w:val="single" w:color="8CD6C0" w:themeColor="accent4" w:themeTint="99" w:sz="4" w:space="0"/>
        <w:bottom w:val="single" w:color="8CD6C0" w:themeColor="accent4" w:themeTint="99" w:sz="4" w:space="0"/>
        <w:right w:val="single" w:color="8CD6C0" w:themeColor="accent4" w:themeTint="99" w:sz="4" w:space="0"/>
        <w:insideH w:val="single" w:color="8CD6C0" w:themeColor="accent4" w:themeTint="99" w:sz="4" w:space="0"/>
        <w:insideV w:val="single" w:color="8CD6C0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8CD6C0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CD6C0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CF5C61"/>
    <w:pPr>
      <w:spacing w:after="0"/>
    </w:pPr>
    <w:rPr>
      <w:color w:val="2E653E" w:themeColor="accent5" w:themeShade="BF"/>
    </w:rPr>
    <w:tblPr>
      <w:tblStyleRowBandSize w:val="1"/>
      <w:tblStyleColBandSize w:val="1"/>
      <w:tblBorders>
        <w:top w:val="single" w:color="7EC492" w:themeColor="accent5" w:themeTint="99" w:sz="4" w:space="0"/>
        <w:left w:val="single" w:color="7EC492" w:themeColor="accent5" w:themeTint="99" w:sz="4" w:space="0"/>
        <w:bottom w:val="single" w:color="7EC492" w:themeColor="accent5" w:themeTint="99" w:sz="4" w:space="0"/>
        <w:right w:val="single" w:color="7EC492" w:themeColor="accent5" w:themeTint="99" w:sz="4" w:space="0"/>
        <w:insideH w:val="single" w:color="7EC492" w:themeColor="accent5" w:themeTint="99" w:sz="4" w:space="0"/>
        <w:insideV w:val="single" w:color="7EC49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7EC49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EC49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CF5C61"/>
    <w:pPr>
      <w:spacing w:after="0"/>
    </w:pPr>
    <w:rPr>
      <w:color w:val="487B77" w:themeColor="accent6" w:themeShade="BF"/>
    </w:rPr>
    <w:tblPr>
      <w:tblStyleRowBandSize w:val="1"/>
      <w:tblStyleColBandSize w:val="1"/>
      <w:tblBorders>
        <w:top w:val="single" w:color="A0C7C5" w:themeColor="accent6" w:themeTint="99" w:sz="4" w:space="0"/>
        <w:left w:val="single" w:color="A0C7C5" w:themeColor="accent6" w:themeTint="99" w:sz="4" w:space="0"/>
        <w:bottom w:val="single" w:color="A0C7C5" w:themeColor="accent6" w:themeTint="99" w:sz="4" w:space="0"/>
        <w:right w:val="single" w:color="A0C7C5" w:themeColor="accent6" w:themeTint="99" w:sz="4" w:space="0"/>
        <w:insideH w:val="single" w:color="A0C7C5" w:themeColor="accent6" w:themeTint="99" w:sz="4" w:space="0"/>
        <w:insideV w:val="single" w:color="A0C7C5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0C7C5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C7C5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CF5C61"/>
    <w:pPr>
      <w:spacing w:after="0"/>
    </w:pPr>
    <w:rPr>
      <w:color w:val="1481AB" w:themeColor="accent1" w:themeShade="BF"/>
    </w:rPr>
    <w:tblPr>
      <w:tblStyleRowBandSize w:val="1"/>
      <w:tblStyleColBandSize w:val="1"/>
      <w:tblBorders>
        <w:top w:val="single" w:color="76CDEE" w:themeColor="accent1" w:themeTint="99" w:sz="4" w:space="0"/>
        <w:left w:val="single" w:color="76CDEE" w:themeColor="accent1" w:themeTint="99" w:sz="4" w:space="0"/>
        <w:bottom w:val="single" w:color="76CDEE" w:themeColor="accent1" w:themeTint="99" w:sz="4" w:space="0"/>
        <w:right w:val="single" w:color="76CDEE" w:themeColor="accent1" w:themeTint="99" w:sz="4" w:space="0"/>
        <w:insideH w:val="single" w:color="76CDEE" w:themeColor="accent1" w:themeTint="99" w:sz="4" w:space="0"/>
        <w:insideV w:val="single" w:color="76CDEE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color="76CDEE" w:themeColor="accent1" w:themeTint="99" w:sz="4" w:space="0"/>
        </w:tcBorders>
      </w:tcPr>
    </w:tblStylePr>
    <w:tblStylePr w:type="nwCell">
      <w:tblPr/>
      <w:tcPr>
        <w:tcBorders>
          <w:bottom w:val="single" w:color="76CDEE" w:themeColor="accent1" w:themeTint="99" w:sz="4" w:space="0"/>
        </w:tcBorders>
      </w:tcPr>
    </w:tblStylePr>
    <w:tblStylePr w:type="seCell">
      <w:tblPr/>
      <w:tcPr>
        <w:tcBorders>
          <w:top w:val="single" w:color="76CDEE" w:themeColor="accent1" w:themeTint="99" w:sz="4" w:space="0"/>
        </w:tcBorders>
      </w:tcPr>
    </w:tblStylePr>
    <w:tblStylePr w:type="swCell">
      <w:tblPr/>
      <w:tcPr>
        <w:tcBorders>
          <w:top w:val="single" w:color="76CDEE" w:themeColor="accent1" w:themeTint="99" w:sz="4" w:space="0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CF5C61"/>
    <w:pPr>
      <w:spacing w:after="0"/>
    </w:pPr>
    <w:rPr>
      <w:color w:val="1C6194" w:themeColor="accent2" w:themeShade="BF"/>
    </w:rPr>
    <w:tblPr>
      <w:tblStyleRowBandSize w:val="1"/>
      <w:tblStyleColBandSize w:val="1"/>
      <w:tblBorders>
        <w:top w:val="single" w:color="74B5E4" w:themeColor="accent2" w:themeTint="99" w:sz="4" w:space="0"/>
        <w:left w:val="single" w:color="74B5E4" w:themeColor="accent2" w:themeTint="99" w:sz="4" w:space="0"/>
        <w:bottom w:val="single" w:color="74B5E4" w:themeColor="accent2" w:themeTint="99" w:sz="4" w:space="0"/>
        <w:right w:val="single" w:color="74B5E4" w:themeColor="accent2" w:themeTint="99" w:sz="4" w:space="0"/>
        <w:insideH w:val="single" w:color="74B5E4" w:themeColor="accent2" w:themeTint="99" w:sz="4" w:space="0"/>
        <w:insideV w:val="single" w:color="74B5E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color="74B5E4" w:themeColor="accent2" w:themeTint="99" w:sz="4" w:space="0"/>
        </w:tcBorders>
      </w:tcPr>
    </w:tblStylePr>
    <w:tblStylePr w:type="nwCell">
      <w:tblPr/>
      <w:tcPr>
        <w:tcBorders>
          <w:bottom w:val="single" w:color="74B5E4" w:themeColor="accent2" w:themeTint="99" w:sz="4" w:space="0"/>
        </w:tcBorders>
      </w:tcPr>
    </w:tblStylePr>
    <w:tblStylePr w:type="seCell">
      <w:tblPr/>
      <w:tcPr>
        <w:tcBorders>
          <w:top w:val="single" w:color="74B5E4" w:themeColor="accent2" w:themeTint="99" w:sz="4" w:space="0"/>
        </w:tcBorders>
      </w:tcPr>
    </w:tblStylePr>
    <w:tblStylePr w:type="swCell">
      <w:tblPr/>
      <w:tcPr>
        <w:tcBorders>
          <w:top w:val="single" w:color="74B5E4" w:themeColor="accent2" w:themeTint="99" w:sz="4" w:space="0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CF5C61"/>
    <w:pPr>
      <w:spacing w:after="0"/>
    </w:pPr>
    <w:rPr>
      <w:color w:val="1D99A0" w:themeColor="accent3" w:themeShade="BF"/>
    </w:rPr>
    <w:tblPr>
      <w:tblStyleRowBandSize w:val="1"/>
      <w:tblStyleColBandSize w:val="1"/>
      <w:tblBorders>
        <w:top w:val="single" w:color="7CE1E7" w:themeColor="accent3" w:themeTint="99" w:sz="4" w:space="0"/>
        <w:left w:val="single" w:color="7CE1E7" w:themeColor="accent3" w:themeTint="99" w:sz="4" w:space="0"/>
        <w:bottom w:val="single" w:color="7CE1E7" w:themeColor="accent3" w:themeTint="99" w:sz="4" w:space="0"/>
        <w:right w:val="single" w:color="7CE1E7" w:themeColor="accent3" w:themeTint="99" w:sz="4" w:space="0"/>
        <w:insideH w:val="single" w:color="7CE1E7" w:themeColor="accent3" w:themeTint="99" w:sz="4" w:space="0"/>
        <w:insideV w:val="single" w:color="7CE1E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color="7CE1E7" w:themeColor="accent3" w:themeTint="99" w:sz="4" w:space="0"/>
        </w:tcBorders>
      </w:tcPr>
    </w:tblStylePr>
    <w:tblStylePr w:type="nwCell">
      <w:tblPr/>
      <w:tcPr>
        <w:tcBorders>
          <w:bottom w:val="single" w:color="7CE1E7" w:themeColor="accent3" w:themeTint="99" w:sz="4" w:space="0"/>
        </w:tcBorders>
      </w:tcPr>
    </w:tblStylePr>
    <w:tblStylePr w:type="seCell">
      <w:tblPr/>
      <w:tcPr>
        <w:tcBorders>
          <w:top w:val="single" w:color="7CE1E7" w:themeColor="accent3" w:themeTint="99" w:sz="4" w:space="0"/>
        </w:tcBorders>
      </w:tcPr>
    </w:tblStylePr>
    <w:tblStylePr w:type="swCell">
      <w:tblPr/>
      <w:tcPr>
        <w:tcBorders>
          <w:top w:val="single" w:color="7CE1E7" w:themeColor="accent3" w:themeTint="99" w:sz="4" w:space="0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CF5C61"/>
    <w:pPr>
      <w:spacing w:after="0"/>
    </w:pPr>
    <w:rPr>
      <w:color w:val="318B70" w:themeColor="accent4" w:themeShade="BF"/>
    </w:rPr>
    <w:tblPr>
      <w:tblStyleRowBandSize w:val="1"/>
      <w:tblStyleColBandSize w:val="1"/>
      <w:tblBorders>
        <w:top w:val="single" w:color="8CD6C0" w:themeColor="accent4" w:themeTint="99" w:sz="4" w:space="0"/>
        <w:left w:val="single" w:color="8CD6C0" w:themeColor="accent4" w:themeTint="99" w:sz="4" w:space="0"/>
        <w:bottom w:val="single" w:color="8CD6C0" w:themeColor="accent4" w:themeTint="99" w:sz="4" w:space="0"/>
        <w:right w:val="single" w:color="8CD6C0" w:themeColor="accent4" w:themeTint="99" w:sz="4" w:space="0"/>
        <w:insideH w:val="single" w:color="8CD6C0" w:themeColor="accent4" w:themeTint="99" w:sz="4" w:space="0"/>
        <w:insideV w:val="single" w:color="8CD6C0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color="8CD6C0" w:themeColor="accent4" w:themeTint="99" w:sz="4" w:space="0"/>
        </w:tcBorders>
      </w:tcPr>
    </w:tblStylePr>
    <w:tblStylePr w:type="nwCell">
      <w:tblPr/>
      <w:tcPr>
        <w:tcBorders>
          <w:bottom w:val="single" w:color="8CD6C0" w:themeColor="accent4" w:themeTint="99" w:sz="4" w:space="0"/>
        </w:tcBorders>
      </w:tcPr>
    </w:tblStylePr>
    <w:tblStylePr w:type="seCell">
      <w:tblPr/>
      <w:tcPr>
        <w:tcBorders>
          <w:top w:val="single" w:color="8CD6C0" w:themeColor="accent4" w:themeTint="99" w:sz="4" w:space="0"/>
        </w:tcBorders>
      </w:tcPr>
    </w:tblStylePr>
    <w:tblStylePr w:type="swCell">
      <w:tblPr/>
      <w:tcPr>
        <w:tcBorders>
          <w:top w:val="single" w:color="8CD6C0" w:themeColor="accent4" w:themeTint="99" w:sz="4" w:space="0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CF5C61"/>
    <w:pPr>
      <w:spacing w:after="0"/>
    </w:pPr>
    <w:rPr>
      <w:color w:val="2E653E" w:themeColor="accent5" w:themeShade="BF"/>
    </w:rPr>
    <w:tblPr>
      <w:tblStyleRowBandSize w:val="1"/>
      <w:tblStyleColBandSize w:val="1"/>
      <w:tblBorders>
        <w:top w:val="single" w:color="7EC492" w:themeColor="accent5" w:themeTint="99" w:sz="4" w:space="0"/>
        <w:left w:val="single" w:color="7EC492" w:themeColor="accent5" w:themeTint="99" w:sz="4" w:space="0"/>
        <w:bottom w:val="single" w:color="7EC492" w:themeColor="accent5" w:themeTint="99" w:sz="4" w:space="0"/>
        <w:right w:val="single" w:color="7EC492" w:themeColor="accent5" w:themeTint="99" w:sz="4" w:space="0"/>
        <w:insideH w:val="single" w:color="7EC492" w:themeColor="accent5" w:themeTint="99" w:sz="4" w:space="0"/>
        <w:insideV w:val="single" w:color="7EC49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color="7EC492" w:themeColor="accent5" w:themeTint="99" w:sz="4" w:space="0"/>
        </w:tcBorders>
      </w:tcPr>
    </w:tblStylePr>
    <w:tblStylePr w:type="nwCell">
      <w:tblPr/>
      <w:tcPr>
        <w:tcBorders>
          <w:bottom w:val="single" w:color="7EC492" w:themeColor="accent5" w:themeTint="99" w:sz="4" w:space="0"/>
        </w:tcBorders>
      </w:tcPr>
    </w:tblStylePr>
    <w:tblStylePr w:type="seCell">
      <w:tblPr/>
      <w:tcPr>
        <w:tcBorders>
          <w:top w:val="single" w:color="7EC492" w:themeColor="accent5" w:themeTint="99" w:sz="4" w:space="0"/>
        </w:tcBorders>
      </w:tcPr>
    </w:tblStylePr>
    <w:tblStylePr w:type="swCell">
      <w:tblPr/>
      <w:tcPr>
        <w:tcBorders>
          <w:top w:val="single" w:color="7EC492" w:themeColor="accent5" w:themeTint="99" w:sz="4" w:space="0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CF5C61"/>
    <w:pPr>
      <w:spacing w:after="0"/>
    </w:pPr>
    <w:rPr>
      <w:color w:val="487B77" w:themeColor="accent6" w:themeShade="BF"/>
    </w:rPr>
    <w:tblPr>
      <w:tblStyleRowBandSize w:val="1"/>
      <w:tblStyleColBandSize w:val="1"/>
      <w:tblBorders>
        <w:top w:val="single" w:color="A0C7C5" w:themeColor="accent6" w:themeTint="99" w:sz="4" w:space="0"/>
        <w:left w:val="single" w:color="A0C7C5" w:themeColor="accent6" w:themeTint="99" w:sz="4" w:space="0"/>
        <w:bottom w:val="single" w:color="A0C7C5" w:themeColor="accent6" w:themeTint="99" w:sz="4" w:space="0"/>
        <w:right w:val="single" w:color="A0C7C5" w:themeColor="accent6" w:themeTint="99" w:sz="4" w:space="0"/>
        <w:insideH w:val="single" w:color="A0C7C5" w:themeColor="accent6" w:themeTint="99" w:sz="4" w:space="0"/>
        <w:insideV w:val="single" w:color="A0C7C5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color="A0C7C5" w:themeColor="accent6" w:themeTint="99" w:sz="4" w:space="0"/>
        </w:tcBorders>
      </w:tcPr>
    </w:tblStylePr>
    <w:tblStylePr w:type="nwCell">
      <w:tblPr/>
      <w:tcPr>
        <w:tcBorders>
          <w:bottom w:val="single" w:color="A0C7C5" w:themeColor="accent6" w:themeTint="99" w:sz="4" w:space="0"/>
        </w:tcBorders>
      </w:tcPr>
    </w:tblStylePr>
    <w:tblStylePr w:type="seCell">
      <w:tblPr/>
      <w:tcPr>
        <w:tcBorders>
          <w:top w:val="single" w:color="A0C7C5" w:themeColor="accent6" w:themeTint="99" w:sz="4" w:space="0"/>
        </w:tcBorders>
      </w:tcPr>
    </w:tblStylePr>
    <w:tblStylePr w:type="swCell">
      <w:tblPr/>
      <w:tcPr>
        <w:tcBorders>
          <w:top w:val="single" w:color="A0C7C5" w:themeColor="accent6" w:themeTint="99" w:sz="4" w:space="0"/>
        </w:tcBorders>
      </w:tcPr>
    </w:tblStylePr>
  </w:style>
  <w:style w:type="character" w:styleId="Titolo1Carattere" w:customStyle="1">
    <w:name w:val="Titolo 1 Carattere"/>
    <w:basedOn w:val="Carpredefinitoparagrafo"/>
    <w:link w:val="Titolo1"/>
    <w:uiPriority w:val="9"/>
    <w:rsid w:val="00CB50F2"/>
    <w:rPr>
      <w:rFonts w:asciiTheme="majorHAnsi" w:hAnsiTheme="majorHAnsi" w:eastAsiaTheme="majorEastAsia" w:cstheme="majorBidi"/>
      <w:b/>
      <w:bCs/>
      <w:caps/>
      <w:color w:val="27CED7" w:themeColor="accent3"/>
      <w:sz w:val="26"/>
      <w:szCs w:val="26"/>
      <w:lang w:eastAsia="ja-JP"/>
    </w:rPr>
  </w:style>
  <w:style w:type="character" w:styleId="Titolo2Carattere" w:customStyle="1">
    <w:name w:val="Titolo 2 Carattere"/>
    <w:basedOn w:val="Carpredefinitoparagrafo"/>
    <w:link w:val="Titolo2"/>
    <w:uiPriority w:val="9"/>
    <w:rsid w:val="00E70F21"/>
    <w:rPr>
      <w:rFonts w:asciiTheme="majorHAnsi" w:hAnsiTheme="majorHAnsi" w:eastAsiaTheme="majorEastAsia" w:cstheme="majorBidi"/>
      <w:bCs/>
      <w:color w:val="2683C6" w:themeColor="accent2"/>
      <w:spacing w:val="15"/>
      <w:szCs w:val="21"/>
      <w:lang w:eastAsia="ja-JP"/>
    </w:rPr>
  </w:style>
  <w:style w:type="character" w:styleId="Titolo3Carattere" w:customStyle="1">
    <w:name w:val="Titolo 3 Carattere"/>
    <w:basedOn w:val="Carpredefinitoparagrafo"/>
    <w:link w:val="Titolo3"/>
    <w:uiPriority w:val="9"/>
    <w:rsid w:val="00E70F21"/>
    <w:rPr>
      <w:rFonts w:asciiTheme="majorHAnsi" w:hAnsiTheme="majorHAnsi" w:eastAsiaTheme="majorEastAsia" w:cstheme="majorBidi"/>
      <w:color w:val="1481AB" w:themeColor="accent1" w:themeShade="BF"/>
      <w:szCs w:val="24"/>
    </w:rPr>
  </w:style>
  <w:style w:type="character" w:styleId="Titolo4Carattere" w:customStyle="1">
    <w:name w:val="Titolo 4 Carattere"/>
    <w:basedOn w:val="Carpredefinitoparagrafo"/>
    <w:link w:val="Titolo4"/>
    <w:uiPriority w:val="9"/>
    <w:semiHidden/>
    <w:rsid w:val="00E70F21"/>
    <w:rPr>
      <w:rFonts w:asciiTheme="majorHAnsi" w:hAnsiTheme="majorHAnsi" w:eastAsiaTheme="majorEastAsia" w:cstheme="majorBidi"/>
      <w:i/>
      <w:iCs/>
      <w:color w:val="1481AB" w:themeColor="accent1" w:themeShade="BF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070820"/>
    <w:rPr>
      <w:rFonts w:asciiTheme="majorHAnsi" w:hAnsiTheme="majorHAnsi" w:eastAsiaTheme="majorEastAsia" w:cstheme="majorBidi"/>
      <w:b/>
      <w:color w:val="1481AB" w:themeColor="accent1" w:themeShade="BF"/>
      <w:spacing w:val="4"/>
    </w:rPr>
  </w:style>
  <w:style w:type="character" w:styleId="Titolo6Carattere" w:customStyle="1">
    <w:name w:val="Titolo 6 Carattere"/>
    <w:basedOn w:val="Carpredefinitoparagrafo"/>
    <w:link w:val="Titolo6"/>
    <w:uiPriority w:val="9"/>
    <w:semiHidden/>
    <w:rsid w:val="00CF5C61"/>
    <w:rPr>
      <w:rFonts w:asciiTheme="majorHAnsi" w:hAnsiTheme="majorHAnsi" w:eastAsiaTheme="majorEastAsia" w:cstheme="majorBidi"/>
      <w:color w:val="0D5571" w:themeColor="accent1" w:themeShade="7F"/>
      <w:spacing w:val="4"/>
    </w:rPr>
  </w:style>
  <w:style w:type="character" w:styleId="Titolo7Carattere" w:customStyle="1">
    <w:name w:val="Titolo 7 Carattere"/>
    <w:basedOn w:val="Carpredefinitoparagrafo"/>
    <w:link w:val="Titolo7"/>
    <w:uiPriority w:val="9"/>
    <w:semiHidden/>
    <w:rsid w:val="00CF5C61"/>
    <w:rPr>
      <w:rFonts w:asciiTheme="majorHAnsi" w:hAnsiTheme="majorHAnsi" w:eastAsiaTheme="majorEastAsia" w:cstheme="majorBidi"/>
      <w:i/>
      <w:iCs/>
      <w:color w:val="0D5571" w:themeColor="accent1" w:themeShade="7F"/>
      <w:spacing w:val="4"/>
    </w:rPr>
  </w:style>
  <w:style w:type="character" w:styleId="Titolo8Carattere" w:customStyle="1">
    <w:name w:val="Titolo 8 Carattere"/>
    <w:basedOn w:val="Carpredefinitoparagrafo"/>
    <w:link w:val="Titolo8"/>
    <w:uiPriority w:val="9"/>
    <w:semiHidden/>
    <w:rsid w:val="00CF5C61"/>
    <w:rPr>
      <w:rFonts w:asciiTheme="majorHAnsi" w:hAnsiTheme="majorHAnsi" w:eastAsiaTheme="majorEastAsia" w:cstheme="majorBidi"/>
      <w:color w:val="272727" w:themeColor="text1" w:themeTint="D8"/>
      <w:spacing w:val="4"/>
      <w:szCs w:val="21"/>
    </w:rPr>
  </w:style>
  <w:style w:type="character" w:styleId="Titolo9Carattere" w:customStyle="1">
    <w:name w:val="Titolo 9 Carattere"/>
    <w:basedOn w:val="Carpredefinitoparagrafo"/>
    <w:link w:val="Titolo9"/>
    <w:uiPriority w:val="9"/>
    <w:semiHidden/>
    <w:rsid w:val="00CF5C61"/>
    <w:rPr>
      <w:rFonts w:asciiTheme="majorHAnsi" w:hAnsiTheme="majorHAnsi" w:eastAsiaTheme="majorEastAsia" w:cstheme="majorBidi"/>
      <w:i/>
      <w:iCs/>
      <w:color w:val="272727" w:themeColor="text1" w:themeTint="D8"/>
      <w:spacing w:val="4"/>
      <w:szCs w:val="21"/>
    </w:rPr>
  </w:style>
  <w:style w:type="character" w:styleId="AcronimoHTML">
    <w:name w:val="HTML Acronym"/>
    <w:basedOn w:val="Carpredefinitoparagrafo"/>
    <w:uiPriority w:val="99"/>
    <w:semiHidden/>
    <w:unhideWhenUsed/>
    <w:rsid w:val="00CF5C61"/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CF5C61"/>
    <w:pPr>
      <w:spacing w:after="0"/>
    </w:pPr>
    <w:rPr>
      <w:i/>
      <w:iCs/>
    </w:rPr>
  </w:style>
  <w:style w:type="character" w:styleId="IndirizzoHTMLCarattere" w:customStyle="1">
    <w:name w:val="Indirizzo HTML Carattere"/>
    <w:basedOn w:val="Carpredefinitoparagrafo"/>
    <w:link w:val="IndirizzoHTML"/>
    <w:uiPriority w:val="99"/>
    <w:semiHidden/>
    <w:rsid w:val="00CF5C61"/>
    <w:rPr>
      <w:i/>
      <w:iCs/>
      <w:spacing w:val="4"/>
    </w:rPr>
  </w:style>
  <w:style w:type="character" w:styleId="CitazioneHTML">
    <w:name w:val="HTML Cite"/>
    <w:basedOn w:val="Carpredefinitoparagrafo"/>
    <w:uiPriority w:val="99"/>
    <w:semiHidden/>
    <w:unhideWhenUsed/>
    <w:rsid w:val="00CF5C61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CF5C61"/>
    <w:rPr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styleId="PreformattatoHTMLCarattere" w:customStyle="1">
    <w:name w:val="Preformattato HTML Carattere"/>
    <w:basedOn w:val="Carpredefinitoparagrafo"/>
    <w:link w:val="PreformattatoHTML"/>
    <w:uiPriority w:val="99"/>
    <w:semiHidden/>
    <w:rsid w:val="00CF5C61"/>
    <w:rPr>
      <w:rFonts w:ascii="Consolas" w:hAnsi="Consolas"/>
      <w:spacing w:val="4"/>
      <w:szCs w:val="20"/>
    </w:rPr>
  </w:style>
  <w:style w:type="character" w:styleId="EsempioHTML">
    <w:name w:val="HTML Sample"/>
    <w:basedOn w:val="Carpredefinitoparagrafo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MacchinadascrivereHTML">
    <w:name w:val="HTML Typewriter"/>
    <w:basedOn w:val="Carpredefinitoparagrafo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CF5C61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CF5C61"/>
    <w:rPr>
      <w:color w:val="6B9F25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CF5C61"/>
    <w:rPr>
      <w:rFonts w:asciiTheme="majorHAnsi" w:hAnsiTheme="majorHAnsi" w:eastAsiaTheme="majorEastAsia" w:cstheme="majorBidi"/>
      <w:b/>
      <w:bCs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5E7D19"/>
    <w:rPr>
      <w:i/>
      <w:iCs/>
      <w:color w:val="1481AB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5E7D19"/>
    <w:pPr>
      <w:pBdr>
        <w:top w:val="single" w:color="1481AB" w:themeColor="accent1" w:themeShade="BF" w:sz="4" w:space="10"/>
        <w:bottom w:val="single" w:color="1481AB" w:themeColor="accent1" w:themeShade="BF" w:sz="4" w:space="10"/>
      </w:pBdr>
      <w:spacing w:before="360" w:after="360"/>
      <w:jc w:val="center"/>
    </w:pPr>
    <w:rPr>
      <w:i/>
      <w:iCs/>
      <w:color w:val="1481AB" w:themeColor="accent1" w:themeShade="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semiHidden/>
    <w:rsid w:val="005E7D19"/>
    <w:rPr>
      <w:i/>
      <w:iCs/>
      <w:color w:val="1481AB" w:themeColor="accent1" w:themeShade="BF"/>
      <w:spacing w:val="4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5E7D19"/>
    <w:rPr>
      <w:b/>
      <w:bCs/>
      <w:caps w:val="0"/>
      <w:smallCaps/>
      <w:color w:val="1481AB" w:themeColor="accent1" w:themeShade="BF"/>
      <w:spacing w:val="0"/>
    </w:rPr>
  </w:style>
  <w:style w:type="table" w:styleId="Grigliachiara">
    <w:name w:val="Light Grid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1CADE4" w:themeColor="accent1" w:sz="8" w:space="0"/>
        <w:left w:val="single" w:color="1CADE4" w:themeColor="accent1" w:sz="8" w:space="0"/>
        <w:bottom w:val="single" w:color="1CADE4" w:themeColor="accent1" w:sz="8" w:space="0"/>
        <w:right w:val="single" w:color="1CADE4" w:themeColor="accent1" w:sz="8" w:space="0"/>
        <w:insideH w:val="single" w:color="1CADE4" w:themeColor="accent1" w:sz="8" w:space="0"/>
        <w:insideV w:val="single" w:color="1CADE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CADE4" w:themeColor="accent1" w:sz="8" w:space="0"/>
          <w:left w:val="single" w:color="1CADE4" w:themeColor="accent1" w:sz="8" w:space="0"/>
          <w:bottom w:val="single" w:color="1CADE4" w:themeColor="accent1" w:sz="18" w:space="0"/>
          <w:right w:val="single" w:color="1CADE4" w:themeColor="accent1" w:sz="8" w:space="0"/>
          <w:insideH w:val="nil"/>
          <w:insideV w:val="single" w:color="1CADE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CADE4" w:themeColor="accent1" w:sz="6" w:space="0"/>
          <w:left w:val="single" w:color="1CADE4" w:themeColor="accent1" w:sz="8" w:space="0"/>
          <w:bottom w:val="single" w:color="1CADE4" w:themeColor="accent1" w:sz="8" w:space="0"/>
          <w:right w:val="single" w:color="1CADE4" w:themeColor="accent1" w:sz="8" w:space="0"/>
          <w:insideH w:val="nil"/>
          <w:insideV w:val="single" w:color="1CADE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CADE4" w:themeColor="accent1" w:sz="8" w:space="0"/>
          <w:left w:val="single" w:color="1CADE4" w:themeColor="accent1" w:sz="8" w:space="0"/>
          <w:bottom w:val="single" w:color="1CADE4" w:themeColor="accent1" w:sz="8" w:space="0"/>
          <w:right w:val="single" w:color="1CADE4" w:themeColor="accent1" w:sz="8" w:space="0"/>
        </w:tcBorders>
      </w:tcPr>
    </w:tblStylePr>
    <w:tblStylePr w:type="band1Vert">
      <w:tblPr/>
      <w:tcPr>
        <w:tcBorders>
          <w:top w:val="single" w:color="1CADE4" w:themeColor="accent1" w:sz="8" w:space="0"/>
          <w:left w:val="single" w:color="1CADE4" w:themeColor="accent1" w:sz="8" w:space="0"/>
          <w:bottom w:val="single" w:color="1CADE4" w:themeColor="accent1" w:sz="8" w:space="0"/>
          <w:right w:val="single" w:color="1CADE4" w:themeColor="accent1" w:sz="8" w:space="0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color="1CADE4" w:themeColor="accent1" w:sz="8" w:space="0"/>
          <w:left w:val="single" w:color="1CADE4" w:themeColor="accent1" w:sz="8" w:space="0"/>
          <w:bottom w:val="single" w:color="1CADE4" w:themeColor="accent1" w:sz="8" w:space="0"/>
          <w:right w:val="single" w:color="1CADE4" w:themeColor="accent1" w:sz="8" w:space="0"/>
          <w:insideV w:val="single" w:color="1CADE4" w:themeColor="accent1" w:sz="8" w:space="0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color="1CADE4" w:themeColor="accent1" w:sz="8" w:space="0"/>
          <w:left w:val="single" w:color="1CADE4" w:themeColor="accent1" w:sz="8" w:space="0"/>
          <w:bottom w:val="single" w:color="1CADE4" w:themeColor="accent1" w:sz="8" w:space="0"/>
          <w:right w:val="single" w:color="1CADE4" w:themeColor="accent1" w:sz="8" w:space="0"/>
          <w:insideV w:val="single" w:color="1CADE4" w:themeColor="accent1" w:sz="8" w:space="0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2683C6" w:themeColor="accent2" w:sz="8" w:space="0"/>
        <w:left w:val="single" w:color="2683C6" w:themeColor="accent2" w:sz="8" w:space="0"/>
        <w:bottom w:val="single" w:color="2683C6" w:themeColor="accent2" w:sz="8" w:space="0"/>
        <w:right w:val="single" w:color="2683C6" w:themeColor="accent2" w:sz="8" w:space="0"/>
        <w:insideH w:val="single" w:color="2683C6" w:themeColor="accent2" w:sz="8" w:space="0"/>
        <w:insideV w:val="single" w:color="2683C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3C6" w:themeColor="accent2" w:sz="8" w:space="0"/>
          <w:left w:val="single" w:color="2683C6" w:themeColor="accent2" w:sz="8" w:space="0"/>
          <w:bottom w:val="single" w:color="2683C6" w:themeColor="accent2" w:sz="18" w:space="0"/>
          <w:right w:val="single" w:color="2683C6" w:themeColor="accent2" w:sz="8" w:space="0"/>
          <w:insideH w:val="nil"/>
          <w:insideV w:val="single" w:color="2683C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683C6" w:themeColor="accent2" w:sz="6" w:space="0"/>
          <w:left w:val="single" w:color="2683C6" w:themeColor="accent2" w:sz="8" w:space="0"/>
          <w:bottom w:val="single" w:color="2683C6" w:themeColor="accent2" w:sz="8" w:space="0"/>
          <w:right w:val="single" w:color="2683C6" w:themeColor="accent2" w:sz="8" w:space="0"/>
          <w:insideH w:val="nil"/>
          <w:insideV w:val="single" w:color="2683C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3C6" w:themeColor="accent2" w:sz="8" w:space="0"/>
          <w:left w:val="single" w:color="2683C6" w:themeColor="accent2" w:sz="8" w:space="0"/>
          <w:bottom w:val="single" w:color="2683C6" w:themeColor="accent2" w:sz="8" w:space="0"/>
          <w:right w:val="single" w:color="2683C6" w:themeColor="accent2" w:sz="8" w:space="0"/>
        </w:tcBorders>
      </w:tcPr>
    </w:tblStylePr>
    <w:tblStylePr w:type="band1Vert">
      <w:tblPr/>
      <w:tcPr>
        <w:tcBorders>
          <w:top w:val="single" w:color="2683C6" w:themeColor="accent2" w:sz="8" w:space="0"/>
          <w:left w:val="single" w:color="2683C6" w:themeColor="accent2" w:sz="8" w:space="0"/>
          <w:bottom w:val="single" w:color="2683C6" w:themeColor="accent2" w:sz="8" w:space="0"/>
          <w:right w:val="single" w:color="2683C6" w:themeColor="accent2" w:sz="8" w:space="0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color="2683C6" w:themeColor="accent2" w:sz="8" w:space="0"/>
          <w:left w:val="single" w:color="2683C6" w:themeColor="accent2" w:sz="8" w:space="0"/>
          <w:bottom w:val="single" w:color="2683C6" w:themeColor="accent2" w:sz="8" w:space="0"/>
          <w:right w:val="single" w:color="2683C6" w:themeColor="accent2" w:sz="8" w:space="0"/>
          <w:insideV w:val="single" w:color="2683C6" w:themeColor="accent2" w:sz="8" w:space="0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color="2683C6" w:themeColor="accent2" w:sz="8" w:space="0"/>
          <w:left w:val="single" w:color="2683C6" w:themeColor="accent2" w:sz="8" w:space="0"/>
          <w:bottom w:val="single" w:color="2683C6" w:themeColor="accent2" w:sz="8" w:space="0"/>
          <w:right w:val="single" w:color="2683C6" w:themeColor="accent2" w:sz="8" w:space="0"/>
          <w:insideV w:val="single" w:color="2683C6" w:themeColor="accent2" w:sz="8" w:space="0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27CED7" w:themeColor="accent3" w:sz="8" w:space="0"/>
        <w:left w:val="single" w:color="27CED7" w:themeColor="accent3" w:sz="8" w:space="0"/>
        <w:bottom w:val="single" w:color="27CED7" w:themeColor="accent3" w:sz="8" w:space="0"/>
        <w:right w:val="single" w:color="27CED7" w:themeColor="accent3" w:sz="8" w:space="0"/>
        <w:insideH w:val="single" w:color="27CED7" w:themeColor="accent3" w:sz="8" w:space="0"/>
        <w:insideV w:val="single" w:color="27CED7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CED7" w:themeColor="accent3" w:sz="8" w:space="0"/>
          <w:left w:val="single" w:color="27CED7" w:themeColor="accent3" w:sz="8" w:space="0"/>
          <w:bottom w:val="single" w:color="27CED7" w:themeColor="accent3" w:sz="18" w:space="0"/>
          <w:right w:val="single" w:color="27CED7" w:themeColor="accent3" w:sz="8" w:space="0"/>
          <w:insideH w:val="nil"/>
          <w:insideV w:val="single" w:color="27CED7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CED7" w:themeColor="accent3" w:sz="6" w:space="0"/>
          <w:left w:val="single" w:color="27CED7" w:themeColor="accent3" w:sz="8" w:space="0"/>
          <w:bottom w:val="single" w:color="27CED7" w:themeColor="accent3" w:sz="8" w:space="0"/>
          <w:right w:val="single" w:color="27CED7" w:themeColor="accent3" w:sz="8" w:space="0"/>
          <w:insideH w:val="nil"/>
          <w:insideV w:val="single" w:color="27CED7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CED7" w:themeColor="accent3" w:sz="8" w:space="0"/>
          <w:left w:val="single" w:color="27CED7" w:themeColor="accent3" w:sz="8" w:space="0"/>
          <w:bottom w:val="single" w:color="27CED7" w:themeColor="accent3" w:sz="8" w:space="0"/>
          <w:right w:val="single" w:color="27CED7" w:themeColor="accent3" w:sz="8" w:space="0"/>
        </w:tcBorders>
      </w:tcPr>
    </w:tblStylePr>
    <w:tblStylePr w:type="band1Vert">
      <w:tblPr/>
      <w:tcPr>
        <w:tcBorders>
          <w:top w:val="single" w:color="27CED7" w:themeColor="accent3" w:sz="8" w:space="0"/>
          <w:left w:val="single" w:color="27CED7" w:themeColor="accent3" w:sz="8" w:space="0"/>
          <w:bottom w:val="single" w:color="27CED7" w:themeColor="accent3" w:sz="8" w:space="0"/>
          <w:right w:val="single" w:color="27CED7" w:themeColor="accent3" w:sz="8" w:space="0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color="27CED7" w:themeColor="accent3" w:sz="8" w:space="0"/>
          <w:left w:val="single" w:color="27CED7" w:themeColor="accent3" w:sz="8" w:space="0"/>
          <w:bottom w:val="single" w:color="27CED7" w:themeColor="accent3" w:sz="8" w:space="0"/>
          <w:right w:val="single" w:color="27CED7" w:themeColor="accent3" w:sz="8" w:space="0"/>
          <w:insideV w:val="single" w:color="27CED7" w:themeColor="accent3" w:sz="8" w:space="0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color="27CED7" w:themeColor="accent3" w:sz="8" w:space="0"/>
          <w:left w:val="single" w:color="27CED7" w:themeColor="accent3" w:sz="8" w:space="0"/>
          <w:bottom w:val="single" w:color="27CED7" w:themeColor="accent3" w:sz="8" w:space="0"/>
          <w:right w:val="single" w:color="27CED7" w:themeColor="accent3" w:sz="8" w:space="0"/>
          <w:insideV w:val="single" w:color="27CED7" w:themeColor="accent3" w:sz="8" w:space="0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42BA97" w:themeColor="accent4" w:sz="8" w:space="0"/>
        <w:left w:val="single" w:color="42BA97" w:themeColor="accent4" w:sz="8" w:space="0"/>
        <w:bottom w:val="single" w:color="42BA97" w:themeColor="accent4" w:sz="8" w:space="0"/>
        <w:right w:val="single" w:color="42BA97" w:themeColor="accent4" w:sz="8" w:space="0"/>
        <w:insideH w:val="single" w:color="42BA97" w:themeColor="accent4" w:sz="8" w:space="0"/>
        <w:insideV w:val="single" w:color="42BA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2BA97" w:themeColor="accent4" w:sz="8" w:space="0"/>
          <w:left w:val="single" w:color="42BA97" w:themeColor="accent4" w:sz="8" w:space="0"/>
          <w:bottom w:val="single" w:color="42BA97" w:themeColor="accent4" w:sz="18" w:space="0"/>
          <w:right w:val="single" w:color="42BA97" w:themeColor="accent4" w:sz="8" w:space="0"/>
          <w:insideH w:val="nil"/>
          <w:insideV w:val="single" w:color="42BA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2BA97" w:themeColor="accent4" w:sz="6" w:space="0"/>
          <w:left w:val="single" w:color="42BA97" w:themeColor="accent4" w:sz="8" w:space="0"/>
          <w:bottom w:val="single" w:color="42BA97" w:themeColor="accent4" w:sz="8" w:space="0"/>
          <w:right w:val="single" w:color="42BA97" w:themeColor="accent4" w:sz="8" w:space="0"/>
          <w:insideH w:val="nil"/>
          <w:insideV w:val="single" w:color="42BA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2BA97" w:themeColor="accent4" w:sz="8" w:space="0"/>
          <w:left w:val="single" w:color="42BA97" w:themeColor="accent4" w:sz="8" w:space="0"/>
          <w:bottom w:val="single" w:color="42BA97" w:themeColor="accent4" w:sz="8" w:space="0"/>
          <w:right w:val="single" w:color="42BA97" w:themeColor="accent4" w:sz="8" w:space="0"/>
        </w:tcBorders>
      </w:tcPr>
    </w:tblStylePr>
    <w:tblStylePr w:type="band1Vert">
      <w:tblPr/>
      <w:tcPr>
        <w:tcBorders>
          <w:top w:val="single" w:color="42BA97" w:themeColor="accent4" w:sz="8" w:space="0"/>
          <w:left w:val="single" w:color="42BA97" w:themeColor="accent4" w:sz="8" w:space="0"/>
          <w:bottom w:val="single" w:color="42BA97" w:themeColor="accent4" w:sz="8" w:space="0"/>
          <w:right w:val="single" w:color="42BA97" w:themeColor="accent4" w:sz="8" w:space="0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color="42BA97" w:themeColor="accent4" w:sz="8" w:space="0"/>
          <w:left w:val="single" w:color="42BA97" w:themeColor="accent4" w:sz="8" w:space="0"/>
          <w:bottom w:val="single" w:color="42BA97" w:themeColor="accent4" w:sz="8" w:space="0"/>
          <w:right w:val="single" w:color="42BA97" w:themeColor="accent4" w:sz="8" w:space="0"/>
          <w:insideV w:val="single" w:color="42BA97" w:themeColor="accent4" w:sz="8" w:space="0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color="42BA97" w:themeColor="accent4" w:sz="8" w:space="0"/>
          <w:left w:val="single" w:color="42BA97" w:themeColor="accent4" w:sz="8" w:space="0"/>
          <w:bottom w:val="single" w:color="42BA97" w:themeColor="accent4" w:sz="8" w:space="0"/>
          <w:right w:val="single" w:color="42BA97" w:themeColor="accent4" w:sz="8" w:space="0"/>
          <w:insideV w:val="single" w:color="42BA97" w:themeColor="accent4" w:sz="8" w:space="0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3E8853" w:themeColor="accent5" w:sz="8" w:space="0"/>
        <w:left w:val="single" w:color="3E8853" w:themeColor="accent5" w:sz="8" w:space="0"/>
        <w:bottom w:val="single" w:color="3E8853" w:themeColor="accent5" w:sz="8" w:space="0"/>
        <w:right w:val="single" w:color="3E8853" w:themeColor="accent5" w:sz="8" w:space="0"/>
        <w:insideH w:val="single" w:color="3E8853" w:themeColor="accent5" w:sz="8" w:space="0"/>
        <w:insideV w:val="single" w:color="3E8853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E8853" w:themeColor="accent5" w:sz="8" w:space="0"/>
          <w:left w:val="single" w:color="3E8853" w:themeColor="accent5" w:sz="8" w:space="0"/>
          <w:bottom w:val="single" w:color="3E8853" w:themeColor="accent5" w:sz="18" w:space="0"/>
          <w:right w:val="single" w:color="3E8853" w:themeColor="accent5" w:sz="8" w:space="0"/>
          <w:insideH w:val="nil"/>
          <w:insideV w:val="single" w:color="3E8853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E8853" w:themeColor="accent5" w:sz="6" w:space="0"/>
          <w:left w:val="single" w:color="3E8853" w:themeColor="accent5" w:sz="8" w:space="0"/>
          <w:bottom w:val="single" w:color="3E8853" w:themeColor="accent5" w:sz="8" w:space="0"/>
          <w:right w:val="single" w:color="3E8853" w:themeColor="accent5" w:sz="8" w:space="0"/>
          <w:insideH w:val="nil"/>
          <w:insideV w:val="single" w:color="3E8853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E8853" w:themeColor="accent5" w:sz="8" w:space="0"/>
          <w:left w:val="single" w:color="3E8853" w:themeColor="accent5" w:sz="8" w:space="0"/>
          <w:bottom w:val="single" w:color="3E8853" w:themeColor="accent5" w:sz="8" w:space="0"/>
          <w:right w:val="single" w:color="3E8853" w:themeColor="accent5" w:sz="8" w:space="0"/>
        </w:tcBorders>
      </w:tcPr>
    </w:tblStylePr>
    <w:tblStylePr w:type="band1Vert">
      <w:tblPr/>
      <w:tcPr>
        <w:tcBorders>
          <w:top w:val="single" w:color="3E8853" w:themeColor="accent5" w:sz="8" w:space="0"/>
          <w:left w:val="single" w:color="3E8853" w:themeColor="accent5" w:sz="8" w:space="0"/>
          <w:bottom w:val="single" w:color="3E8853" w:themeColor="accent5" w:sz="8" w:space="0"/>
          <w:right w:val="single" w:color="3E8853" w:themeColor="accent5" w:sz="8" w:space="0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color="3E8853" w:themeColor="accent5" w:sz="8" w:space="0"/>
          <w:left w:val="single" w:color="3E8853" w:themeColor="accent5" w:sz="8" w:space="0"/>
          <w:bottom w:val="single" w:color="3E8853" w:themeColor="accent5" w:sz="8" w:space="0"/>
          <w:right w:val="single" w:color="3E8853" w:themeColor="accent5" w:sz="8" w:space="0"/>
          <w:insideV w:val="single" w:color="3E8853" w:themeColor="accent5" w:sz="8" w:space="0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color="3E8853" w:themeColor="accent5" w:sz="8" w:space="0"/>
          <w:left w:val="single" w:color="3E8853" w:themeColor="accent5" w:sz="8" w:space="0"/>
          <w:bottom w:val="single" w:color="3E8853" w:themeColor="accent5" w:sz="8" w:space="0"/>
          <w:right w:val="single" w:color="3E8853" w:themeColor="accent5" w:sz="8" w:space="0"/>
          <w:insideV w:val="single" w:color="3E8853" w:themeColor="accent5" w:sz="8" w:space="0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62A39F" w:themeColor="accent6" w:sz="8" w:space="0"/>
        <w:left w:val="single" w:color="62A39F" w:themeColor="accent6" w:sz="8" w:space="0"/>
        <w:bottom w:val="single" w:color="62A39F" w:themeColor="accent6" w:sz="8" w:space="0"/>
        <w:right w:val="single" w:color="62A39F" w:themeColor="accent6" w:sz="8" w:space="0"/>
        <w:insideH w:val="single" w:color="62A39F" w:themeColor="accent6" w:sz="8" w:space="0"/>
        <w:insideV w:val="single" w:color="62A39F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A39F" w:themeColor="accent6" w:sz="8" w:space="0"/>
          <w:left w:val="single" w:color="62A39F" w:themeColor="accent6" w:sz="8" w:space="0"/>
          <w:bottom w:val="single" w:color="62A39F" w:themeColor="accent6" w:sz="18" w:space="0"/>
          <w:right w:val="single" w:color="62A39F" w:themeColor="accent6" w:sz="8" w:space="0"/>
          <w:insideH w:val="nil"/>
          <w:insideV w:val="single" w:color="62A39F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A39F" w:themeColor="accent6" w:sz="6" w:space="0"/>
          <w:left w:val="single" w:color="62A39F" w:themeColor="accent6" w:sz="8" w:space="0"/>
          <w:bottom w:val="single" w:color="62A39F" w:themeColor="accent6" w:sz="8" w:space="0"/>
          <w:right w:val="single" w:color="62A39F" w:themeColor="accent6" w:sz="8" w:space="0"/>
          <w:insideH w:val="nil"/>
          <w:insideV w:val="single" w:color="62A39F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A39F" w:themeColor="accent6" w:sz="8" w:space="0"/>
          <w:left w:val="single" w:color="62A39F" w:themeColor="accent6" w:sz="8" w:space="0"/>
          <w:bottom w:val="single" w:color="62A39F" w:themeColor="accent6" w:sz="8" w:space="0"/>
          <w:right w:val="single" w:color="62A39F" w:themeColor="accent6" w:sz="8" w:space="0"/>
        </w:tcBorders>
      </w:tcPr>
    </w:tblStylePr>
    <w:tblStylePr w:type="band1Vert">
      <w:tblPr/>
      <w:tcPr>
        <w:tcBorders>
          <w:top w:val="single" w:color="62A39F" w:themeColor="accent6" w:sz="8" w:space="0"/>
          <w:left w:val="single" w:color="62A39F" w:themeColor="accent6" w:sz="8" w:space="0"/>
          <w:bottom w:val="single" w:color="62A39F" w:themeColor="accent6" w:sz="8" w:space="0"/>
          <w:right w:val="single" w:color="62A39F" w:themeColor="accent6" w:sz="8" w:space="0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color="62A39F" w:themeColor="accent6" w:sz="8" w:space="0"/>
          <w:left w:val="single" w:color="62A39F" w:themeColor="accent6" w:sz="8" w:space="0"/>
          <w:bottom w:val="single" w:color="62A39F" w:themeColor="accent6" w:sz="8" w:space="0"/>
          <w:right w:val="single" w:color="62A39F" w:themeColor="accent6" w:sz="8" w:space="0"/>
          <w:insideV w:val="single" w:color="62A39F" w:themeColor="accent6" w:sz="8" w:space="0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color="62A39F" w:themeColor="accent6" w:sz="8" w:space="0"/>
          <w:left w:val="single" w:color="62A39F" w:themeColor="accent6" w:sz="8" w:space="0"/>
          <w:bottom w:val="single" w:color="62A39F" w:themeColor="accent6" w:sz="8" w:space="0"/>
          <w:right w:val="single" w:color="62A39F" w:themeColor="accent6" w:sz="8" w:space="0"/>
          <w:insideV w:val="single" w:color="62A39F" w:themeColor="accent6" w:sz="8" w:space="0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1CADE4" w:themeColor="accent1" w:sz="8" w:space="0"/>
        <w:left w:val="single" w:color="1CADE4" w:themeColor="accent1" w:sz="8" w:space="0"/>
        <w:bottom w:val="single" w:color="1CADE4" w:themeColor="accent1" w:sz="8" w:space="0"/>
        <w:right w:val="single" w:color="1CADE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CADE4" w:themeColor="accent1" w:sz="6" w:space="0"/>
          <w:left w:val="single" w:color="1CADE4" w:themeColor="accent1" w:sz="8" w:space="0"/>
          <w:bottom w:val="single" w:color="1CADE4" w:themeColor="accent1" w:sz="8" w:space="0"/>
          <w:right w:val="single" w:color="1CADE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CADE4" w:themeColor="accent1" w:sz="8" w:space="0"/>
          <w:left w:val="single" w:color="1CADE4" w:themeColor="accent1" w:sz="8" w:space="0"/>
          <w:bottom w:val="single" w:color="1CADE4" w:themeColor="accent1" w:sz="8" w:space="0"/>
          <w:right w:val="single" w:color="1CADE4" w:themeColor="accent1" w:sz="8" w:space="0"/>
        </w:tcBorders>
      </w:tcPr>
    </w:tblStylePr>
    <w:tblStylePr w:type="band1Horz">
      <w:tblPr/>
      <w:tcPr>
        <w:tcBorders>
          <w:top w:val="single" w:color="1CADE4" w:themeColor="accent1" w:sz="8" w:space="0"/>
          <w:left w:val="single" w:color="1CADE4" w:themeColor="accent1" w:sz="8" w:space="0"/>
          <w:bottom w:val="single" w:color="1CADE4" w:themeColor="accent1" w:sz="8" w:space="0"/>
          <w:right w:val="single" w:color="1CADE4" w:themeColor="accent1" w:sz="8" w:space="0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2683C6" w:themeColor="accent2" w:sz="8" w:space="0"/>
        <w:left w:val="single" w:color="2683C6" w:themeColor="accent2" w:sz="8" w:space="0"/>
        <w:bottom w:val="single" w:color="2683C6" w:themeColor="accent2" w:sz="8" w:space="0"/>
        <w:right w:val="single" w:color="2683C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683C6" w:themeColor="accent2" w:sz="6" w:space="0"/>
          <w:left w:val="single" w:color="2683C6" w:themeColor="accent2" w:sz="8" w:space="0"/>
          <w:bottom w:val="single" w:color="2683C6" w:themeColor="accent2" w:sz="8" w:space="0"/>
          <w:right w:val="single" w:color="2683C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683C6" w:themeColor="accent2" w:sz="8" w:space="0"/>
          <w:left w:val="single" w:color="2683C6" w:themeColor="accent2" w:sz="8" w:space="0"/>
          <w:bottom w:val="single" w:color="2683C6" w:themeColor="accent2" w:sz="8" w:space="0"/>
          <w:right w:val="single" w:color="2683C6" w:themeColor="accent2" w:sz="8" w:space="0"/>
        </w:tcBorders>
      </w:tcPr>
    </w:tblStylePr>
    <w:tblStylePr w:type="band1Horz">
      <w:tblPr/>
      <w:tcPr>
        <w:tcBorders>
          <w:top w:val="single" w:color="2683C6" w:themeColor="accent2" w:sz="8" w:space="0"/>
          <w:left w:val="single" w:color="2683C6" w:themeColor="accent2" w:sz="8" w:space="0"/>
          <w:bottom w:val="single" w:color="2683C6" w:themeColor="accent2" w:sz="8" w:space="0"/>
          <w:right w:val="single" w:color="2683C6" w:themeColor="accent2" w:sz="8" w:space="0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27CED7" w:themeColor="accent3" w:sz="8" w:space="0"/>
        <w:left w:val="single" w:color="27CED7" w:themeColor="accent3" w:sz="8" w:space="0"/>
        <w:bottom w:val="single" w:color="27CED7" w:themeColor="accent3" w:sz="8" w:space="0"/>
        <w:right w:val="single" w:color="27CED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CED7" w:themeColor="accent3" w:sz="6" w:space="0"/>
          <w:left w:val="single" w:color="27CED7" w:themeColor="accent3" w:sz="8" w:space="0"/>
          <w:bottom w:val="single" w:color="27CED7" w:themeColor="accent3" w:sz="8" w:space="0"/>
          <w:right w:val="single" w:color="27CED7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7CED7" w:themeColor="accent3" w:sz="8" w:space="0"/>
          <w:left w:val="single" w:color="27CED7" w:themeColor="accent3" w:sz="8" w:space="0"/>
          <w:bottom w:val="single" w:color="27CED7" w:themeColor="accent3" w:sz="8" w:space="0"/>
          <w:right w:val="single" w:color="27CED7" w:themeColor="accent3" w:sz="8" w:space="0"/>
        </w:tcBorders>
      </w:tcPr>
    </w:tblStylePr>
    <w:tblStylePr w:type="band1Horz">
      <w:tblPr/>
      <w:tcPr>
        <w:tcBorders>
          <w:top w:val="single" w:color="27CED7" w:themeColor="accent3" w:sz="8" w:space="0"/>
          <w:left w:val="single" w:color="27CED7" w:themeColor="accent3" w:sz="8" w:space="0"/>
          <w:bottom w:val="single" w:color="27CED7" w:themeColor="accent3" w:sz="8" w:space="0"/>
          <w:right w:val="single" w:color="27CED7" w:themeColor="accent3" w:sz="8" w:space="0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42BA97" w:themeColor="accent4" w:sz="8" w:space="0"/>
        <w:left w:val="single" w:color="42BA97" w:themeColor="accent4" w:sz="8" w:space="0"/>
        <w:bottom w:val="single" w:color="42BA97" w:themeColor="accent4" w:sz="8" w:space="0"/>
        <w:right w:val="single" w:color="42BA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2BA97" w:themeColor="accent4" w:sz="6" w:space="0"/>
          <w:left w:val="single" w:color="42BA97" w:themeColor="accent4" w:sz="8" w:space="0"/>
          <w:bottom w:val="single" w:color="42BA97" w:themeColor="accent4" w:sz="8" w:space="0"/>
          <w:right w:val="single" w:color="42BA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2BA97" w:themeColor="accent4" w:sz="8" w:space="0"/>
          <w:left w:val="single" w:color="42BA97" w:themeColor="accent4" w:sz="8" w:space="0"/>
          <w:bottom w:val="single" w:color="42BA97" w:themeColor="accent4" w:sz="8" w:space="0"/>
          <w:right w:val="single" w:color="42BA97" w:themeColor="accent4" w:sz="8" w:space="0"/>
        </w:tcBorders>
      </w:tcPr>
    </w:tblStylePr>
    <w:tblStylePr w:type="band1Horz">
      <w:tblPr/>
      <w:tcPr>
        <w:tcBorders>
          <w:top w:val="single" w:color="42BA97" w:themeColor="accent4" w:sz="8" w:space="0"/>
          <w:left w:val="single" w:color="42BA97" w:themeColor="accent4" w:sz="8" w:space="0"/>
          <w:bottom w:val="single" w:color="42BA97" w:themeColor="accent4" w:sz="8" w:space="0"/>
          <w:right w:val="single" w:color="42BA97" w:themeColor="accent4" w:sz="8" w:space="0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3E8853" w:themeColor="accent5" w:sz="8" w:space="0"/>
        <w:left w:val="single" w:color="3E8853" w:themeColor="accent5" w:sz="8" w:space="0"/>
        <w:bottom w:val="single" w:color="3E8853" w:themeColor="accent5" w:sz="8" w:space="0"/>
        <w:right w:val="single" w:color="3E885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E8853" w:themeColor="accent5" w:sz="6" w:space="0"/>
          <w:left w:val="single" w:color="3E8853" w:themeColor="accent5" w:sz="8" w:space="0"/>
          <w:bottom w:val="single" w:color="3E8853" w:themeColor="accent5" w:sz="8" w:space="0"/>
          <w:right w:val="single" w:color="3E885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E8853" w:themeColor="accent5" w:sz="8" w:space="0"/>
          <w:left w:val="single" w:color="3E8853" w:themeColor="accent5" w:sz="8" w:space="0"/>
          <w:bottom w:val="single" w:color="3E8853" w:themeColor="accent5" w:sz="8" w:space="0"/>
          <w:right w:val="single" w:color="3E8853" w:themeColor="accent5" w:sz="8" w:space="0"/>
        </w:tcBorders>
      </w:tcPr>
    </w:tblStylePr>
    <w:tblStylePr w:type="band1Horz">
      <w:tblPr/>
      <w:tcPr>
        <w:tcBorders>
          <w:top w:val="single" w:color="3E8853" w:themeColor="accent5" w:sz="8" w:space="0"/>
          <w:left w:val="single" w:color="3E8853" w:themeColor="accent5" w:sz="8" w:space="0"/>
          <w:bottom w:val="single" w:color="3E8853" w:themeColor="accent5" w:sz="8" w:space="0"/>
          <w:right w:val="single" w:color="3E8853" w:themeColor="accent5" w:sz="8" w:space="0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62A39F" w:themeColor="accent6" w:sz="8" w:space="0"/>
        <w:left w:val="single" w:color="62A39F" w:themeColor="accent6" w:sz="8" w:space="0"/>
        <w:bottom w:val="single" w:color="62A39F" w:themeColor="accent6" w:sz="8" w:space="0"/>
        <w:right w:val="single" w:color="62A39F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A39F" w:themeColor="accent6" w:sz="6" w:space="0"/>
          <w:left w:val="single" w:color="62A39F" w:themeColor="accent6" w:sz="8" w:space="0"/>
          <w:bottom w:val="single" w:color="62A39F" w:themeColor="accent6" w:sz="8" w:space="0"/>
          <w:right w:val="single" w:color="62A39F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A39F" w:themeColor="accent6" w:sz="8" w:space="0"/>
          <w:left w:val="single" w:color="62A39F" w:themeColor="accent6" w:sz="8" w:space="0"/>
          <w:bottom w:val="single" w:color="62A39F" w:themeColor="accent6" w:sz="8" w:space="0"/>
          <w:right w:val="single" w:color="62A39F" w:themeColor="accent6" w:sz="8" w:space="0"/>
        </w:tcBorders>
      </w:tcPr>
    </w:tblStylePr>
    <w:tblStylePr w:type="band1Horz">
      <w:tblPr/>
      <w:tcPr>
        <w:tcBorders>
          <w:top w:val="single" w:color="62A39F" w:themeColor="accent6" w:sz="8" w:space="0"/>
          <w:left w:val="single" w:color="62A39F" w:themeColor="accent6" w:sz="8" w:space="0"/>
          <w:bottom w:val="single" w:color="62A39F" w:themeColor="accent6" w:sz="8" w:space="0"/>
          <w:right w:val="single" w:color="62A39F" w:themeColor="accent6" w:sz="8" w:space="0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CF5C61"/>
    <w:pPr>
      <w:spacing w:after="0"/>
    </w:pPr>
    <w:rPr>
      <w:color w:val="1481AB" w:themeColor="accent1" w:themeShade="BF"/>
    </w:rPr>
    <w:tblPr>
      <w:tblStyleRowBandSize w:val="1"/>
      <w:tblStyleColBandSize w:val="1"/>
      <w:tblBorders>
        <w:top w:val="single" w:color="1CADE4" w:themeColor="accent1" w:sz="8" w:space="0"/>
        <w:bottom w:val="single" w:color="1CADE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CADE4" w:themeColor="accent1" w:sz="8" w:space="0"/>
          <w:left w:val="nil"/>
          <w:bottom w:val="single" w:color="1CADE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CADE4" w:themeColor="accent1" w:sz="8" w:space="0"/>
          <w:left w:val="nil"/>
          <w:bottom w:val="single" w:color="1CADE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CF5C61"/>
    <w:pPr>
      <w:spacing w:after="0"/>
    </w:pPr>
    <w:rPr>
      <w:color w:val="1C6194" w:themeColor="accent2" w:themeShade="BF"/>
    </w:rPr>
    <w:tblPr>
      <w:tblStyleRowBandSize w:val="1"/>
      <w:tblStyleColBandSize w:val="1"/>
      <w:tblBorders>
        <w:top w:val="single" w:color="2683C6" w:themeColor="accent2" w:sz="8" w:space="0"/>
        <w:bottom w:val="single" w:color="2683C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83C6" w:themeColor="accent2" w:sz="8" w:space="0"/>
          <w:left w:val="nil"/>
          <w:bottom w:val="single" w:color="2683C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83C6" w:themeColor="accent2" w:sz="8" w:space="0"/>
          <w:left w:val="nil"/>
          <w:bottom w:val="single" w:color="2683C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CF5C61"/>
    <w:pPr>
      <w:spacing w:after="0"/>
    </w:pPr>
    <w:rPr>
      <w:color w:val="1D99A0" w:themeColor="accent3" w:themeShade="BF"/>
    </w:rPr>
    <w:tblPr>
      <w:tblStyleRowBandSize w:val="1"/>
      <w:tblStyleColBandSize w:val="1"/>
      <w:tblBorders>
        <w:top w:val="single" w:color="27CED7" w:themeColor="accent3" w:sz="8" w:space="0"/>
        <w:bottom w:val="single" w:color="27CED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CED7" w:themeColor="accent3" w:sz="8" w:space="0"/>
          <w:left w:val="nil"/>
          <w:bottom w:val="single" w:color="27CED7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CED7" w:themeColor="accent3" w:sz="8" w:space="0"/>
          <w:left w:val="nil"/>
          <w:bottom w:val="single" w:color="27CED7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CF5C61"/>
    <w:pPr>
      <w:spacing w:after="0"/>
    </w:pPr>
    <w:rPr>
      <w:color w:val="318B70" w:themeColor="accent4" w:themeShade="BF"/>
    </w:rPr>
    <w:tblPr>
      <w:tblStyleRowBandSize w:val="1"/>
      <w:tblStyleColBandSize w:val="1"/>
      <w:tblBorders>
        <w:top w:val="single" w:color="42BA97" w:themeColor="accent4" w:sz="8" w:space="0"/>
        <w:bottom w:val="single" w:color="42BA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2BA97" w:themeColor="accent4" w:sz="8" w:space="0"/>
          <w:left w:val="nil"/>
          <w:bottom w:val="single" w:color="42BA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2BA97" w:themeColor="accent4" w:sz="8" w:space="0"/>
          <w:left w:val="nil"/>
          <w:bottom w:val="single" w:color="42BA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CF5C61"/>
    <w:pPr>
      <w:spacing w:after="0"/>
    </w:pPr>
    <w:rPr>
      <w:color w:val="2E653E" w:themeColor="accent5" w:themeShade="BF"/>
    </w:rPr>
    <w:tblPr>
      <w:tblStyleRowBandSize w:val="1"/>
      <w:tblStyleColBandSize w:val="1"/>
      <w:tblBorders>
        <w:top w:val="single" w:color="3E8853" w:themeColor="accent5" w:sz="8" w:space="0"/>
        <w:bottom w:val="single" w:color="3E885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E8853" w:themeColor="accent5" w:sz="8" w:space="0"/>
          <w:left w:val="nil"/>
          <w:bottom w:val="single" w:color="3E8853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E8853" w:themeColor="accent5" w:sz="8" w:space="0"/>
          <w:left w:val="nil"/>
          <w:bottom w:val="single" w:color="3E8853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CF5C61"/>
    <w:pPr>
      <w:spacing w:after="0"/>
    </w:pPr>
    <w:rPr>
      <w:color w:val="487B77" w:themeColor="accent6" w:themeShade="BF"/>
    </w:rPr>
    <w:tblPr>
      <w:tblStyleRowBandSize w:val="1"/>
      <w:tblStyleColBandSize w:val="1"/>
      <w:tblBorders>
        <w:top w:val="single" w:color="62A39F" w:themeColor="accent6" w:sz="8" w:space="0"/>
        <w:bottom w:val="single" w:color="62A39F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A39F" w:themeColor="accent6" w:sz="8" w:space="0"/>
          <w:left w:val="nil"/>
          <w:bottom w:val="single" w:color="62A39F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A39F" w:themeColor="accent6" w:sz="8" w:space="0"/>
          <w:left w:val="nil"/>
          <w:bottom w:val="single" w:color="62A39F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CF5C61"/>
  </w:style>
  <w:style w:type="paragraph" w:styleId="Elenco">
    <w:name w:val="List"/>
    <w:basedOn w:val="Normale"/>
    <w:uiPriority w:val="99"/>
    <w:semiHidden/>
    <w:unhideWhenUsed/>
    <w:rsid w:val="00CF5C61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CF5C61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CF5C61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CF5C61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CF5C61"/>
    <w:pPr>
      <w:ind w:left="1800" w:hanging="360"/>
      <w:contextualSpacing/>
    </w:pPr>
  </w:style>
  <w:style w:type="paragraph" w:styleId="Puntoelenco">
    <w:name w:val="List Bullet"/>
    <w:basedOn w:val="Normale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CF5C61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CF5C61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Numeroelenco">
    <w:name w:val="List Number"/>
    <w:basedOn w:val="Normale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Paragrafoelenco">
    <w:name w:val="List Paragraph"/>
    <w:basedOn w:val="Normale"/>
    <w:uiPriority w:val="34"/>
    <w:unhideWhenUsed/>
    <w:qFormat/>
    <w:rsid w:val="00CF5C61"/>
    <w:pPr>
      <w:ind w:left="720"/>
      <w:contextualSpacing/>
    </w:pPr>
  </w:style>
  <w:style w:type="table" w:styleId="Tabellaelenco1chiara">
    <w:name w:val="List Table 1 Light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6CDEE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6CDE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4B5E4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4B5E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CE1E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CE1E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CD6C0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CD6C0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EC49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EC49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C7C5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C7C5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ellaelenco2">
    <w:name w:val="List Table 2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color="76CDEE" w:themeColor="accent1" w:themeTint="99" w:sz="4" w:space="0"/>
        <w:bottom w:val="single" w:color="76CDEE" w:themeColor="accent1" w:themeTint="99" w:sz="4" w:space="0"/>
        <w:insideH w:val="single" w:color="76CDEE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color="74B5E4" w:themeColor="accent2" w:themeTint="99" w:sz="4" w:space="0"/>
        <w:bottom w:val="single" w:color="74B5E4" w:themeColor="accent2" w:themeTint="99" w:sz="4" w:space="0"/>
        <w:insideH w:val="single" w:color="74B5E4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color="7CE1E7" w:themeColor="accent3" w:themeTint="99" w:sz="4" w:space="0"/>
        <w:bottom w:val="single" w:color="7CE1E7" w:themeColor="accent3" w:themeTint="99" w:sz="4" w:space="0"/>
        <w:insideH w:val="single" w:color="7CE1E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color="8CD6C0" w:themeColor="accent4" w:themeTint="99" w:sz="4" w:space="0"/>
        <w:bottom w:val="single" w:color="8CD6C0" w:themeColor="accent4" w:themeTint="99" w:sz="4" w:space="0"/>
        <w:insideH w:val="single" w:color="8CD6C0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color="7EC492" w:themeColor="accent5" w:themeTint="99" w:sz="4" w:space="0"/>
        <w:bottom w:val="single" w:color="7EC492" w:themeColor="accent5" w:themeTint="99" w:sz="4" w:space="0"/>
        <w:insideH w:val="single" w:color="7EC49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CF5C61"/>
    <w:pPr>
      <w:spacing w:after="0"/>
    </w:pPr>
    <w:tblPr>
      <w:tblStyleRowBandSize w:val="1"/>
      <w:tblStyleColBandSize w:val="1"/>
      <w:tblBorders>
        <w:top w:val="single" w:color="A0C7C5" w:themeColor="accent6" w:themeTint="99" w:sz="4" w:space="0"/>
        <w:bottom w:val="single" w:color="A0C7C5" w:themeColor="accent6" w:themeTint="99" w:sz="4" w:space="0"/>
        <w:insideH w:val="single" w:color="A0C7C5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Elencotab3">
    <w:name w:val="List Table 3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color="1CADE4" w:themeColor="accent1" w:sz="4" w:space="0"/>
        <w:left w:val="single" w:color="1CADE4" w:themeColor="accent1" w:sz="4" w:space="0"/>
        <w:bottom w:val="single" w:color="1CADE4" w:themeColor="accent1" w:sz="4" w:space="0"/>
        <w:right w:val="single" w:color="1CADE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color="1CADE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CADE4" w:themeColor="accent1" w:sz="4" w:space="0"/>
          <w:right w:val="single" w:color="1CADE4" w:themeColor="accent1" w:sz="4" w:space="0"/>
        </w:tcBorders>
      </w:tcPr>
    </w:tblStylePr>
    <w:tblStylePr w:type="band1Horz">
      <w:tblPr/>
      <w:tcPr>
        <w:tcBorders>
          <w:top w:val="single" w:color="1CADE4" w:themeColor="accent1" w:sz="4" w:space="0"/>
          <w:bottom w:val="single" w:color="1CADE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CADE4" w:themeColor="accent1" w:sz="4" w:space="0"/>
          <w:left w:val="nil"/>
        </w:tcBorders>
      </w:tcPr>
    </w:tblStylePr>
    <w:tblStylePr w:type="swCell">
      <w:tblPr/>
      <w:tcPr>
        <w:tcBorders>
          <w:top w:val="double" w:color="1CADE4" w:themeColor="accent1" w:sz="4" w:space="0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color="2683C6" w:themeColor="accent2" w:sz="4" w:space="0"/>
        <w:left w:val="single" w:color="2683C6" w:themeColor="accent2" w:sz="4" w:space="0"/>
        <w:bottom w:val="single" w:color="2683C6" w:themeColor="accent2" w:sz="4" w:space="0"/>
        <w:right w:val="single" w:color="2683C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color="2683C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683C6" w:themeColor="accent2" w:sz="4" w:space="0"/>
          <w:right w:val="single" w:color="2683C6" w:themeColor="accent2" w:sz="4" w:space="0"/>
        </w:tcBorders>
      </w:tcPr>
    </w:tblStylePr>
    <w:tblStylePr w:type="band1Horz">
      <w:tblPr/>
      <w:tcPr>
        <w:tcBorders>
          <w:top w:val="single" w:color="2683C6" w:themeColor="accent2" w:sz="4" w:space="0"/>
          <w:bottom w:val="single" w:color="2683C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683C6" w:themeColor="accent2" w:sz="4" w:space="0"/>
          <w:left w:val="nil"/>
        </w:tcBorders>
      </w:tcPr>
    </w:tblStylePr>
    <w:tblStylePr w:type="swCell">
      <w:tblPr/>
      <w:tcPr>
        <w:tcBorders>
          <w:top w:val="double" w:color="2683C6" w:themeColor="accent2" w:sz="4" w:space="0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color="27CED7" w:themeColor="accent3" w:sz="4" w:space="0"/>
        <w:left w:val="single" w:color="27CED7" w:themeColor="accent3" w:sz="4" w:space="0"/>
        <w:bottom w:val="single" w:color="27CED7" w:themeColor="accent3" w:sz="4" w:space="0"/>
        <w:right w:val="single" w:color="27CED7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color="27CED7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7CED7" w:themeColor="accent3" w:sz="4" w:space="0"/>
          <w:right w:val="single" w:color="27CED7" w:themeColor="accent3" w:sz="4" w:space="0"/>
        </w:tcBorders>
      </w:tcPr>
    </w:tblStylePr>
    <w:tblStylePr w:type="band1Horz">
      <w:tblPr/>
      <w:tcPr>
        <w:tcBorders>
          <w:top w:val="single" w:color="27CED7" w:themeColor="accent3" w:sz="4" w:space="0"/>
          <w:bottom w:val="single" w:color="27CED7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7CED7" w:themeColor="accent3" w:sz="4" w:space="0"/>
          <w:left w:val="nil"/>
        </w:tcBorders>
      </w:tcPr>
    </w:tblStylePr>
    <w:tblStylePr w:type="swCell">
      <w:tblPr/>
      <w:tcPr>
        <w:tcBorders>
          <w:top w:val="double" w:color="27CED7" w:themeColor="accent3" w:sz="4" w:space="0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color="42BA97" w:themeColor="accent4" w:sz="4" w:space="0"/>
        <w:left w:val="single" w:color="42BA97" w:themeColor="accent4" w:sz="4" w:space="0"/>
        <w:bottom w:val="single" w:color="42BA97" w:themeColor="accent4" w:sz="4" w:space="0"/>
        <w:right w:val="single" w:color="42BA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color="42BA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2BA97" w:themeColor="accent4" w:sz="4" w:space="0"/>
          <w:right w:val="single" w:color="42BA97" w:themeColor="accent4" w:sz="4" w:space="0"/>
        </w:tcBorders>
      </w:tcPr>
    </w:tblStylePr>
    <w:tblStylePr w:type="band1Horz">
      <w:tblPr/>
      <w:tcPr>
        <w:tcBorders>
          <w:top w:val="single" w:color="42BA97" w:themeColor="accent4" w:sz="4" w:space="0"/>
          <w:bottom w:val="single" w:color="42BA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2BA97" w:themeColor="accent4" w:sz="4" w:space="0"/>
          <w:left w:val="nil"/>
        </w:tcBorders>
      </w:tcPr>
    </w:tblStylePr>
    <w:tblStylePr w:type="swCell">
      <w:tblPr/>
      <w:tcPr>
        <w:tcBorders>
          <w:top w:val="double" w:color="42BA97" w:themeColor="accent4" w:sz="4" w:space="0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color="3E8853" w:themeColor="accent5" w:sz="4" w:space="0"/>
        <w:left w:val="single" w:color="3E8853" w:themeColor="accent5" w:sz="4" w:space="0"/>
        <w:bottom w:val="single" w:color="3E8853" w:themeColor="accent5" w:sz="4" w:space="0"/>
        <w:right w:val="single" w:color="3E8853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color="3E8853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E8853" w:themeColor="accent5" w:sz="4" w:space="0"/>
          <w:right w:val="single" w:color="3E8853" w:themeColor="accent5" w:sz="4" w:space="0"/>
        </w:tcBorders>
      </w:tcPr>
    </w:tblStylePr>
    <w:tblStylePr w:type="band1Horz">
      <w:tblPr/>
      <w:tcPr>
        <w:tcBorders>
          <w:top w:val="single" w:color="3E8853" w:themeColor="accent5" w:sz="4" w:space="0"/>
          <w:bottom w:val="single" w:color="3E8853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E8853" w:themeColor="accent5" w:sz="4" w:space="0"/>
          <w:left w:val="nil"/>
        </w:tcBorders>
      </w:tcPr>
    </w:tblStylePr>
    <w:tblStylePr w:type="swCell">
      <w:tblPr/>
      <w:tcPr>
        <w:tcBorders>
          <w:top w:val="double" w:color="3E8853" w:themeColor="accent5" w:sz="4" w:space="0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CF5C61"/>
    <w:pPr>
      <w:spacing w:after="0"/>
    </w:pPr>
    <w:tblPr>
      <w:tblStyleRowBandSize w:val="1"/>
      <w:tblStyleColBandSize w:val="1"/>
      <w:tblBorders>
        <w:top w:val="single" w:color="62A39F" w:themeColor="accent6" w:sz="4" w:space="0"/>
        <w:left w:val="single" w:color="62A39F" w:themeColor="accent6" w:sz="4" w:space="0"/>
        <w:bottom w:val="single" w:color="62A39F" w:themeColor="accent6" w:sz="4" w:space="0"/>
        <w:right w:val="single" w:color="62A39F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color="62A39F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A39F" w:themeColor="accent6" w:sz="4" w:space="0"/>
          <w:right w:val="single" w:color="62A39F" w:themeColor="accent6" w:sz="4" w:space="0"/>
        </w:tcBorders>
      </w:tcPr>
    </w:tblStylePr>
    <w:tblStylePr w:type="band1Horz">
      <w:tblPr/>
      <w:tcPr>
        <w:tcBorders>
          <w:top w:val="single" w:color="62A39F" w:themeColor="accent6" w:sz="4" w:space="0"/>
          <w:bottom w:val="single" w:color="62A39F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A39F" w:themeColor="accent6" w:sz="4" w:space="0"/>
          <w:left w:val="nil"/>
        </w:tcBorders>
      </w:tcPr>
    </w:tblStylePr>
    <w:tblStylePr w:type="swCell">
      <w:tblPr/>
      <w:tcPr>
        <w:tcBorders>
          <w:top w:val="double" w:color="62A39F" w:themeColor="accent6" w:sz="4" w:space="0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color="76CDEE" w:themeColor="accent1" w:themeTint="99" w:sz="4" w:space="0"/>
        <w:left w:val="single" w:color="76CDEE" w:themeColor="accent1" w:themeTint="99" w:sz="4" w:space="0"/>
        <w:bottom w:val="single" w:color="76CDEE" w:themeColor="accent1" w:themeTint="99" w:sz="4" w:space="0"/>
        <w:right w:val="single" w:color="76CDEE" w:themeColor="accent1" w:themeTint="99" w:sz="4" w:space="0"/>
        <w:insideH w:val="single" w:color="76CDE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CADE4" w:themeColor="accent1" w:sz="4" w:space="0"/>
          <w:left w:val="single" w:color="1CADE4" w:themeColor="accent1" w:sz="4" w:space="0"/>
          <w:bottom w:val="single" w:color="1CADE4" w:themeColor="accent1" w:sz="4" w:space="0"/>
          <w:right w:val="single" w:color="1CADE4" w:themeColor="accent1" w:sz="4" w:space="0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color="76CDE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color="74B5E4" w:themeColor="accent2" w:themeTint="99" w:sz="4" w:space="0"/>
        <w:left w:val="single" w:color="74B5E4" w:themeColor="accent2" w:themeTint="99" w:sz="4" w:space="0"/>
        <w:bottom w:val="single" w:color="74B5E4" w:themeColor="accent2" w:themeTint="99" w:sz="4" w:space="0"/>
        <w:right w:val="single" w:color="74B5E4" w:themeColor="accent2" w:themeTint="99" w:sz="4" w:space="0"/>
        <w:insideH w:val="single" w:color="74B5E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3C6" w:themeColor="accent2" w:sz="4" w:space="0"/>
          <w:left w:val="single" w:color="2683C6" w:themeColor="accent2" w:sz="4" w:space="0"/>
          <w:bottom w:val="single" w:color="2683C6" w:themeColor="accent2" w:sz="4" w:space="0"/>
          <w:right w:val="single" w:color="2683C6" w:themeColor="accent2" w:sz="4" w:space="0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color="74B5E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color="7CE1E7" w:themeColor="accent3" w:themeTint="99" w:sz="4" w:space="0"/>
        <w:left w:val="single" w:color="7CE1E7" w:themeColor="accent3" w:themeTint="99" w:sz="4" w:space="0"/>
        <w:bottom w:val="single" w:color="7CE1E7" w:themeColor="accent3" w:themeTint="99" w:sz="4" w:space="0"/>
        <w:right w:val="single" w:color="7CE1E7" w:themeColor="accent3" w:themeTint="99" w:sz="4" w:space="0"/>
        <w:insideH w:val="single" w:color="7CE1E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CED7" w:themeColor="accent3" w:sz="4" w:space="0"/>
          <w:left w:val="single" w:color="27CED7" w:themeColor="accent3" w:sz="4" w:space="0"/>
          <w:bottom w:val="single" w:color="27CED7" w:themeColor="accent3" w:sz="4" w:space="0"/>
          <w:right w:val="single" w:color="27CED7" w:themeColor="accent3" w:sz="4" w:space="0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color="7CE1E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color="8CD6C0" w:themeColor="accent4" w:themeTint="99" w:sz="4" w:space="0"/>
        <w:left w:val="single" w:color="8CD6C0" w:themeColor="accent4" w:themeTint="99" w:sz="4" w:space="0"/>
        <w:bottom w:val="single" w:color="8CD6C0" w:themeColor="accent4" w:themeTint="99" w:sz="4" w:space="0"/>
        <w:right w:val="single" w:color="8CD6C0" w:themeColor="accent4" w:themeTint="99" w:sz="4" w:space="0"/>
        <w:insideH w:val="single" w:color="8CD6C0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2BA97" w:themeColor="accent4" w:sz="4" w:space="0"/>
          <w:left w:val="single" w:color="42BA97" w:themeColor="accent4" w:sz="4" w:space="0"/>
          <w:bottom w:val="single" w:color="42BA97" w:themeColor="accent4" w:sz="4" w:space="0"/>
          <w:right w:val="single" w:color="42BA97" w:themeColor="accent4" w:sz="4" w:space="0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color="8CD6C0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color="7EC492" w:themeColor="accent5" w:themeTint="99" w:sz="4" w:space="0"/>
        <w:left w:val="single" w:color="7EC492" w:themeColor="accent5" w:themeTint="99" w:sz="4" w:space="0"/>
        <w:bottom w:val="single" w:color="7EC492" w:themeColor="accent5" w:themeTint="99" w:sz="4" w:space="0"/>
        <w:right w:val="single" w:color="7EC492" w:themeColor="accent5" w:themeTint="99" w:sz="4" w:space="0"/>
        <w:insideH w:val="single" w:color="7EC49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E8853" w:themeColor="accent5" w:sz="4" w:space="0"/>
          <w:left w:val="single" w:color="3E8853" w:themeColor="accent5" w:sz="4" w:space="0"/>
          <w:bottom w:val="single" w:color="3E8853" w:themeColor="accent5" w:sz="4" w:space="0"/>
          <w:right w:val="single" w:color="3E8853" w:themeColor="accent5" w:sz="4" w:space="0"/>
          <w:insideH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color="7EC49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CF5C61"/>
    <w:pPr>
      <w:spacing w:after="0"/>
    </w:pPr>
    <w:tblPr>
      <w:tblStyleRowBandSize w:val="1"/>
      <w:tblStyleColBandSize w:val="1"/>
      <w:tblBorders>
        <w:top w:val="single" w:color="A0C7C5" w:themeColor="accent6" w:themeTint="99" w:sz="4" w:space="0"/>
        <w:left w:val="single" w:color="A0C7C5" w:themeColor="accent6" w:themeTint="99" w:sz="4" w:space="0"/>
        <w:bottom w:val="single" w:color="A0C7C5" w:themeColor="accent6" w:themeTint="99" w:sz="4" w:space="0"/>
        <w:right w:val="single" w:color="A0C7C5" w:themeColor="accent6" w:themeTint="99" w:sz="4" w:space="0"/>
        <w:insideH w:val="single" w:color="A0C7C5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A39F" w:themeColor="accent6" w:sz="4" w:space="0"/>
          <w:left w:val="single" w:color="62A39F" w:themeColor="accent6" w:sz="4" w:space="0"/>
          <w:bottom w:val="single" w:color="62A39F" w:themeColor="accent6" w:sz="4" w:space="0"/>
          <w:right w:val="single" w:color="62A39F" w:themeColor="accent6" w:sz="4" w:space="0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color="A0C7C5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1CADE4" w:themeColor="accent1" w:sz="24" w:space="0"/>
        <w:left w:val="single" w:color="1CADE4" w:themeColor="accent1" w:sz="24" w:space="0"/>
        <w:bottom w:val="single" w:color="1CADE4" w:themeColor="accent1" w:sz="24" w:space="0"/>
        <w:right w:val="single" w:color="1CADE4" w:themeColor="accent1" w:sz="24" w:space="0"/>
      </w:tblBorders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2683C6" w:themeColor="accent2" w:sz="24" w:space="0"/>
        <w:left w:val="single" w:color="2683C6" w:themeColor="accent2" w:sz="24" w:space="0"/>
        <w:bottom w:val="single" w:color="2683C6" w:themeColor="accent2" w:sz="24" w:space="0"/>
        <w:right w:val="single" w:color="2683C6" w:themeColor="accent2" w:sz="24" w:space="0"/>
      </w:tblBorders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27CED7" w:themeColor="accent3" w:sz="24" w:space="0"/>
        <w:left w:val="single" w:color="27CED7" w:themeColor="accent3" w:sz="24" w:space="0"/>
        <w:bottom w:val="single" w:color="27CED7" w:themeColor="accent3" w:sz="24" w:space="0"/>
        <w:right w:val="single" w:color="27CED7" w:themeColor="accent3" w:sz="24" w:space="0"/>
      </w:tblBorders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42BA97" w:themeColor="accent4" w:sz="24" w:space="0"/>
        <w:left w:val="single" w:color="42BA97" w:themeColor="accent4" w:sz="24" w:space="0"/>
        <w:bottom w:val="single" w:color="42BA97" w:themeColor="accent4" w:sz="24" w:space="0"/>
        <w:right w:val="single" w:color="42BA97" w:themeColor="accent4" w:sz="24" w:space="0"/>
      </w:tblBorders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3E8853" w:themeColor="accent5" w:sz="24" w:space="0"/>
        <w:left w:val="single" w:color="3E8853" w:themeColor="accent5" w:sz="24" w:space="0"/>
        <w:bottom w:val="single" w:color="3E8853" w:themeColor="accent5" w:sz="24" w:space="0"/>
        <w:right w:val="single" w:color="3E8853" w:themeColor="accent5" w:sz="24" w:space="0"/>
      </w:tblBorders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62A39F" w:themeColor="accent6" w:sz="24" w:space="0"/>
        <w:left w:val="single" w:color="62A39F" w:themeColor="accent6" w:sz="24" w:space="0"/>
        <w:bottom w:val="single" w:color="62A39F" w:themeColor="accent6" w:sz="24" w:space="0"/>
        <w:right w:val="single" w:color="62A39F" w:themeColor="accent6" w:sz="24" w:space="0"/>
      </w:tblBorders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CF5C61"/>
    <w:pPr>
      <w:spacing w:after="0"/>
    </w:pPr>
    <w:rPr>
      <w:color w:val="1481AB" w:themeColor="accent1" w:themeShade="BF"/>
    </w:rPr>
    <w:tblPr>
      <w:tblStyleRowBandSize w:val="1"/>
      <w:tblStyleColBandSize w:val="1"/>
      <w:tblBorders>
        <w:top w:val="single" w:color="1CADE4" w:themeColor="accent1" w:sz="4" w:space="0"/>
        <w:bottom w:val="single" w:color="1CADE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CADE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CADE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CF5C61"/>
    <w:pPr>
      <w:spacing w:after="0"/>
    </w:pPr>
    <w:rPr>
      <w:color w:val="1C6194" w:themeColor="accent2" w:themeShade="BF"/>
    </w:rPr>
    <w:tblPr>
      <w:tblStyleRowBandSize w:val="1"/>
      <w:tblStyleColBandSize w:val="1"/>
      <w:tblBorders>
        <w:top w:val="single" w:color="2683C6" w:themeColor="accent2" w:sz="4" w:space="0"/>
        <w:bottom w:val="single" w:color="2683C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2683C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2683C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CF5C61"/>
    <w:pPr>
      <w:spacing w:after="0"/>
    </w:pPr>
    <w:rPr>
      <w:color w:val="1D99A0" w:themeColor="accent3" w:themeShade="BF"/>
    </w:rPr>
    <w:tblPr>
      <w:tblStyleRowBandSize w:val="1"/>
      <w:tblStyleColBandSize w:val="1"/>
      <w:tblBorders>
        <w:top w:val="single" w:color="27CED7" w:themeColor="accent3" w:sz="4" w:space="0"/>
        <w:bottom w:val="single" w:color="27CED7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27CED7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27CED7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CF5C61"/>
    <w:pPr>
      <w:spacing w:after="0"/>
    </w:pPr>
    <w:rPr>
      <w:color w:val="318B70" w:themeColor="accent4" w:themeShade="BF"/>
    </w:rPr>
    <w:tblPr>
      <w:tblStyleRowBandSize w:val="1"/>
      <w:tblStyleColBandSize w:val="1"/>
      <w:tblBorders>
        <w:top w:val="single" w:color="42BA97" w:themeColor="accent4" w:sz="4" w:space="0"/>
        <w:bottom w:val="single" w:color="42BA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42BA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42BA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CF5C61"/>
    <w:pPr>
      <w:spacing w:after="0"/>
    </w:pPr>
    <w:rPr>
      <w:color w:val="2E653E" w:themeColor="accent5" w:themeShade="BF"/>
    </w:rPr>
    <w:tblPr>
      <w:tblStyleRowBandSize w:val="1"/>
      <w:tblStyleColBandSize w:val="1"/>
      <w:tblBorders>
        <w:top w:val="single" w:color="3E8853" w:themeColor="accent5" w:sz="4" w:space="0"/>
        <w:bottom w:val="single" w:color="3E8853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3E8853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3E885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CF5C61"/>
    <w:pPr>
      <w:spacing w:after="0"/>
    </w:pPr>
    <w:rPr>
      <w:color w:val="487B77" w:themeColor="accent6" w:themeShade="BF"/>
    </w:rPr>
    <w:tblPr>
      <w:tblStyleRowBandSize w:val="1"/>
      <w:tblStyleColBandSize w:val="1"/>
      <w:tblBorders>
        <w:top w:val="single" w:color="62A39F" w:themeColor="accent6" w:sz="4" w:space="0"/>
        <w:bottom w:val="single" w:color="62A39F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62A39F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62A39F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CF5C61"/>
    <w:pPr>
      <w:spacing w:after="0"/>
    </w:pPr>
    <w:rPr>
      <w:color w:val="1481AB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CADE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CADE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CADE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CADE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CF5C61"/>
    <w:pPr>
      <w:spacing w:after="0"/>
    </w:pPr>
    <w:rPr>
      <w:color w:val="1C6194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683C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683C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683C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683C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CF5C61"/>
    <w:pPr>
      <w:spacing w:after="0"/>
    </w:pPr>
    <w:rPr>
      <w:color w:val="1D99A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7CED7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7CED7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7CED7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7CED7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CF5C61"/>
    <w:pPr>
      <w:spacing w:after="0"/>
    </w:pPr>
    <w:rPr>
      <w:color w:val="318B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2BA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2BA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2BA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2BA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CF5C61"/>
    <w:pPr>
      <w:spacing w:after="0"/>
    </w:pPr>
    <w:rPr>
      <w:color w:val="2E653E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E8853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E8853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E8853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E8853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CF5C61"/>
    <w:pPr>
      <w:spacing w:after="0"/>
    </w:pPr>
    <w:rPr>
      <w:color w:val="487B77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A39F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A39F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A39F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A39F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macro">
    <w:name w:val="macro"/>
    <w:link w:val="TestomacroCarattere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styleId="TestomacroCarattere" w:customStyle="1">
    <w:name w:val="Testo macro Carattere"/>
    <w:basedOn w:val="Carpredefinitoparagrafo"/>
    <w:link w:val="Testomacro"/>
    <w:uiPriority w:val="99"/>
    <w:semiHidden/>
    <w:rsid w:val="00CF5C61"/>
    <w:rPr>
      <w:rFonts w:ascii="Consolas" w:hAnsi="Consolas"/>
      <w:spacing w:val="4"/>
      <w:szCs w:val="20"/>
    </w:rPr>
  </w:style>
  <w:style w:type="table" w:styleId="Grigliamedia1">
    <w:name w:val="Medium Grid 1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54C1EA" w:themeColor="accent1" w:themeTint="BF" w:sz="8" w:space="0"/>
        <w:left w:val="single" w:color="54C1EA" w:themeColor="accent1" w:themeTint="BF" w:sz="8" w:space="0"/>
        <w:bottom w:val="single" w:color="54C1EA" w:themeColor="accent1" w:themeTint="BF" w:sz="8" w:space="0"/>
        <w:right w:val="single" w:color="54C1EA" w:themeColor="accent1" w:themeTint="BF" w:sz="8" w:space="0"/>
        <w:insideH w:val="single" w:color="54C1EA" w:themeColor="accent1" w:themeTint="BF" w:sz="8" w:space="0"/>
        <w:insideV w:val="single" w:color="54C1EA" w:themeColor="accent1" w:themeTint="BF" w:sz="8" w:space="0"/>
      </w:tblBorders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4C1EA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52A3DE" w:themeColor="accent2" w:themeTint="BF" w:sz="8" w:space="0"/>
        <w:left w:val="single" w:color="52A3DE" w:themeColor="accent2" w:themeTint="BF" w:sz="8" w:space="0"/>
        <w:bottom w:val="single" w:color="52A3DE" w:themeColor="accent2" w:themeTint="BF" w:sz="8" w:space="0"/>
        <w:right w:val="single" w:color="52A3DE" w:themeColor="accent2" w:themeTint="BF" w:sz="8" w:space="0"/>
        <w:insideH w:val="single" w:color="52A3DE" w:themeColor="accent2" w:themeTint="BF" w:sz="8" w:space="0"/>
        <w:insideV w:val="single" w:color="52A3DE" w:themeColor="accent2" w:themeTint="BF" w:sz="8" w:space="0"/>
      </w:tblBorders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2A3DE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5CDAE1" w:themeColor="accent3" w:themeTint="BF" w:sz="8" w:space="0"/>
        <w:left w:val="single" w:color="5CDAE1" w:themeColor="accent3" w:themeTint="BF" w:sz="8" w:space="0"/>
        <w:bottom w:val="single" w:color="5CDAE1" w:themeColor="accent3" w:themeTint="BF" w:sz="8" w:space="0"/>
        <w:right w:val="single" w:color="5CDAE1" w:themeColor="accent3" w:themeTint="BF" w:sz="8" w:space="0"/>
        <w:insideH w:val="single" w:color="5CDAE1" w:themeColor="accent3" w:themeTint="BF" w:sz="8" w:space="0"/>
        <w:insideV w:val="single" w:color="5CDAE1" w:themeColor="accent3" w:themeTint="BF" w:sz="8" w:space="0"/>
      </w:tblBorders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CDAE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70CCB1" w:themeColor="accent4" w:themeTint="BF" w:sz="8" w:space="0"/>
        <w:left w:val="single" w:color="70CCB1" w:themeColor="accent4" w:themeTint="BF" w:sz="8" w:space="0"/>
        <w:bottom w:val="single" w:color="70CCB1" w:themeColor="accent4" w:themeTint="BF" w:sz="8" w:space="0"/>
        <w:right w:val="single" w:color="70CCB1" w:themeColor="accent4" w:themeTint="BF" w:sz="8" w:space="0"/>
        <w:insideH w:val="single" w:color="70CCB1" w:themeColor="accent4" w:themeTint="BF" w:sz="8" w:space="0"/>
        <w:insideV w:val="single" w:color="70CCB1" w:themeColor="accent4" w:themeTint="BF" w:sz="8" w:space="0"/>
      </w:tblBorders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0CCB1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5EB576" w:themeColor="accent5" w:themeTint="BF" w:sz="8" w:space="0"/>
        <w:left w:val="single" w:color="5EB576" w:themeColor="accent5" w:themeTint="BF" w:sz="8" w:space="0"/>
        <w:bottom w:val="single" w:color="5EB576" w:themeColor="accent5" w:themeTint="BF" w:sz="8" w:space="0"/>
        <w:right w:val="single" w:color="5EB576" w:themeColor="accent5" w:themeTint="BF" w:sz="8" w:space="0"/>
        <w:insideH w:val="single" w:color="5EB576" w:themeColor="accent5" w:themeTint="BF" w:sz="8" w:space="0"/>
        <w:insideV w:val="single" w:color="5EB576" w:themeColor="accent5" w:themeTint="BF" w:sz="8" w:space="0"/>
      </w:tblBorders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EB576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89BAB7" w:themeColor="accent6" w:themeTint="BF" w:sz="8" w:space="0"/>
        <w:left w:val="single" w:color="89BAB7" w:themeColor="accent6" w:themeTint="BF" w:sz="8" w:space="0"/>
        <w:bottom w:val="single" w:color="89BAB7" w:themeColor="accent6" w:themeTint="BF" w:sz="8" w:space="0"/>
        <w:right w:val="single" w:color="89BAB7" w:themeColor="accent6" w:themeTint="BF" w:sz="8" w:space="0"/>
        <w:insideH w:val="single" w:color="89BAB7" w:themeColor="accent6" w:themeTint="BF" w:sz="8" w:space="0"/>
        <w:insideV w:val="single" w:color="89BAB7" w:themeColor="accent6" w:themeTint="BF" w:sz="8" w:space="0"/>
      </w:tblBorders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BAB7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CF5C61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CF5C61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CADE4" w:themeColor="accent1" w:sz="8" w:space="0"/>
        <w:left w:val="single" w:color="1CADE4" w:themeColor="accent1" w:sz="8" w:space="0"/>
        <w:bottom w:val="single" w:color="1CADE4" w:themeColor="accent1" w:sz="8" w:space="0"/>
        <w:right w:val="single" w:color="1CADE4" w:themeColor="accent1" w:sz="8" w:space="0"/>
        <w:insideH w:val="single" w:color="1CADE4" w:themeColor="accent1" w:sz="8" w:space="0"/>
        <w:insideV w:val="single" w:color="1CADE4" w:themeColor="accent1" w:sz="8" w:space="0"/>
      </w:tblBorders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color="1CADE4" w:themeColor="accent1" w:sz="6" w:space="0"/>
          <w:insideV w:val="single" w:color="1CADE4" w:themeColor="accent1" w:sz="6" w:space="0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CF5C61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3C6" w:themeColor="accent2" w:sz="8" w:space="0"/>
        <w:left w:val="single" w:color="2683C6" w:themeColor="accent2" w:sz="8" w:space="0"/>
        <w:bottom w:val="single" w:color="2683C6" w:themeColor="accent2" w:sz="8" w:space="0"/>
        <w:right w:val="single" w:color="2683C6" w:themeColor="accent2" w:sz="8" w:space="0"/>
        <w:insideH w:val="single" w:color="2683C6" w:themeColor="accent2" w:sz="8" w:space="0"/>
        <w:insideV w:val="single" w:color="2683C6" w:themeColor="accent2" w:sz="8" w:space="0"/>
      </w:tblBorders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color="2683C6" w:themeColor="accent2" w:sz="6" w:space="0"/>
          <w:insideV w:val="single" w:color="2683C6" w:themeColor="accent2" w:sz="6" w:space="0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CF5C61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CED7" w:themeColor="accent3" w:sz="8" w:space="0"/>
        <w:left w:val="single" w:color="27CED7" w:themeColor="accent3" w:sz="8" w:space="0"/>
        <w:bottom w:val="single" w:color="27CED7" w:themeColor="accent3" w:sz="8" w:space="0"/>
        <w:right w:val="single" w:color="27CED7" w:themeColor="accent3" w:sz="8" w:space="0"/>
        <w:insideH w:val="single" w:color="27CED7" w:themeColor="accent3" w:sz="8" w:space="0"/>
        <w:insideV w:val="single" w:color="27CED7" w:themeColor="accent3" w:sz="8" w:space="0"/>
      </w:tblBorders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color="27CED7" w:themeColor="accent3" w:sz="6" w:space="0"/>
          <w:insideV w:val="single" w:color="27CED7" w:themeColor="accent3" w:sz="6" w:space="0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CF5C61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2BA97" w:themeColor="accent4" w:sz="8" w:space="0"/>
        <w:left w:val="single" w:color="42BA97" w:themeColor="accent4" w:sz="8" w:space="0"/>
        <w:bottom w:val="single" w:color="42BA97" w:themeColor="accent4" w:sz="8" w:space="0"/>
        <w:right w:val="single" w:color="42BA97" w:themeColor="accent4" w:sz="8" w:space="0"/>
        <w:insideH w:val="single" w:color="42BA97" w:themeColor="accent4" w:sz="8" w:space="0"/>
        <w:insideV w:val="single" w:color="42BA97" w:themeColor="accent4" w:sz="8" w:space="0"/>
      </w:tblBorders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color="42BA97" w:themeColor="accent4" w:sz="6" w:space="0"/>
          <w:insideV w:val="single" w:color="42BA97" w:themeColor="accent4" w:sz="6" w:space="0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CF5C61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E8853" w:themeColor="accent5" w:sz="8" w:space="0"/>
        <w:left w:val="single" w:color="3E8853" w:themeColor="accent5" w:sz="8" w:space="0"/>
        <w:bottom w:val="single" w:color="3E8853" w:themeColor="accent5" w:sz="8" w:space="0"/>
        <w:right w:val="single" w:color="3E8853" w:themeColor="accent5" w:sz="8" w:space="0"/>
        <w:insideH w:val="single" w:color="3E8853" w:themeColor="accent5" w:sz="8" w:space="0"/>
        <w:insideV w:val="single" w:color="3E8853" w:themeColor="accent5" w:sz="8" w:space="0"/>
      </w:tblBorders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color="3E8853" w:themeColor="accent5" w:sz="6" w:space="0"/>
          <w:insideV w:val="single" w:color="3E8853" w:themeColor="accent5" w:sz="6" w:space="0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CF5C61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A39F" w:themeColor="accent6" w:sz="8" w:space="0"/>
        <w:left w:val="single" w:color="62A39F" w:themeColor="accent6" w:sz="8" w:space="0"/>
        <w:bottom w:val="single" w:color="62A39F" w:themeColor="accent6" w:sz="8" w:space="0"/>
        <w:right w:val="single" w:color="62A39F" w:themeColor="accent6" w:sz="8" w:space="0"/>
        <w:insideH w:val="single" w:color="62A39F" w:themeColor="accent6" w:sz="8" w:space="0"/>
        <w:insideV w:val="single" w:color="62A39F" w:themeColor="accent6" w:sz="8" w:space="0"/>
      </w:tblBorders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color="62A39F" w:themeColor="accent6" w:sz="6" w:space="0"/>
          <w:insideV w:val="single" w:color="62A39F" w:themeColor="accent6" w:sz="6" w:space="0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DD5F1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CC2E9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2E6EB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0DDCB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4CEA4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D1CF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CADE4" w:themeColor="accent1" w:sz="8" w:space="0"/>
        <w:bottom w:val="single" w:color="1CADE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CADE4" w:themeColor="accent1" w:sz="8" w:space="0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color="1CADE4" w:themeColor="accent1" w:sz="8" w:space="0"/>
          <w:bottom w:val="single" w:color="1CADE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CADE4" w:themeColor="accent1" w:sz="8" w:space="0"/>
          <w:bottom w:val="single" w:color="1CADE4" w:themeColor="accent1" w:sz="8" w:space="0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2683C6" w:themeColor="accent2" w:sz="8" w:space="0"/>
        <w:bottom w:val="single" w:color="2683C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683C6" w:themeColor="accent2" w:sz="8" w:space="0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color="2683C6" w:themeColor="accent2" w:sz="8" w:space="0"/>
          <w:bottom w:val="single" w:color="2683C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683C6" w:themeColor="accent2" w:sz="8" w:space="0"/>
          <w:bottom w:val="single" w:color="2683C6" w:themeColor="accent2" w:sz="8" w:space="0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27CED7" w:themeColor="accent3" w:sz="8" w:space="0"/>
        <w:bottom w:val="single" w:color="27CED7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CED7" w:themeColor="accent3" w:sz="8" w:space="0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color="27CED7" w:themeColor="accent3" w:sz="8" w:space="0"/>
          <w:bottom w:val="single" w:color="27CED7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7CED7" w:themeColor="accent3" w:sz="8" w:space="0"/>
          <w:bottom w:val="single" w:color="27CED7" w:themeColor="accent3" w:sz="8" w:space="0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2BA97" w:themeColor="accent4" w:sz="8" w:space="0"/>
        <w:bottom w:val="single" w:color="42BA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2BA97" w:themeColor="accent4" w:sz="8" w:space="0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color="42BA97" w:themeColor="accent4" w:sz="8" w:space="0"/>
          <w:bottom w:val="single" w:color="42BA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2BA97" w:themeColor="accent4" w:sz="8" w:space="0"/>
          <w:bottom w:val="single" w:color="42BA97" w:themeColor="accent4" w:sz="8" w:space="0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3E8853" w:themeColor="accent5" w:sz="8" w:space="0"/>
        <w:bottom w:val="single" w:color="3E8853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E8853" w:themeColor="accent5" w:sz="8" w:space="0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color="3E8853" w:themeColor="accent5" w:sz="8" w:space="0"/>
          <w:bottom w:val="single" w:color="3E885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E8853" w:themeColor="accent5" w:sz="8" w:space="0"/>
          <w:bottom w:val="single" w:color="3E8853" w:themeColor="accent5" w:sz="8" w:space="0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2A39F" w:themeColor="accent6" w:sz="8" w:space="0"/>
        <w:bottom w:val="single" w:color="62A39F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A39F" w:themeColor="accent6" w:sz="8" w:space="0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color="62A39F" w:themeColor="accent6" w:sz="8" w:space="0"/>
          <w:bottom w:val="single" w:color="62A39F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A39F" w:themeColor="accent6" w:sz="8" w:space="0"/>
          <w:bottom w:val="single" w:color="62A39F" w:themeColor="accent6" w:sz="8" w:space="0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CF5C61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CF5C61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CADE4" w:themeColor="accent1" w:sz="8" w:space="0"/>
        <w:left w:val="single" w:color="1CADE4" w:themeColor="accent1" w:sz="8" w:space="0"/>
        <w:bottom w:val="single" w:color="1CADE4" w:themeColor="accent1" w:sz="8" w:space="0"/>
        <w:right w:val="single" w:color="1CADE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CADE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CADE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CADE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CF5C61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3C6" w:themeColor="accent2" w:sz="8" w:space="0"/>
        <w:left w:val="single" w:color="2683C6" w:themeColor="accent2" w:sz="8" w:space="0"/>
        <w:bottom w:val="single" w:color="2683C6" w:themeColor="accent2" w:sz="8" w:space="0"/>
        <w:right w:val="single" w:color="2683C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683C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683C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683C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CF5C61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CED7" w:themeColor="accent3" w:sz="8" w:space="0"/>
        <w:left w:val="single" w:color="27CED7" w:themeColor="accent3" w:sz="8" w:space="0"/>
        <w:bottom w:val="single" w:color="27CED7" w:themeColor="accent3" w:sz="8" w:space="0"/>
        <w:right w:val="single" w:color="27CED7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CED7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CED7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CED7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CF5C61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2BA97" w:themeColor="accent4" w:sz="8" w:space="0"/>
        <w:left w:val="single" w:color="42BA97" w:themeColor="accent4" w:sz="8" w:space="0"/>
        <w:bottom w:val="single" w:color="42BA97" w:themeColor="accent4" w:sz="8" w:space="0"/>
        <w:right w:val="single" w:color="42BA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2BA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2BA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2BA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CF5C61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E8853" w:themeColor="accent5" w:sz="8" w:space="0"/>
        <w:left w:val="single" w:color="3E8853" w:themeColor="accent5" w:sz="8" w:space="0"/>
        <w:bottom w:val="single" w:color="3E8853" w:themeColor="accent5" w:sz="8" w:space="0"/>
        <w:right w:val="single" w:color="3E8853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E885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E8853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E8853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CF5C61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A39F" w:themeColor="accent6" w:sz="8" w:space="0"/>
        <w:left w:val="single" w:color="62A39F" w:themeColor="accent6" w:sz="8" w:space="0"/>
        <w:bottom w:val="single" w:color="62A39F" w:themeColor="accent6" w:sz="8" w:space="0"/>
        <w:right w:val="single" w:color="62A39F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A39F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A39F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A39F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54C1EA" w:themeColor="accent1" w:themeTint="BF" w:sz="8" w:space="0"/>
        <w:left w:val="single" w:color="54C1EA" w:themeColor="accent1" w:themeTint="BF" w:sz="8" w:space="0"/>
        <w:bottom w:val="single" w:color="54C1EA" w:themeColor="accent1" w:themeTint="BF" w:sz="8" w:space="0"/>
        <w:right w:val="single" w:color="54C1EA" w:themeColor="accent1" w:themeTint="BF" w:sz="8" w:space="0"/>
        <w:insideH w:val="single" w:color="54C1EA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4C1EA" w:themeColor="accent1" w:themeTint="BF" w:sz="8" w:space="0"/>
          <w:left w:val="single" w:color="54C1EA" w:themeColor="accent1" w:themeTint="BF" w:sz="8" w:space="0"/>
          <w:bottom w:val="single" w:color="54C1EA" w:themeColor="accent1" w:themeTint="BF" w:sz="8" w:space="0"/>
          <w:right w:val="single" w:color="54C1EA" w:themeColor="accent1" w:themeTint="BF" w:sz="8" w:space="0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4C1EA" w:themeColor="accent1" w:themeTint="BF" w:sz="6" w:space="0"/>
          <w:left w:val="single" w:color="54C1EA" w:themeColor="accent1" w:themeTint="BF" w:sz="8" w:space="0"/>
          <w:bottom w:val="single" w:color="54C1EA" w:themeColor="accent1" w:themeTint="BF" w:sz="8" w:space="0"/>
          <w:right w:val="single" w:color="54C1EA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52A3DE" w:themeColor="accent2" w:themeTint="BF" w:sz="8" w:space="0"/>
        <w:left w:val="single" w:color="52A3DE" w:themeColor="accent2" w:themeTint="BF" w:sz="8" w:space="0"/>
        <w:bottom w:val="single" w:color="52A3DE" w:themeColor="accent2" w:themeTint="BF" w:sz="8" w:space="0"/>
        <w:right w:val="single" w:color="52A3DE" w:themeColor="accent2" w:themeTint="BF" w:sz="8" w:space="0"/>
        <w:insideH w:val="single" w:color="52A3DE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2A3DE" w:themeColor="accent2" w:themeTint="BF" w:sz="8" w:space="0"/>
          <w:left w:val="single" w:color="52A3DE" w:themeColor="accent2" w:themeTint="BF" w:sz="8" w:space="0"/>
          <w:bottom w:val="single" w:color="52A3DE" w:themeColor="accent2" w:themeTint="BF" w:sz="8" w:space="0"/>
          <w:right w:val="single" w:color="52A3DE" w:themeColor="accent2" w:themeTint="BF" w:sz="8" w:space="0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2A3DE" w:themeColor="accent2" w:themeTint="BF" w:sz="6" w:space="0"/>
          <w:left w:val="single" w:color="52A3DE" w:themeColor="accent2" w:themeTint="BF" w:sz="8" w:space="0"/>
          <w:bottom w:val="single" w:color="52A3DE" w:themeColor="accent2" w:themeTint="BF" w:sz="8" w:space="0"/>
          <w:right w:val="single" w:color="52A3DE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5CDAE1" w:themeColor="accent3" w:themeTint="BF" w:sz="8" w:space="0"/>
        <w:left w:val="single" w:color="5CDAE1" w:themeColor="accent3" w:themeTint="BF" w:sz="8" w:space="0"/>
        <w:bottom w:val="single" w:color="5CDAE1" w:themeColor="accent3" w:themeTint="BF" w:sz="8" w:space="0"/>
        <w:right w:val="single" w:color="5CDAE1" w:themeColor="accent3" w:themeTint="BF" w:sz="8" w:space="0"/>
        <w:insideH w:val="single" w:color="5CDAE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CDAE1" w:themeColor="accent3" w:themeTint="BF" w:sz="8" w:space="0"/>
          <w:left w:val="single" w:color="5CDAE1" w:themeColor="accent3" w:themeTint="BF" w:sz="8" w:space="0"/>
          <w:bottom w:val="single" w:color="5CDAE1" w:themeColor="accent3" w:themeTint="BF" w:sz="8" w:space="0"/>
          <w:right w:val="single" w:color="5CDAE1" w:themeColor="accent3" w:themeTint="BF" w:sz="8" w:space="0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CDAE1" w:themeColor="accent3" w:themeTint="BF" w:sz="6" w:space="0"/>
          <w:left w:val="single" w:color="5CDAE1" w:themeColor="accent3" w:themeTint="BF" w:sz="8" w:space="0"/>
          <w:bottom w:val="single" w:color="5CDAE1" w:themeColor="accent3" w:themeTint="BF" w:sz="8" w:space="0"/>
          <w:right w:val="single" w:color="5CDAE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70CCB1" w:themeColor="accent4" w:themeTint="BF" w:sz="8" w:space="0"/>
        <w:left w:val="single" w:color="70CCB1" w:themeColor="accent4" w:themeTint="BF" w:sz="8" w:space="0"/>
        <w:bottom w:val="single" w:color="70CCB1" w:themeColor="accent4" w:themeTint="BF" w:sz="8" w:space="0"/>
        <w:right w:val="single" w:color="70CCB1" w:themeColor="accent4" w:themeTint="BF" w:sz="8" w:space="0"/>
        <w:insideH w:val="single" w:color="70CCB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0CCB1" w:themeColor="accent4" w:themeTint="BF" w:sz="8" w:space="0"/>
          <w:left w:val="single" w:color="70CCB1" w:themeColor="accent4" w:themeTint="BF" w:sz="8" w:space="0"/>
          <w:bottom w:val="single" w:color="70CCB1" w:themeColor="accent4" w:themeTint="BF" w:sz="8" w:space="0"/>
          <w:right w:val="single" w:color="70CCB1" w:themeColor="accent4" w:themeTint="BF" w:sz="8" w:space="0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CCB1" w:themeColor="accent4" w:themeTint="BF" w:sz="6" w:space="0"/>
          <w:left w:val="single" w:color="70CCB1" w:themeColor="accent4" w:themeTint="BF" w:sz="8" w:space="0"/>
          <w:bottom w:val="single" w:color="70CCB1" w:themeColor="accent4" w:themeTint="BF" w:sz="8" w:space="0"/>
          <w:right w:val="single" w:color="70CCB1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5EB576" w:themeColor="accent5" w:themeTint="BF" w:sz="8" w:space="0"/>
        <w:left w:val="single" w:color="5EB576" w:themeColor="accent5" w:themeTint="BF" w:sz="8" w:space="0"/>
        <w:bottom w:val="single" w:color="5EB576" w:themeColor="accent5" w:themeTint="BF" w:sz="8" w:space="0"/>
        <w:right w:val="single" w:color="5EB576" w:themeColor="accent5" w:themeTint="BF" w:sz="8" w:space="0"/>
        <w:insideH w:val="single" w:color="5EB576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EB576" w:themeColor="accent5" w:themeTint="BF" w:sz="8" w:space="0"/>
          <w:left w:val="single" w:color="5EB576" w:themeColor="accent5" w:themeTint="BF" w:sz="8" w:space="0"/>
          <w:bottom w:val="single" w:color="5EB576" w:themeColor="accent5" w:themeTint="BF" w:sz="8" w:space="0"/>
          <w:right w:val="single" w:color="5EB576" w:themeColor="accent5" w:themeTint="BF" w:sz="8" w:space="0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EB576" w:themeColor="accent5" w:themeTint="BF" w:sz="6" w:space="0"/>
          <w:left w:val="single" w:color="5EB576" w:themeColor="accent5" w:themeTint="BF" w:sz="8" w:space="0"/>
          <w:bottom w:val="single" w:color="5EB576" w:themeColor="accent5" w:themeTint="BF" w:sz="8" w:space="0"/>
          <w:right w:val="single" w:color="5EB576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89BAB7" w:themeColor="accent6" w:themeTint="BF" w:sz="8" w:space="0"/>
        <w:left w:val="single" w:color="89BAB7" w:themeColor="accent6" w:themeTint="BF" w:sz="8" w:space="0"/>
        <w:bottom w:val="single" w:color="89BAB7" w:themeColor="accent6" w:themeTint="BF" w:sz="8" w:space="0"/>
        <w:right w:val="single" w:color="89BAB7" w:themeColor="accent6" w:themeTint="BF" w:sz="8" w:space="0"/>
        <w:insideH w:val="single" w:color="89BAB7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BAB7" w:themeColor="accent6" w:themeTint="BF" w:sz="8" w:space="0"/>
          <w:left w:val="single" w:color="89BAB7" w:themeColor="accent6" w:themeTint="BF" w:sz="8" w:space="0"/>
          <w:bottom w:val="single" w:color="89BAB7" w:themeColor="accent6" w:themeTint="BF" w:sz="8" w:space="0"/>
          <w:right w:val="single" w:color="89BAB7" w:themeColor="accent6" w:themeTint="BF" w:sz="8" w:space="0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BAB7" w:themeColor="accent6" w:themeTint="BF" w:sz="6" w:space="0"/>
          <w:left w:val="single" w:color="89BAB7" w:themeColor="accent6" w:themeTint="BF" w:sz="8" w:space="0"/>
          <w:bottom w:val="single" w:color="89BAB7" w:themeColor="accent6" w:themeTint="BF" w:sz="8" w:space="0"/>
          <w:right w:val="single" w:color="89BAB7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CF5C61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IntestazionemessaggioCarattere" w:customStyle="1">
    <w:name w:val="Intestazione messaggio Carattere"/>
    <w:basedOn w:val="Carpredefinitoparagrafo"/>
    <w:link w:val="Intestazionemessaggio"/>
    <w:uiPriority w:val="99"/>
    <w:semiHidden/>
    <w:rsid w:val="00CF5C61"/>
    <w:rPr>
      <w:rFonts w:asciiTheme="majorHAnsi" w:hAnsiTheme="majorHAnsi" w:eastAsiaTheme="majorEastAsia" w:cstheme="majorBidi"/>
      <w:spacing w:val="4"/>
      <w:sz w:val="24"/>
      <w:szCs w:val="24"/>
      <w:shd w:val="pct20" w:color="auto" w:fill="auto"/>
    </w:rPr>
  </w:style>
  <w:style w:type="paragraph" w:styleId="Nessunaspaziatura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eWeb">
    <w:name w:val="Normal (Web)"/>
    <w:basedOn w:val="Normale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uiPriority w:val="99"/>
    <w:semiHidden/>
    <w:unhideWhenUsed/>
    <w:rsid w:val="00CF5C61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CF5C61"/>
    <w:pPr>
      <w:spacing w:after="0"/>
    </w:pPr>
  </w:style>
  <w:style w:type="character" w:styleId="IntestazionenotaCarattere" w:customStyle="1">
    <w:name w:val="Intestazione nota Carattere"/>
    <w:basedOn w:val="Carpredefinitoparagrafo"/>
    <w:link w:val="Intestazionenota"/>
    <w:uiPriority w:val="99"/>
    <w:semiHidden/>
    <w:rsid w:val="00CF5C61"/>
    <w:rPr>
      <w:spacing w:val="4"/>
    </w:rPr>
  </w:style>
  <w:style w:type="character" w:styleId="Numeropagina">
    <w:name w:val="page number"/>
    <w:basedOn w:val="Carpredefinitoparagrafo"/>
    <w:uiPriority w:val="99"/>
    <w:semiHidden/>
    <w:unhideWhenUsed/>
    <w:rsid w:val="00CF5C61"/>
  </w:style>
  <w:style w:type="table" w:styleId="Tabellasemplice-1">
    <w:name w:val="Plain Table 1"/>
    <w:basedOn w:val="Tabellanormale"/>
    <w:uiPriority w:val="41"/>
    <w:rsid w:val="00CF5C61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CF5C61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lasemplice-3">
    <w:name w:val="Plain Table 3"/>
    <w:basedOn w:val="Tabellanormale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rmale">
    <w:name w:val="Plain Text"/>
    <w:basedOn w:val="Normale"/>
    <w:link w:val="TestonormaleCarattere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styleId="TestonormaleCarattere" w:customStyle="1">
    <w:name w:val="Testo normale Carattere"/>
    <w:basedOn w:val="Carpredefinitoparagrafo"/>
    <w:link w:val="Testonormale"/>
    <w:uiPriority w:val="99"/>
    <w:semiHidden/>
    <w:rsid w:val="00CF5C61"/>
    <w:rPr>
      <w:rFonts w:ascii="Consolas" w:hAnsi="Consolas"/>
      <w:spacing w:val="4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CitazioneCarattere" w:customStyle="1">
    <w:name w:val="Citazione Carattere"/>
    <w:basedOn w:val="Carpredefinitoparagrafo"/>
    <w:link w:val="Citazion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Enfasigrassetto">
    <w:name w:val="Strong"/>
    <w:basedOn w:val="Carpredefinitoparagrafo"/>
    <w:uiPriority w:val="22"/>
    <w:semiHidden/>
    <w:unhideWhenUsed/>
    <w:qFormat/>
    <w:rsid w:val="00CF5C61"/>
    <w:rPr>
      <w:b/>
      <w:bCs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styleId="SottotitoloCarattere" w:customStyle="1">
    <w:name w:val="Sottotitolo Carattere"/>
    <w:basedOn w:val="Carpredefinitoparagrafo"/>
    <w:link w:val="Sottotitolo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Enfasidelicata">
    <w:name w:val="Subtle Emphasis"/>
    <w:basedOn w:val="Carpredefinitoparagrafo"/>
    <w:uiPriority w:val="10"/>
    <w:qFormat/>
    <w:rsid w:val="00A979E1"/>
    <w:rPr>
      <w:i/>
      <w:iCs/>
      <w:color w:val="auto"/>
    </w:rPr>
  </w:style>
  <w:style w:type="table" w:styleId="Tabellaeffetti3D1">
    <w:name w:val="Table 3D effects 1"/>
    <w:basedOn w:val="Tabellanormale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CF5C61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CF5C61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CF5C61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CF5C61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CF5C61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CF5C61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CF5C61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CF5C61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CF5C61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CF5C61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CF5C61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CF5C61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gliatabella">
    <w:name w:val="Table Grid"/>
    <w:basedOn w:val="Tabellanormale"/>
    <w:uiPriority w:val="59"/>
    <w:rsid w:val="00CF5C61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gliatabella1">
    <w:name w:val="Table Grid 1"/>
    <w:basedOn w:val="Tabellanormale"/>
    <w:uiPriority w:val="99"/>
    <w:semiHidden/>
    <w:unhideWhenUsed/>
    <w:rsid w:val="00CF5C61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CF5C61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CF5C61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CF5C61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CF5C61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CF5C61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CF5C61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CF5C61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gliatabellachiara">
    <w:name w:val="Grid Table Light"/>
    <w:basedOn w:val="Tabellanormale"/>
    <w:uiPriority w:val="40"/>
    <w:rsid w:val="00CF5C61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Elencotabella1">
    <w:name w:val="Table List 1"/>
    <w:basedOn w:val="Tabellanormale"/>
    <w:uiPriority w:val="99"/>
    <w:semiHidden/>
    <w:unhideWhenUsed/>
    <w:rsid w:val="00CF5C61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CF5C61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CF5C61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CF5C61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CF5C61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CF5C61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CF5C61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CF5C61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CF5C61"/>
    <w:pPr>
      <w:spacing w:after="0"/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CF5C61"/>
    <w:pPr>
      <w:spacing w:after="0"/>
    </w:pPr>
  </w:style>
  <w:style w:type="table" w:styleId="Tabellaprofessionale">
    <w:name w:val="Table Professional"/>
    <w:basedOn w:val="Tabellanormale"/>
    <w:uiPriority w:val="99"/>
    <w:semiHidden/>
    <w:unhideWhenUsed/>
    <w:rsid w:val="00CF5C61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CF5C61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CF5C61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CF5C61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CF5C6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Web1">
    <w:name w:val="Table Web 1"/>
    <w:basedOn w:val="Tabellanormale"/>
    <w:uiPriority w:val="99"/>
    <w:semiHidden/>
    <w:unhideWhenUsed/>
    <w:rsid w:val="00CF5C61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CF5C61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CF5C61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itolo">
    <w:name w:val="Title"/>
    <w:basedOn w:val="Normale"/>
    <w:link w:val="TitoloCarattere"/>
    <w:uiPriority w:val="1"/>
    <w:qFormat/>
    <w:rsid w:val="0041439B"/>
    <w:pPr>
      <w:contextualSpacing/>
    </w:pPr>
    <w:rPr>
      <w:rFonts w:asciiTheme="majorHAnsi" w:hAnsiTheme="majorHAnsi" w:eastAsiaTheme="majorEastAsia" w:cstheme="majorBidi"/>
      <w:color w:val="2683C6" w:themeColor="accent2"/>
      <w:spacing w:val="0"/>
      <w:sz w:val="50"/>
      <w:szCs w:val="50"/>
      <w:lang w:eastAsia="ja-JP"/>
    </w:rPr>
  </w:style>
  <w:style w:type="character" w:styleId="TitoloCarattere" w:customStyle="1">
    <w:name w:val="Titolo Carattere"/>
    <w:basedOn w:val="Carpredefinitoparagrafo"/>
    <w:link w:val="Titolo"/>
    <w:uiPriority w:val="1"/>
    <w:rsid w:val="0041439B"/>
    <w:rPr>
      <w:rFonts w:asciiTheme="majorHAnsi" w:hAnsiTheme="majorHAnsi" w:eastAsiaTheme="majorEastAsia" w:cstheme="majorBidi"/>
      <w:color w:val="2683C6" w:themeColor="accent2"/>
      <w:sz w:val="50"/>
      <w:szCs w:val="50"/>
      <w:lang w:eastAsia="ja-JP"/>
    </w:rPr>
  </w:style>
  <w:style w:type="paragraph" w:styleId="Titoloindicefonti">
    <w:name w:val="toa heading"/>
    <w:basedOn w:val="Normale"/>
    <w:next w:val="Normale"/>
    <w:uiPriority w:val="99"/>
    <w:semiHidden/>
    <w:unhideWhenUsed/>
    <w:rsid w:val="00CF5C61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CF5C6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CF5C61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CF5C61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CF5C61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CF5C61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CF5C61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CF5C61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CF5C61"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CF5C61"/>
    <w:pPr>
      <w:spacing w:after="100"/>
      <w:ind w:left="176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F5C61"/>
    <w:pPr>
      <w:outlineLvl w:val="9"/>
    </w:pPr>
  </w:style>
  <w:style w:type="character" w:styleId="Menzionenonrisolta1" w:customStyle="1">
    <w:name w:val="Menzione non risolta1"/>
    <w:basedOn w:val="Carpredefinitoparagrafo"/>
    <w:uiPriority w:val="99"/>
    <w:semiHidden/>
    <w:unhideWhenUsed/>
    <w:rsid w:val="00574C4A"/>
    <w:rPr>
      <w:color w:val="605E5C"/>
      <w:shd w:val="clear" w:color="auto" w:fill="E1DFDD"/>
    </w:rPr>
  </w:style>
  <w:style w:type="paragraph" w:styleId="paragraph" w:customStyle="1">
    <w:name w:val="paragraph"/>
    <w:basedOn w:val="Normale"/>
    <w:rsid w:val="00324B5B"/>
    <w:pPr>
      <w:spacing w:before="100" w:beforeAutospacing="1" w:after="100" w:afterAutospacing="1"/>
      <w:ind w:left="0"/>
    </w:pPr>
    <w:rPr>
      <w:rFonts w:ascii="Times New Roman" w:hAnsi="Times New Roman" w:eastAsia="Times New Roman" w:cs="Times New Roman"/>
      <w:spacing w:val="0"/>
      <w:sz w:val="24"/>
      <w:szCs w:val="24"/>
      <w:lang w:eastAsia="it-IT"/>
    </w:rPr>
  </w:style>
  <w:style w:type="character" w:styleId="normaltextrun" w:customStyle="1">
    <w:name w:val="normaltextrun"/>
    <w:basedOn w:val="Carpredefinitoparagrafo"/>
    <w:rsid w:val="00324B5B"/>
  </w:style>
  <w:style w:type="character" w:styleId="eop" w:customStyle="1">
    <w:name w:val="eop"/>
    <w:basedOn w:val="Carpredefinitoparagrafo"/>
    <w:rsid w:val="00324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9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0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0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824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araco_s\AppData\Roaming\Microsoft\Templates\Verbale%20di%20riunio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092C7512734DACAB84CF029BC121E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572E111-1CBD-442A-92A3-5A357A81BA5D}"/>
      </w:docPartPr>
      <w:docPartBody>
        <w:p w:rsidR="00512535" w:rsidRDefault="00465E5D">
          <w:pPr>
            <w:pStyle w:val="4F092C7512734DACAB84CF029BC121EA"/>
          </w:pPr>
          <w:r>
            <w:rPr>
              <w:lang w:bidi="it-IT"/>
            </w:rPr>
            <w:t>|</w:t>
          </w:r>
        </w:p>
      </w:docPartBody>
    </w:docPart>
    <w:docPart>
      <w:docPartPr>
        <w:name w:val="CC0009E08F8145A982CFCF747BDFF74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5990F72-0CCE-4921-9222-69B6397B5379}"/>
      </w:docPartPr>
      <w:docPartBody>
        <w:p w:rsidR="00512535" w:rsidRDefault="00465E5D">
          <w:pPr>
            <w:pStyle w:val="CC0009E08F8145A982CFCF747BDFF745"/>
          </w:pPr>
          <w:r>
            <w:rPr>
              <w:rStyle w:val="Riferimentodelicato"/>
              <w:lang w:bidi="it-IT"/>
            </w:rPr>
            <w:t>Verbale</w:t>
          </w:r>
        </w:p>
      </w:docPartBody>
    </w:docPart>
    <w:docPart>
      <w:docPartPr>
        <w:name w:val="DE94107217BE43F7AC01124DC5FE419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E9F89F-69B3-4526-9522-84C9B862C461}"/>
      </w:docPartPr>
      <w:docPartBody>
        <w:p w:rsidR="00512535" w:rsidRDefault="00465E5D">
          <w:pPr>
            <w:pStyle w:val="DE94107217BE43F7AC01124DC5FE4193"/>
          </w:pPr>
          <w:r>
            <w:rPr>
              <w:lang w:bidi="it-IT"/>
            </w:rPr>
            <w:t>Data | ora riunione</w:t>
          </w:r>
        </w:p>
      </w:docPartBody>
    </w:docPart>
    <w:docPart>
      <w:docPartPr>
        <w:name w:val="C611B7811BB34B7CA1DD8BCD352BFF0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126C837-3D13-45AC-BF4C-D418F03BB95C}"/>
      </w:docPartPr>
      <w:docPartBody>
        <w:p w:rsidR="00512535" w:rsidRDefault="00465E5D">
          <w:pPr>
            <w:pStyle w:val="C611B7811BB34B7CA1DD8BCD352BFF03"/>
          </w:pPr>
          <w:r>
            <w:rPr>
              <w:lang w:bidi="it-IT"/>
            </w:rPr>
            <w:t>Luogo riunione</w:t>
          </w:r>
        </w:p>
      </w:docPartBody>
    </w:docPart>
    <w:docPart>
      <w:docPartPr>
        <w:name w:val="7A20D78AB35348A8BD55046FF7D46C7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8642FEB-2C59-4182-A74C-03FA698CF0F1}"/>
      </w:docPartPr>
      <w:docPartBody>
        <w:p w:rsidR="00512535" w:rsidRDefault="00465E5D">
          <w:pPr>
            <w:pStyle w:val="7A20D78AB35348A8BD55046FF7D46C7E"/>
          </w:pPr>
          <w:r>
            <w:rPr>
              <w:rStyle w:val="Enfasidelicata"/>
              <w:lang w:bidi="it-IT"/>
            </w:rPr>
            <w:t>Luogo</w:t>
          </w:r>
        </w:p>
      </w:docPartBody>
    </w:docPart>
    <w:docPart>
      <w:docPartPr>
        <w:name w:val="F434B44F4313490897DD0C062A48ACA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D9B2F65-ABF4-49C4-AF28-DD8A0C8033EF}"/>
      </w:docPartPr>
      <w:docPartBody>
        <w:p w:rsidR="00512535" w:rsidRDefault="00465E5D">
          <w:pPr>
            <w:pStyle w:val="F434B44F4313490897DD0C062A48ACA1"/>
          </w:pPr>
          <w:r w:rsidRPr="00A979E1">
            <w:rPr>
              <w:lang w:bidi="it-IT"/>
            </w:rPr>
            <w:t>Riunione indetta da</w:t>
          </w:r>
        </w:p>
      </w:docPartBody>
    </w:docPart>
    <w:docPart>
      <w:docPartPr>
        <w:name w:val="A61382C6FE314DE8B9275B06733827F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F607F38-409F-414E-9A36-026BA1C334FC}"/>
      </w:docPartPr>
      <w:docPartBody>
        <w:p w:rsidR="00512535" w:rsidRDefault="00465E5D">
          <w:pPr>
            <w:pStyle w:val="A61382C6FE314DE8B9275B06733827FD"/>
          </w:pPr>
          <w:r w:rsidRPr="00A979E1">
            <w:rPr>
              <w:lang w:bidi="it-IT"/>
            </w:rPr>
            <w:t>Tipo di riunione</w:t>
          </w:r>
        </w:p>
      </w:docPartBody>
    </w:docPart>
    <w:docPart>
      <w:docPartPr>
        <w:name w:val="68AAA99BED3E48CFADDB24B0E25C350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2ADA6C1-8228-4BA2-9AD4-9F4D81C11515}"/>
      </w:docPartPr>
      <w:docPartBody>
        <w:p w:rsidR="00512535" w:rsidRDefault="00465E5D">
          <w:pPr>
            <w:pStyle w:val="68AAA99BED3E48CFADDB24B0E25C3505"/>
          </w:pPr>
          <w:r>
            <w:rPr>
              <w:lang w:bidi="it-IT"/>
            </w:rPr>
            <w:t>Argomenti dell'agenda</w:t>
          </w:r>
        </w:p>
      </w:docPartBody>
    </w:docPart>
    <w:docPart>
      <w:docPartPr>
        <w:name w:val="AB86611220E44AA088BC8C73C9FFFF4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E6D03E4-BC55-4295-A9F9-0C1AD576B8B5}"/>
      </w:docPartPr>
      <w:docPartBody>
        <w:p w:rsidR="00512535" w:rsidRDefault="00465E5D">
          <w:pPr>
            <w:pStyle w:val="AB86611220E44AA088BC8C73C9FFFF44"/>
          </w:pPr>
          <w:r>
            <w:rPr>
              <w:lang w:bidi="it-IT"/>
            </w:rPr>
            <w:t>Argomento dell'agenda</w:t>
          </w:r>
        </w:p>
      </w:docPartBody>
    </w:docPart>
    <w:docPart>
      <w:docPartPr>
        <w:name w:val="FB89BC20E0324216946502899636AFB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DEC8AA8-8884-46A9-AC29-91E0FFAC09CF}"/>
      </w:docPartPr>
      <w:docPartBody>
        <w:p w:rsidR="00512535" w:rsidRDefault="00465E5D" w:rsidP="00465E5D">
          <w:pPr>
            <w:pStyle w:val="FB89BC20E0324216946502899636AFB9"/>
          </w:pPr>
          <w:r>
            <w:rPr>
              <w:lang w:bidi="it-IT"/>
            </w:rPr>
            <w:t>Argomento dell'agenda</w:t>
          </w:r>
        </w:p>
      </w:docPartBody>
    </w:docPart>
    <w:docPart>
      <w:docPartPr>
        <w:name w:val="4A1DF064402C472F8354EBE079EADFC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DB262A5-9726-40C6-90F3-79DF7E14C396}"/>
      </w:docPartPr>
      <w:docPartBody>
        <w:p w:rsidR="00E2326C" w:rsidRDefault="00347CEE" w:rsidP="00347CEE">
          <w:pPr>
            <w:pStyle w:val="4A1DF064402C472F8354EBE079EADFCE"/>
          </w:pPr>
          <w:r>
            <w:rPr>
              <w:lang w:bidi="it-IT"/>
            </w:rPr>
            <w:t>Argomento dell'agenda</w:t>
          </w:r>
        </w:p>
      </w:docPartBody>
    </w:docPart>
    <w:docPart>
      <w:docPartPr>
        <w:name w:val="8ED2063E212B42C2B7793EC0D1DE026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0425FE-54CB-4117-AF47-7106588A44D0}"/>
      </w:docPartPr>
      <w:docPartBody>
        <w:p w:rsidR="00E2326C" w:rsidRDefault="00347CEE" w:rsidP="00347CEE">
          <w:pPr>
            <w:pStyle w:val="8ED2063E212B42C2B7793EC0D1DE0263"/>
          </w:pPr>
          <w:r>
            <w:rPr>
              <w:lang w:bidi="it-IT"/>
            </w:rPr>
            <w:t>Argomento dell'agenda</w:t>
          </w:r>
        </w:p>
      </w:docPartBody>
    </w:docPart>
    <w:docPart>
      <w:docPartPr>
        <w:name w:val="E52DBFB109554F52BD4633FF3CFCA7D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B907FA8-B53A-45A6-AD48-0587A3A0EE1C}"/>
      </w:docPartPr>
      <w:docPartBody>
        <w:p w:rsidR="00E2326C" w:rsidRDefault="00347CEE" w:rsidP="00347CEE">
          <w:pPr>
            <w:pStyle w:val="E52DBFB109554F52BD4633FF3CFCA7D3"/>
          </w:pPr>
          <w:r>
            <w:rPr>
              <w:lang w:bidi="it-IT"/>
            </w:rPr>
            <w:t>Argomento dell'agenda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E5D"/>
    <w:rsid w:val="00164AEB"/>
    <w:rsid w:val="001B6077"/>
    <w:rsid w:val="00200214"/>
    <w:rsid w:val="00347CEE"/>
    <w:rsid w:val="00465E5D"/>
    <w:rsid w:val="00512535"/>
    <w:rsid w:val="00B16606"/>
    <w:rsid w:val="00CC667E"/>
    <w:rsid w:val="00D16A98"/>
    <w:rsid w:val="00E2326C"/>
    <w:rsid w:val="00E57436"/>
    <w:rsid w:val="00E95E55"/>
    <w:rsid w:val="00ED4752"/>
    <w:rsid w:val="00EE16B9"/>
    <w:rsid w:val="00FF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CFD4918BE7E4A92AB9DAAD17B758BE4">
    <w:name w:val="3CFD4918BE7E4A92AB9DAAD17B758BE4"/>
  </w:style>
  <w:style w:type="paragraph" w:customStyle="1" w:styleId="4F092C7512734DACAB84CF029BC121EA">
    <w:name w:val="4F092C7512734DACAB84CF029BC121EA"/>
  </w:style>
  <w:style w:type="character" w:styleId="Riferimentodelicato">
    <w:name w:val="Subtle Reference"/>
    <w:basedOn w:val="Carpredefinitoparagrafo"/>
    <w:uiPriority w:val="2"/>
    <w:qFormat/>
    <w:rPr>
      <w:caps/>
      <w:smallCaps w:val="0"/>
      <w:color w:val="ED7D31" w:themeColor="accent2"/>
    </w:rPr>
  </w:style>
  <w:style w:type="paragraph" w:customStyle="1" w:styleId="CC0009E08F8145A982CFCF747BDFF745">
    <w:name w:val="CC0009E08F8145A982CFCF747BDFF745"/>
  </w:style>
  <w:style w:type="paragraph" w:customStyle="1" w:styleId="DE94107217BE43F7AC01124DC5FE4193">
    <w:name w:val="DE94107217BE43F7AC01124DC5FE4193"/>
  </w:style>
  <w:style w:type="character" w:styleId="Enfasidelicata">
    <w:name w:val="Subtle Emphasis"/>
    <w:basedOn w:val="Carpredefinitoparagrafo"/>
    <w:uiPriority w:val="10"/>
    <w:qFormat/>
    <w:rsid w:val="00465E5D"/>
    <w:rPr>
      <w:i/>
      <w:iCs/>
      <w:color w:val="auto"/>
    </w:rPr>
  </w:style>
  <w:style w:type="paragraph" w:customStyle="1" w:styleId="93969989D4434A93905C215F2997287B">
    <w:name w:val="93969989D4434A93905C215F2997287B"/>
  </w:style>
  <w:style w:type="paragraph" w:customStyle="1" w:styleId="BA7EDB296F4F4681ACD2FB2398C25BC3">
    <w:name w:val="BA7EDB296F4F4681ACD2FB2398C25BC3"/>
  </w:style>
  <w:style w:type="paragraph" w:customStyle="1" w:styleId="C611B7811BB34B7CA1DD8BCD352BFF03">
    <w:name w:val="C611B7811BB34B7CA1DD8BCD352BFF03"/>
  </w:style>
  <w:style w:type="paragraph" w:customStyle="1" w:styleId="7A20D78AB35348A8BD55046FF7D46C7E">
    <w:name w:val="7A20D78AB35348A8BD55046FF7D46C7E"/>
  </w:style>
  <w:style w:type="paragraph" w:customStyle="1" w:styleId="F434B44F4313490897DD0C062A48ACA1">
    <w:name w:val="F434B44F4313490897DD0C062A48ACA1"/>
  </w:style>
  <w:style w:type="paragraph" w:customStyle="1" w:styleId="B5E9542E213D4136B34E03C28EA18F70">
    <w:name w:val="B5E9542E213D4136B34E03C28EA18F70"/>
  </w:style>
  <w:style w:type="paragraph" w:customStyle="1" w:styleId="A61382C6FE314DE8B9275B06733827FD">
    <w:name w:val="A61382C6FE314DE8B9275B06733827FD"/>
  </w:style>
  <w:style w:type="paragraph" w:customStyle="1" w:styleId="3C67339E934C4F3ABADCC716C97FC055">
    <w:name w:val="3C67339E934C4F3ABADCC716C97FC055"/>
  </w:style>
  <w:style w:type="paragraph" w:customStyle="1" w:styleId="97DF2F6731B04CC4AF453B358EB3F963">
    <w:name w:val="97DF2F6731B04CC4AF453B358EB3F963"/>
  </w:style>
  <w:style w:type="paragraph" w:customStyle="1" w:styleId="DFA390A695AD45CFBA85F774B2ACBB29">
    <w:name w:val="DFA390A695AD45CFBA85F774B2ACBB29"/>
  </w:style>
  <w:style w:type="paragraph" w:customStyle="1" w:styleId="9F6CE5DF4C7845FD9BA7624692DC50B9">
    <w:name w:val="9F6CE5DF4C7845FD9BA7624692DC50B9"/>
  </w:style>
  <w:style w:type="paragraph" w:customStyle="1" w:styleId="344FC86D867F46BD88828B97272E06EF">
    <w:name w:val="344FC86D867F46BD88828B97272E06EF"/>
  </w:style>
  <w:style w:type="paragraph" w:customStyle="1" w:styleId="B8A42B0647394249997B3F55CAF0172C">
    <w:name w:val="B8A42B0647394249997B3F55CAF0172C"/>
  </w:style>
  <w:style w:type="paragraph" w:customStyle="1" w:styleId="68AAA99BED3E48CFADDB24B0E25C3505">
    <w:name w:val="68AAA99BED3E48CFADDB24B0E25C3505"/>
  </w:style>
  <w:style w:type="paragraph" w:customStyle="1" w:styleId="678E38436B22433D8AF9184A2A662786">
    <w:name w:val="678E38436B22433D8AF9184A2A662786"/>
  </w:style>
  <w:style w:type="paragraph" w:customStyle="1" w:styleId="20FD93D309874E78BD8F56770485CEF4">
    <w:name w:val="20FD93D309874E78BD8F56770485CEF4"/>
  </w:style>
  <w:style w:type="paragraph" w:customStyle="1" w:styleId="AB86611220E44AA088BC8C73C9FFFF44">
    <w:name w:val="AB86611220E44AA088BC8C73C9FFFF44"/>
  </w:style>
  <w:style w:type="paragraph" w:customStyle="1" w:styleId="266DC5293B0E4261B4734F542A285D83">
    <w:name w:val="266DC5293B0E4261B4734F542A285D83"/>
  </w:style>
  <w:style w:type="paragraph" w:customStyle="1" w:styleId="640EE89AE2FD47B3AFFAADD1A29E3E78">
    <w:name w:val="640EE89AE2FD47B3AFFAADD1A29E3E78"/>
  </w:style>
  <w:style w:type="paragraph" w:customStyle="1" w:styleId="73CDD2C6417E4F15BEC33897135D5B32">
    <w:name w:val="73CDD2C6417E4F15BEC33897135D5B32"/>
  </w:style>
  <w:style w:type="paragraph" w:customStyle="1" w:styleId="07A1BAE4AF224E29B82B45D785B83265">
    <w:name w:val="07A1BAE4AF224E29B82B45D785B83265"/>
  </w:style>
  <w:style w:type="paragraph" w:customStyle="1" w:styleId="9E09BDDD852947B68444F29BC04F5F99">
    <w:name w:val="9E09BDDD852947B68444F29BC04F5F99"/>
  </w:style>
  <w:style w:type="paragraph" w:customStyle="1" w:styleId="16C9CCC67E84491F9E5D164DACF28FDE">
    <w:name w:val="16C9CCC67E84491F9E5D164DACF28FDE"/>
  </w:style>
  <w:style w:type="paragraph" w:customStyle="1" w:styleId="9827C10A5BEF4D918F7BC5DB6F42B9E2">
    <w:name w:val="9827C10A5BEF4D918F7BC5DB6F42B9E2"/>
  </w:style>
  <w:style w:type="paragraph" w:customStyle="1" w:styleId="99B42A1D902444ACB3589BEF05C7F1CC">
    <w:name w:val="99B42A1D902444ACB3589BEF05C7F1CC"/>
  </w:style>
  <w:style w:type="paragraph" w:customStyle="1" w:styleId="A400DEB53A8046FBA55A6E6D31EEA6B8">
    <w:name w:val="A400DEB53A8046FBA55A6E6D31EEA6B8"/>
  </w:style>
  <w:style w:type="paragraph" w:customStyle="1" w:styleId="91FCC8FBE79B432EAD7BA19E45AFBC55">
    <w:name w:val="91FCC8FBE79B432EAD7BA19E45AFBC55"/>
  </w:style>
  <w:style w:type="paragraph" w:customStyle="1" w:styleId="BF57DBBFCA0F407F9B69264D6FE8F8D9">
    <w:name w:val="BF57DBBFCA0F407F9B69264D6FE8F8D9"/>
  </w:style>
  <w:style w:type="paragraph" w:customStyle="1" w:styleId="C55655B050B1466DAE4D955EDA4ED85F">
    <w:name w:val="C55655B050B1466DAE4D955EDA4ED85F"/>
  </w:style>
  <w:style w:type="paragraph" w:customStyle="1" w:styleId="63CC274EA45B45B88B6422C81197070D">
    <w:name w:val="63CC274EA45B45B88B6422C81197070D"/>
  </w:style>
  <w:style w:type="paragraph" w:customStyle="1" w:styleId="BD2001D1BA3C43C4B3C2FF674B5FC05D">
    <w:name w:val="BD2001D1BA3C43C4B3C2FF674B5FC05D"/>
  </w:style>
  <w:style w:type="paragraph" w:customStyle="1" w:styleId="F0676CBB671E4298BB83FAA81CEA4C82">
    <w:name w:val="F0676CBB671E4298BB83FAA81CEA4C82"/>
  </w:style>
  <w:style w:type="paragraph" w:customStyle="1" w:styleId="11B461895E90421193BD33A6069C14BF">
    <w:name w:val="11B461895E90421193BD33A6069C14BF"/>
  </w:style>
  <w:style w:type="paragraph" w:customStyle="1" w:styleId="1F98AA9227FA4FE0BA4288FEAD81709C">
    <w:name w:val="1F98AA9227FA4FE0BA4288FEAD81709C"/>
  </w:style>
  <w:style w:type="paragraph" w:customStyle="1" w:styleId="8A095D19DD614D5FA6C2ABEB667A92B8">
    <w:name w:val="8A095D19DD614D5FA6C2ABEB667A92B8"/>
  </w:style>
  <w:style w:type="paragraph" w:customStyle="1" w:styleId="1C9A2BD250CF4A75B22D9C96E04BD7FD">
    <w:name w:val="1C9A2BD250CF4A75B22D9C96E04BD7FD"/>
  </w:style>
  <w:style w:type="paragraph" w:customStyle="1" w:styleId="4EFD695F7834470C930DA29B51DCDB16">
    <w:name w:val="4EFD695F7834470C930DA29B51DCDB16"/>
  </w:style>
  <w:style w:type="paragraph" w:customStyle="1" w:styleId="02332A3F9E2547428E89E53D06CD7D66">
    <w:name w:val="02332A3F9E2547428E89E53D06CD7D66"/>
  </w:style>
  <w:style w:type="paragraph" w:customStyle="1" w:styleId="0C0F05E7D4244294993B824819396636">
    <w:name w:val="0C0F05E7D4244294993B824819396636"/>
  </w:style>
  <w:style w:type="paragraph" w:customStyle="1" w:styleId="B196B6DFADEC476D9E671085B16BFB99">
    <w:name w:val="B196B6DFADEC476D9E671085B16BFB99"/>
  </w:style>
  <w:style w:type="paragraph" w:customStyle="1" w:styleId="FCF4329725B94156A50CFFD82F914C5A">
    <w:name w:val="FCF4329725B94156A50CFFD82F914C5A"/>
  </w:style>
  <w:style w:type="paragraph" w:customStyle="1" w:styleId="CF6EE7F6877943209BC654F11F7F7277">
    <w:name w:val="CF6EE7F6877943209BC654F11F7F7277"/>
  </w:style>
  <w:style w:type="paragraph" w:customStyle="1" w:styleId="D5C0B0B3CFD746068BFE26AFA2D0D793">
    <w:name w:val="D5C0B0B3CFD746068BFE26AFA2D0D793"/>
  </w:style>
  <w:style w:type="paragraph" w:customStyle="1" w:styleId="8E7B5D3FAE134E9E864F345FC802B9A5">
    <w:name w:val="8E7B5D3FAE134E9E864F345FC802B9A5"/>
  </w:style>
  <w:style w:type="paragraph" w:customStyle="1" w:styleId="E71F54D0E1F74A24A38F783FEFF0229D">
    <w:name w:val="E71F54D0E1F74A24A38F783FEFF0229D"/>
  </w:style>
  <w:style w:type="paragraph" w:customStyle="1" w:styleId="3F1314F326324D91AE27CB0530D19D97">
    <w:name w:val="3F1314F326324D91AE27CB0530D19D97"/>
  </w:style>
  <w:style w:type="paragraph" w:customStyle="1" w:styleId="1C28DD8999EC46968C11C4DD70387919">
    <w:name w:val="1C28DD8999EC46968C11C4DD70387919"/>
  </w:style>
  <w:style w:type="paragraph" w:customStyle="1" w:styleId="C43FE66C624141339274723106DCE2FA">
    <w:name w:val="C43FE66C624141339274723106DCE2FA"/>
  </w:style>
  <w:style w:type="paragraph" w:customStyle="1" w:styleId="80BDAC23D69A4C0AAF06F6695202837E">
    <w:name w:val="80BDAC23D69A4C0AAF06F6695202837E"/>
  </w:style>
  <w:style w:type="paragraph" w:customStyle="1" w:styleId="C370E93EA1584D2EBA19136195B24F74">
    <w:name w:val="C370E93EA1584D2EBA19136195B24F74"/>
  </w:style>
  <w:style w:type="paragraph" w:customStyle="1" w:styleId="B27E81227969466B9CE8AECC1C1ECEF4">
    <w:name w:val="B27E81227969466B9CE8AECC1C1ECEF4"/>
  </w:style>
  <w:style w:type="paragraph" w:customStyle="1" w:styleId="ED4508BA811041FC999D394B9A540B39">
    <w:name w:val="ED4508BA811041FC999D394B9A540B39"/>
  </w:style>
  <w:style w:type="paragraph" w:customStyle="1" w:styleId="DD09A811FAAD434399AC76E4769214BA">
    <w:name w:val="DD09A811FAAD434399AC76E4769214BA"/>
  </w:style>
  <w:style w:type="paragraph" w:customStyle="1" w:styleId="85C1193CF1424937B414283388C6CC88">
    <w:name w:val="85C1193CF1424937B414283388C6CC88"/>
  </w:style>
  <w:style w:type="paragraph" w:customStyle="1" w:styleId="820411AE073C4A028D2AF887F08941F5">
    <w:name w:val="820411AE073C4A028D2AF887F08941F5"/>
  </w:style>
  <w:style w:type="paragraph" w:customStyle="1" w:styleId="F26D6543F7B4410CBE85CEDBCAC894A6">
    <w:name w:val="F26D6543F7B4410CBE85CEDBCAC894A6"/>
  </w:style>
  <w:style w:type="paragraph" w:customStyle="1" w:styleId="C9B3372D3DD7461DB1BFE00CB6F9173A">
    <w:name w:val="C9B3372D3DD7461DB1BFE00CB6F9173A"/>
  </w:style>
  <w:style w:type="paragraph" w:customStyle="1" w:styleId="43A48D8C4FC74C4587993274B8B6A6AE">
    <w:name w:val="43A48D8C4FC74C4587993274B8B6A6AE"/>
  </w:style>
  <w:style w:type="paragraph" w:customStyle="1" w:styleId="6DF215DB2A294CB7845C8381B9F3D7DA">
    <w:name w:val="6DF215DB2A294CB7845C8381B9F3D7DA"/>
  </w:style>
  <w:style w:type="paragraph" w:customStyle="1" w:styleId="717952EF4B2A4944BA21AD394CFB6068">
    <w:name w:val="717952EF4B2A4944BA21AD394CFB6068"/>
  </w:style>
  <w:style w:type="paragraph" w:customStyle="1" w:styleId="4A9AE2A9FF8442B3922130E148EA5578">
    <w:name w:val="4A9AE2A9FF8442B3922130E148EA5578"/>
  </w:style>
  <w:style w:type="paragraph" w:customStyle="1" w:styleId="8BBC130976224D9EA46CA41C619442BD">
    <w:name w:val="8BBC130976224D9EA46CA41C619442BD"/>
  </w:style>
  <w:style w:type="paragraph" w:customStyle="1" w:styleId="B6069E4F896440719EE6ECB7D2179DFE">
    <w:name w:val="B6069E4F896440719EE6ECB7D2179DFE"/>
  </w:style>
  <w:style w:type="paragraph" w:customStyle="1" w:styleId="D7D1CCA702D0444B88F24650E01EFE5C">
    <w:name w:val="D7D1CCA702D0444B88F24650E01EFE5C"/>
  </w:style>
  <w:style w:type="paragraph" w:customStyle="1" w:styleId="A967469E70DB4EB787F7D4F7922F1664">
    <w:name w:val="A967469E70DB4EB787F7D4F7922F1664"/>
  </w:style>
  <w:style w:type="paragraph" w:customStyle="1" w:styleId="899C8001B8784FD996AE2174ACFF5885">
    <w:name w:val="899C8001B8784FD996AE2174ACFF5885"/>
  </w:style>
  <w:style w:type="paragraph" w:customStyle="1" w:styleId="7F1FEB0CAEBE44079E50815FC9C7BA6F">
    <w:name w:val="7F1FEB0CAEBE44079E50815FC9C7BA6F"/>
  </w:style>
  <w:style w:type="paragraph" w:customStyle="1" w:styleId="1B831441789D4798A21A59988728B6E6">
    <w:name w:val="1B831441789D4798A21A59988728B6E6"/>
  </w:style>
  <w:style w:type="paragraph" w:customStyle="1" w:styleId="EDE9437E1B714ED180846932F8D47AD7">
    <w:name w:val="EDE9437E1B714ED180846932F8D47AD7"/>
  </w:style>
  <w:style w:type="paragraph" w:customStyle="1" w:styleId="69D312F26DEA469A81D6E4D53C65BD3F">
    <w:name w:val="69D312F26DEA469A81D6E4D53C65BD3F"/>
  </w:style>
  <w:style w:type="paragraph" w:customStyle="1" w:styleId="2B02FD651D7843EDA79D4D6443074854">
    <w:name w:val="2B02FD651D7843EDA79D4D6443074854"/>
  </w:style>
  <w:style w:type="paragraph" w:customStyle="1" w:styleId="97A77981DE4C416BA35AE4D45094D4CA">
    <w:name w:val="97A77981DE4C416BA35AE4D45094D4CA"/>
  </w:style>
  <w:style w:type="paragraph" w:customStyle="1" w:styleId="86195F234B924AD1839755F1BBD4EE2D">
    <w:name w:val="86195F234B924AD1839755F1BBD4EE2D"/>
  </w:style>
  <w:style w:type="paragraph" w:customStyle="1" w:styleId="63C4358ACCF240D387CA377FEA16D7BA">
    <w:name w:val="63C4358ACCF240D387CA377FEA16D7BA"/>
  </w:style>
  <w:style w:type="paragraph" w:customStyle="1" w:styleId="14DEF50CF6B340A4B6C833A2CC8E8B91">
    <w:name w:val="14DEF50CF6B340A4B6C833A2CC8E8B91"/>
  </w:style>
  <w:style w:type="paragraph" w:customStyle="1" w:styleId="FE341B2510844C56A79FD0409BAB5550">
    <w:name w:val="FE341B2510844C56A79FD0409BAB5550"/>
  </w:style>
  <w:style w:type="paragraph" w:customStyle="1" w:styleId="545D0D39BE624704BB5F26B063AAF0D3">
    <w:name w:val="545D0D39BE624704BB5F26B063AAF0D3"/>
  </w:style>
  <w:style w:type="paragraph" w:customStyle="1" w:styleId="8F2F005CCAA2424FB60F68C7D7E1FD4E">
    <w:name w:val="8F2F005CCAA2424FB60F68C7D7E1FD4E"/>
  </w:style>
  <w:style w:type="paragraph" w:customStyle="1" w:styleId="2D672DEE7070481F8CE1BD3FB60E9D72">
    <w:name w:val="2D672DEE7070481F8CE1BD3FB60E9D72"/>
  </w:style>
  <w:style w:type="paragraph" w:customStyle="1" w:styleId="1F093FF9B2104FAEAF5A469D2465A5B6">
    <w:name w:val="1F093FF9B2104FAEAF5A469D2465A5B6"/>
  </w:style>
  <w:style w:type="paragraph" w:customStyle="1" w:styleId="91449A6C44B3477EA98E42B75839EA84">
    <w:name w:val="91449A6C44B3477EA98E42B75839EA84"/>
  </w:style>
  <w:style w:type="paragraph" w:customStyle="1" w:styleId="DC9E954A1B914FA28FD90A8AE409D13B">
    <w:name w:val="DC9E954A1B914FA28FD90A8AE409D13B"/>
  </w:style>
  <w:style w:type="paragraph" w:customStyle="1" w:styleId="0E69EE55984048298264420992975FB3">
    <w:name w:val="0E69EE55984048298264420992975FB3"/>
  </w:style>
  <w:style w:type="paragraph" w:customStyle="1" w:styleId="E7BFF7B0D92C4FF5A069F2D14B9761A3">
    <w:name w:val="E7BFF7B0D92C4FF5A069F2D14B9761A3"/>
  </w:style>
  <w:style w:type="paragraph" w:customStyle="1" w:styleId="F03C111F04D647BDB325BC26DD418423">
    <w:name w:val="F03C111F04D647BDB325BC26DD418423"/>
  </w:style>
  <w:style w:type="paragraph" w:customStyle="1" w:styleId="DF2D5C54A030498895ACF7518227DFD5">
    <w:name w:val="DF2D5C54A030498895ACF7518227DFD5"/>
  </w:style>
  <w:style w:type="paragraph" w:customStyle="1" w:styleId="2348CA34D0AB4F0FA2B11C9FFC07CD98">
    <w:name w:val="2348CA34D0AB4F0FA2B11C9FFC07CD98"/>
  </w:style>
  <w:style w:type="paragraph" w:customStyle="1" w:styleId="A55D24A4ACD244A2B0AF7C1AE35F3729">
    <w:name w:val="A55D24A4ACD244A2B0AF7C1AE35F3729"/>
  </w:style>
  <w:style w:type="paragraph" w:customStyle="1" w:styleId="C6E28F99178541F9A810CE0BB0881031">
    <w:name w:val="C6E28F99178541F9A810CE0BB0881031"/>
  </w:style>
  <w:style w:type="paragraph" w:customStyle="1" w:styleId="724C8540977C4D3AB6D76BFA1ADC6C16">
    <w:name w:val="724C8540977C4D3AB6D76BFA1ADC6C16"/>
  </w:style>
  <w:style w:type="paragraph" w:customStyle="1" w:styleId="869C438456BF498A8F7C759E4C2DAED3">
    <w:name w:val="869C438456BF498A8F7C759E4C2DAED3"/>
  </w:style>
  <w:style w:type="paragraph" w:customStyle="1" w:styleId="5FDE01C1A6CA4929BBD3A34EFD68DC99">
    <w:name w:val="5FDE01C1A6CA4929BBD3A34EFD68DC99"/>
  </w:style>
  <w:style w:type="paragraph" w:customStyle="1" w:styleId="0D5CCC55500143E5891069CC101E28E8">
    <w:name w:val="0D5CCC55500143E5891069CC101E28E8"/>
  </w:style>
  <w:style w:type="paragraph" w:customStyle="1" w:styleId="07DB49FABBE4419291ECC30921E24B99">
    <w:name w:val="07DB49FABBE4419291ECC30921E24B99"/>
  </w:style>
  <w:style w:type="paragraph" w:customStyle="1" w:styleId="D704085F901E4FDDA857B21763A9C0F2">
    <w:name w:val="D704085F901E4FDDA857B21763A9C0F2"/>
  </w:style>
  <w:style w:type="paragraph" w:customStyle="1" w:styleId="7D66DD97E582488BBF4D6BC4A0E601D6">
    <w:name w:val="7D66DD97E582488BBF4D6BC4A0E601D6"/>
    <w:rsid w:val="00465E5D"/>
  </w:style>
  <w:style w:type="paragraph" w:customStyle="1" w:styleId="2AAD765E21664928A2CBFA3103A600BF">
    <w:name w:val="2AAD765E21664928A2CBFA3103A600BF"/>
    <w:rsid w:val="00465E5D"/>
  </w:style>
  <w:style w:type="paragraph" w:customStyle="1" w:styleId="FB89BC20E0324216946502899636AFB9">
    <w:name w:val="FB89BC20E0324216946502899636AFB9"/>
    <w:rsid w:val="00465E5D"/>
  </w:style>
  <w:style w:type="paragraph" w:customStyle="1" w:styleId="DBA563BEC47742648F8203BAA0F5A9D4">
    <w:name w:val="DBA563BEC47742648F8203BAA0F5A9D4"/>
    <w:rsid w:val="00465E5D"/>
  </w:style>
  <w:style w:type="paragraph" w:customStyle="1" w:styleId="536EE92F99544DBC96F1C6AAF80AD11F">
    <w:name w:val="536EE92F99544DBC96F1C6AAF80AD11F"/>
    <w:rsid w:val="00200214"/>
  </w:style>
  <w:style w:type="paragraph" w:customStyle="1" w:styleId="4A1DF064402C472F8354EBE079EADFCE">
    <w:name w:val="4A1DF064402C472F8354EBE079EADFCE"/>
    <w:rsid w:val="00347CEE"/>
  </w:style>
  <w:style w:type="paragraph" w:customStyle="1" w:styleId="A738F01A21CE48298672D612F20A3E47">
    <w:name w:val="A738F01A21CE48298672D612F20A3E47"/>
    <w:rsid w:val="00347CEE"/>
  </w:style>
  <w:style w:type="paragraph" w:customStyle="1" w:styleId="8ED2063E212B42C2B7793EC0D1DE0263">
    <w:name w:val="8ED2063E212B42C2B7793EC0D1DE0263"/>
    <w:rsid w:val="00347CEE"/>
  </w:style>
  <w:style w:type="paragraph" w:customStyle="1" w:styleId="16CE2D6AD762452C84E7CED051490BD2">
    <w:name w:val="16CE2D6AD762452C84E7CED051490BD2"/>
    <w:rsid w:val="00347CEE"/>
  </w:style>
  <w:style w:type="paragraph" w:customStyle="1" w:styleId="492F1FAFA5DD497B987A8659E542FF50">
    <w:name w:val="492F1FAFA5DD497B987A8659E542FF50"/>
    <w:rsid w:val="00347CEE"/>
  </w:style>
  <w:style w:type="paragraph" w:customStyle="1" w:styleId="3741700FC1984812803D379A673C8B40">
    <w:name w:val="3741700FC1984812803D379A673C8B40"/>
    <w:rsid w:val="00347CEE"/>
  </w:style>
  <w:style w:type="paragraph" w:customStyle="1" w:styleId="E52DBFB109554F52BD4633FF3CFCA7D3">
    <w:name w:val="E52DBFB109554F52BD4633FF3CFCA7D3"/>
    <w:rsid w:val="00347CEE"/>
  </w:style>
  <w:style w:type="paragraph" w:customStyle="1" w:styleId="10E03F473F734829BACD912F09CC8B1C">
    <w:name w:val="10E03F473F734829BACD912F09CC8B1C"/>
    <w:rsid w:val="00164AEB"/>
  </w:style>
  <w:style w:type="paragraph" w:customStyle="1" w:styleId="086257BCB1E14D478B190DB05B9BA6EF">
    <w:name w:val="086257BCB1E14D478B190DB05B9BA6EF"/>
    <w:rsid w:val="00E574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e">
  <a:themeElements>
    <a:clrScheme name="Integrale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e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e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07F1BEE4065F42818C5C617C988DD5" ma:contentTypeVersion="2" ma:contentTypeDescription="Creare un nuovo documento." ma:contentTypeScope="" ma:versionID="45d6af65d67ad5ea7e929febf738bc46">
  <xsd:schema xmlns:xsd="http://www.w3.org/2001/XMLSchema" xmlns:xs="http://www.w3.org/2001/XMLSchema" xmlns:p="http://schemas.microsoft.com/office/2006/metadata/properties" xmlns:ns2="6af0d2e8-0f51-44b6-8e45-748a74c12944" targetNamespace="http://schemas.microsoft.com/office/2006/metadata/properties" ma:root="true" ma:fieldsID="631d92bf95aa697f33cddb3a7d140684" ns2:_="">
    <xsd:import namespace="6af0d2e8-0f51-44b6-8e45-748a74c129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0d2e8-0f51-44b6-8e45-748a74c12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AAD0D5-ECCE-41EC-B41A-275B876EB14B}"/>
</file>

<file path=customXml/itemProps3.xml><?xml version="1.0" encoding="utf-8"?>
<ds:datastoreItem xmlns:ds="http://schemas.openxmlformats.org/officeDocument/2006/customXml" ds:itemID="{81867775-FDD2-45E9-BBA0-D375612914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DFFA86-6CCA-40EE-B316-76BDB60D54C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Verbale di riunione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Sparaco Stefania</dc:creator>
  <lastModifiedBy>Sparaco Stefania</lastModifiedBy>
  <revision>61</revision>
  <dcterms:created xsi:type="dcterms:W3CDTF">2018-11-09T17:04:00.0000000Z</dcterms:created>
  <dcterms:modified xsi:type="dcterms:W3CDTF">2019-02-27T12:10:21.8011570Z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0x010100EF07F1BEE4065F42818C5C617C988DD5</vt:lpwstr>
  </property>
</Properties>
</file>