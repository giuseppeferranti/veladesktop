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inorHAnsi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4D66AAC6" w14:textId="77777777" w:rsidR="00B36B9F" w:rsidRPr="00544F65" w:rsidRDefault="00B36B9F">
          <w:pPr>
            <w:rPr>
              <w:rFonts w:cstheme="minorHAnsi"/>
            </w:rPr>
          </w:pPr>
        </w:p>
        <w:p w14:paraId="76B257E0" w14:textId="77777777" w:rsidR="00B36B9F" w:rsidRPr="00544F65" w:rsidRDefault="00B36B9F" w:rsidP="000151A3">
          <w:pPr>
            <w:pStyle w:val="Titolofrontespizio"/>
            <w:rPr>
              <w:rFonts w:asciiTheme="minorHAnsi" w:hAnsiTheme="minorHAnsi" w:cstheme="minorHAnsi"/>
              <w:lang w:eastAsia="en-US"/>
            </w:rPr>
          </w:pPr>
          <w:r w:rsidRPr="00544F65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138BCC23" wp14:editId="138BCC24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6"/>
                                  </w:r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3C73C2" w14:textId="3670E0F0" w:rsidR="00B36B9F" w:rsidRDefault="00091CC5" w:rsidP="000151A3">
                                    <w:pPr>
                                      <w:pStyle w:val="Titolofrontespizio"/>
                                    </w:pPr>
                                    <w:r>
                                      <w:rPr>
                                        <w:sz w:val="56"/>
                                      </w:rPr>
                                      <w:t>SURVEY DI VALUTAZIONE</w:t>
                                    </w:r>
                                  </w:p>
                                </w:sdtContent>
                              </w:sdt>
                              <w:p w14:paraId="4B319379" w14:textId="1E01FCE2" w:rsidR="00881D77" w:rsidRPr="000151A3" w:rsidRDefault="00091CC5" w:rsidP="000151A3">
                                <w:pPr>
                                  <w:pStyle w:val="Sottotitolofrontespizio"/>
                                </w:pPr>
                                <w:r>
                                  <w:t>Dopo 2 mesi</w:t>
                                </w:r>
                                <w:r w:rsidR="007F68D1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8BCC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" fillcolor="white [3212]" stroked="f" strokeweight=".5pt">
                    <v:textbox inset="36pt,7.2pt,36pt,7.2pt">
                      <w:txbxContent>
                        <w:sdt>
                          <w:sdtPr>
                            <w:rPr>
                              <w:sz w:val="56"/>
                            </w:r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53C73C2" w14:textId="3670E0F0" w:rsidR="00B36B9F" w:rsidRDefault="00091CC5" w:rsidP="000151A3">
                              <w:pPr>
                                <w:pStyle w:val="Titolofrontespizio"/>
                              </w:pPr>
                              <w:r>
                                <w:rPr>
                                  <w:sz w:val="56"/>
                                </w:rPr>
                                <w:t>SURVEY DI VALUTAZIONE</w:t>
                              </w:r>
                            </w:p>
                          </w:sdtContent>
                        </w:sdt>
                        <w:p w14:paraId="4B319379" w14:textId="1E01FCE2" w:rsidR="00881D77" w:rsidRPr="000151A3" w:rsidRDefault="00091CC5" w:rsidP="000151A3">
                          <w:pPr>
                            <w:pStyle w:val="Sottotitolofrontespizio"/>
                          </w:pPr>
                          <w:r>
                            <w:t>Dopo 2 mesi</w:t>
                          </w:r>
                          <w:r w:rsidR="007F68D1"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544F65">
            <w:rPr>
              <w:rFonts w:asciiTheme="minorHAnsi" w:hAnsiTheme="minorHAnsi" w:cstheme="minorHAnsi"/>
              <w:szCs w:val="24"/>
            </w:rPr>
            <w:br w:type="page"/>
          </w:r>
        </w:p>
      </w:sdtContent>
    </w:sdt>
    <w:p w14:paraId="5C3AB22E" w14:textId="145C0347" w:rsidR="00EA30AC" w:rsidRPr="00544F65" w:rsidRDefault="00091CC5" w:rsidP="00091CC5">
      <w:pPr>
        <w:jc w:val="both"/>
        <w:rPr>
          <w:rFonts w:cstheme="minorHAnsi"/>
          <w:sz w:val="28"/>
        </w:rPr>
      </w:pPr>
      <w:r w:rsidRPr="00544F65">
        <w:rPr>
          <w:rFonts w:cstheme="minorHAnsi"/>
          <w:sz w:val="28"/>
        </w:rPr>
        <w:lastRenderedPageBreak/>
        <w:t>Dopo 2 mesi dall’avvio della sperimentazione:</w:t>
      </w:r>
      <w:r w:rsidR="00226C4D">
        <w:rPr>
          <w:rFonts w:cstheme="minorHAnsi"/>
          <w:sz w:val="28"/>
        </w:rPr>
        <w:t xml:space="preserve"> </w:t>
      </w:r>
      <w:bookmarkStart w:id="0" w:name="_GoBack"/>
      <w:bookmarkEnd w:id="0"/>
      <w:r w:rsidRPr="00544F65">
        <w:rPr>
          <w:rFonts w:cstheme="minorHAnsi"/>
          <w:sz w:val="28"/>
        </w:rPr>
        <w:t xml:space="preserve">rivolta agli </w:t>
      </w:r>
      <w:r w:rsidRPr="00544F65">
        <w:rPr>
          <w:rFonts w:cstheme="minorHAnsi"/>
          <w:b/>
          <w:sz w:val="28"/>
        </w:rPr>
        <w:t>Smart Worker</w:t>
      </w:r>
      <w:r w:rsidRPr="00544F65">
        <w:rPr>
          <w:rFonts w:cstheme="minorHAnsi"/>
          <w:sz w:val="28"/>
        </w:rPr>
        <w:t xml:space="preserve"> facenti parte del pilota con l’obiettivo di valutare l’avvio del progetto (Smart Worker e loro responsabili).</w:t>
      </w:r>
    </w:p>
    <w:p w14:paraId="54A13A36" w14:textId="77777777" w:rsidR="00EA30AC" w:rsidRPr="00544F65" w:rsidRDefault="00EA30AC" w:rsidP="00EA30AC">
      <w:pPr>
        <w:tabs>
          <w:tab w:val="left" w:pos="1763"/>
        </w:tabs>
        <w:ind w:left="284" w:hanging="284"/>
        <w:jc w:val="both"/>
        <w:rPr>
          <w:rFonts w:cstheme="minorHAnsi"/>
          <w:sz w:val="28"/>
          <w:szCs w:val="28"/>
        </w:rPr>
      </w:pPr>
      <w:r w:rsidRPr="00544F65">
        <w:rPr>
          <w:rFonts w:cstheme="minorHAnsi"/>
          <w:sz w:val="28"/>
          <w:szCs w:val="28"/>
        </w:rPr>
        <w:t xml:space="preserve">Le </w:t>
      </w:r>
      <w:r w:rsidRPr="00544F65">
        <w:rPr>
          <w:rFonts w:cstheme="minorHAnsi"/>
          <w:b/>
          <w:bCs/>
          <w:sz w:val="28"/>
          <w:szCs w:val="28"/>
        </w:rPr>
        <w:t xml:space="preserve">survey di valutazione </w:t>
      </w:r>
      <w:r w:rsidRPr="00544F65">
        <w:rPr>
          <w:rFonts w:cstheme="minorHAnsi"/>
          <w:sz w:val="28"/>
          <w:szCs w:val="28"/>
        </w:rPr>
        <w:t xml:space="preserve">del progetto Smart Working </w:t>
      </w:r>
      <w:r w:rsidRPr="00544F65">
        <w:rPr>
          <w:rFonts w:cstheme="minorHAnsi"/>
          <w:b/>
          <w:bCs/>
          <w:sz w:val="28"/>
          <w:szCs w:val="28"/>
        </w:rPr>
        <w:t xml:space="preserve">durante e post-sperimentazione </w:t>
      </w:r>
      <w:r w:rsidRPr="00544F65">
        <w:rPr>
          <w:rFonts w:cstheme="minorHAnsi"/>
          <w:sz w:val="28"/>
          <w:szCs w:val="28"/>
        </w:rPr>
        <w:t>hanno l’obiettivo di rilevare:</w:t>
      </w:r>
    </w:p>
    <w:p w14:paraId="4843107E" w14:textId="77777777" w:rsidR="00EA30AC" w:rsidRPr="00544F65" w:rsidRDefault="00EA30AC" w:rsidP="00EA30AC">
      <w:pPr>
        <w:numPr>
          <w:ilvl w:val="0"/>
          <w:numId w:val="7"/>
        </w:numPr>
        <w:tabs>
          <w:tab w:val="left" w:pos="1763"/>
        </w:tabs>
        <w:ind w:left="284" w:hanging="284"/>
        <w:jc w:val="both"/>
        <w:rPr>
          <w:rFonts w:cstheme="minorHAnsi"/>
          <w:sz w:val="28"/>
          <w:szCs w:val="28"/>
        </w:rPr>
      </w:pPr>
      <w:r w:rsidRPr="00544F65">
        <w:rPr>
          <w:rFonts w:cstheme="minorHAnsi"/>
          <w:sz w:val="28"/>
          <w:szCs w:val="28"/>
        </w:rPr>
        <w:t>livello e caratteristiche di adozione dello Smart Working</w:t>
      </w:r>
    </w:p>
    <w:p w14:paraId="4FDC9AAC" w14:textId="77777777" w:rsidR="00EA30AC" w:rsidRPr="00544F65" w:rsidRDefault="00EA30AC" w:rsidP="00EA30AC">
      <w:pPr>
        <w:numPr>
          <w:ilvl w:val="0"/>
          <w:numId w:val="7"/>
        </w:numPr>
        <w:tabs>
          <w:tab w:val="left" w:pos="1763"/>
        </w:tabs>
        <w:ind w:left="284" w:hanging="284"/>
        <w:jc w:val="both"/>
        <w:rPr>
          <w:rFonts w:cstheme="minorHAnsi"/>
          <w:sz w:val="28"/>
          <w:szCs w:val="28"/>
        </w:rPr>
      </w:pPr>
      <w:r w:rsidRPr="00544F65">
        <w:rPr>
          <w:rFonts w:cstheme="minorHAnsi"/>
          <w:sz w:val="28"/>
          <w:szCs w:val="28"/>
        </w:rPr>
        <w:t>benefici conseguiti dal punto di vista dell’organizzazione, delle persone e della sostenibilità ambientale</w:t>
      </w:r>
    </w:p>
    <w:p w14:paraId="5D269DB6" w14:textId="77777777" w:rsidR="00EA30AC" w:rsidRPr="00544F65" w:rsidRDefault="00EA30AC" w:rsidP="00EA30AC">
      <w:pPr>
        <w:numPr>
          <w:ilvl w:val="0"/>
          <w:numId w:val="7"/>
        </w:numPr>
        <w:tabs>
          <w:tab w:val="left" w:pos="1763"/>
        </w:tabs>
        <w:ind w:left="284" w:hanging="284"/>
        <w:jc w:val="both"/>
        <w:rPr>
          <w:rFonts w:cstheme="minorHAnsi"/>
          <w:sz w:val="28"/>
          <w:szCs w:val="28"/>
        </w:rPr>
      </w:pPr>
      <w:r w:rsidRPr="00544F65">
        <w:rPr>
          <w:rFonts w:cstheme="minorHAnsi"/>
          <w:sz w:val="28"/>
          <w:szCs w:val="28"/>
        </w:rPr>
        <w:t>principali criticità emerse durante le giornate di Smart Working</w:t>
      </w:r>
    </w:p>
    <w:p w14:paraId="2D7D382B" w14:textId="77777777" w:rsidR="00EA30AC" w:rsidRPr="00544F65" w:rsidRDefault="00EA30AC" w:rsidP="00EA30AC">
      <w:pPr>
        <w:numPr>
          <w:ilvl w:val="0"/>
          <w:numId w:val="7"/>
        </w:numPr>
        <w:tabs>
          <w:tab w:val="left" w:pos="1763"/>
        </w:tabs>
        <w:ind w:left="284" w:hanging="284"/>
        <w:jc w:val="both"/>
        <w:rPr>
          <w:rFonts w:cstheme="minorHAnsi"/>
          <w:sz w:val="28"/>
          <w:szCs w:val="28"/>
        </w:rPr>
      </w:pPr>
      <w:r w:rsidRPr="00544F65">
        <w:rPr>
          <w:rFonts w:cstheme="minorHAnsi"/>
          <w:sz w:val="28"/>
          <w:szCs w:val="28"/>
        </w:rPr>
        <w:t>motivi alla base della non adozione allo Smart Working</w:t>
      </w:r>
    </w:p>
    <w:p w14:paraId="37E0966C" w14:textId="77777777" w:rsidR="00EA30AC" w:rsidRPr="00544F65" w:rsidRDefault="00EA30AC" w:rsidP="00EA30AC">
      <w:pPr>
        <w:numPr>
          <w:ilvl w:val="0"/>
          <w:numId w:val="7"/>
        </w:numPr>
        <w:tabs>
          <w:tab w:val="left" w:pos="1763"/>
        </w:tabs>
        <w:ind w:left="284" w:hanging="284"/>
        <w:jc w:val="both"/>
        <w:rPr>
          <w:rFonts w:cstheme="minorHAnsi"/>
          <w:sz w:val="28"/>
          <w:szCs w:val="28"/>
        </w:rPr>
      </w:pPr>
      <w:r w:rsidRPr="00544F65">
        <w:rPr>
          <w:rFonts w:cstheme="minorHAnsi"/>
          <w:sz w:val="28"/>
          <w:szCs w:val="28"/>
        </w:rPr>
        <w:t>possibili sviluppi futuri dello Smart Working (commenti e/o suggerimenti per migliorare l’iniziativa)</w:t>
      </w:r>
    </w:p>
    <w:p w14:paraId="6EE4A52A" w14:textId="77777777" w:rsidR="00EA30AC" w:rsidRPr="00544F65" w:rsidRDefault="00EA30AC" w:rsidP="00091CC5">
      <w:pPr>
        <w:jc w:val="both"/>
        <w:rPr>
          <w:rFonts w:cstheme="minorHAnsi"/>
          <w:sz w:val="28"/>
        </w:rPr>
      </w:pPr>
    </w:p>
    <w:p w14:paraId="66F3667E" w14:textId="77777777" w:rsidR="00C102C2" w:rsidRPr="00544F65" w:rsidRDefault="00C102C2" w:rsidP="00C102C2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</w:p>
    <w:p w14:paraId="2131C935" w14:textId="1D88A1CC" w:rsidR="00371F07" w:rsidRDefault="00371F07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1DB3DADD" w14:textId="17E01C44" w:rsidR="00132B3E" w:rsidRDefault="00132B3E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0BA9173A" w14:textId="70ECBA39" w:rsidR="00132B3E" w:rsidRDefault="00132B3E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44B118B7" w14:textId="590DEFA2" w:rsidR="00132B3E" w:rsidRDefault="00132B3E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06AEFAD0" w14:textId="01D8B2B1" w:rsidR="00132B3E" w:rsidRDefault="00132B3E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714BDB75" w14:textId="062F0954" w:rsidR="00132B3E" w:rsidRDefault="00132B3E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55857C42" w14:textId="7CFCD846" w:rsidR="00132B3E" w:rsidRDefault="00132B3E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0B01EFA4" w14:textId="645323F1" w:rsidR="00132B3E" w:rsidRDefault="00132B3E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6496CBAF" w14:textId="0810F170" w:rsidR="00132B3E" w:rsidRDefault="00132B3E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0D0B08A4" w14:textId="7B5742D5" w:rsidR="00132B3E" w:rsidRDefault="00132B3E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5DABDB9D" w14:textId="25150827" w:rsidR="00132B3E" w:rsidRDefault="00132B3E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32E68C25" w14:textId="519B4853" w:rsidR="00132B3E" w:rsidRDefault="00132B3E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0B0517C4" w14:textId="1242599A" w:rsidR="00266FB6" w:rsidRDefault="00266FB6" w:rsidP="00266FB6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  <w:r w:rsidRPr="004D056C">
        <w:rPr>
          <w:rFonts w:cstheme="minorHAnsi"/>
          <w:b/>
          <w:sz w:val="28"/>
          <w:szCs w:val="28"/>
        </w:rPr>
        <w:lastRenderedPageBreak/>
        <w:t>ANAGRAFICA</w:t>
      </w:r>
    </w:p>
    <w:p w14:paraId="167429B0" w14:textId="66AE54AD" w:rsidR="004842CA" w:rsidRDefault="004842CA" w:rsidP="00EB6301">
      <w:pPr>
        <w:pStyle w:val="Paragrafoelenco"/>
        <w:tabs>
          <w:tab w:val="left" w:pos="1763"/>
        </w:tabs>
        <w:ind w:left="0"/>
        <w:jc w:val="both"/>
        <w:rPr>
          <w:rFonts w:cstheme="minorHAnsi"/>
          <w:i/>
          <w:sz w:val="28"/>
          <w:szCs w:val="28"/>
        </w:rPr>
      </w:pPr>
      <w:r w:rsidRPr="0065284E">
        <w:rPr>
          <w:rFonts w:cstheme="minorHAnsi"/>
          <w:i/>
          <w:sz w:val="28"/>
          <w:szCs w:val="28"/>
          <w:highlight w:val="yellow"/>
        </w:rPr>
        <w:t>In caso di survey di valutazione somministrata in modalità non anonima è possibile eliminare la sezione “anagrafica”.</w:t>
      </w:r>
    </w:p>
    <w:p w14:paraId="48F35E05" w14:textId="77777777" w:rsidR="004842CA" w:rsidRPr="0065284E" w:rsidRDefault="004842CA" w:rsidP="0065284E">
      <w:pPr>
        <w:pStyle w:val="Paragrafoelenco"/>
        <w:tabs>
          <w:tab w:val="left" w:pos="1763"/>
        </w:tabs>
        <w:ind w:left="284"/>
        <w:jc w:val="both"/>
        <w:rPr>
          <w:rFonts w:cstheme="minorHAnsi"/>
          <w:sz w:val="24"/>
          <w:szCs w:val="28"/>
        </w:rPr>
      </w:pPr>
    </w:p>
    <w:p w14:paraId="195168C7" w14:textId="77777777" w:rsidR="00111F24" w:rsidRPr="005515AA" w:rsidRDefault="00111F24" w:rsidP="00111F24">
      <w:pPr>
        <w:pStyle w:val="Paragrafoelenco"/>
        <w:numPr>
          <w:ilvl w:val="0"/>
          <w:numId w:val="2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sz w:val="28"/>
          <w:szCs w:val="28"/>
        </w:rPr>
        <w:t xml:space="preserve">Il mio genere: </w:t>
      </w:r>
    </w:p>
    <w:p w14:paraId="632D4899" w14:textId="77777777" w:rsidR="00111F24" w:rsidRPr="00FE537E" w:rsidRDefault="00111F24" w:rsidP="00111F24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226C4D">
        <w:rPr>
          <w:rFonts w:cstheme="minorHAnsi"/>
          <w:sz w:val="18"/>
        </w:rPr>
      </w:r>
      <w:r w:rsidR="00226C4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Maschio</w:t>
      </w:r>
    </w:p>
    <w:p w14:paraId="5B46F929" w14:textId="77777777" w:rsidR="00111F24" w:rsidRPr="00FE537E" w:rsidRDefault="00111F24" w:rsidP="00111F24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226C4D">
        <w:rPr>
          <w:rFonts w:cstheme="minorHAnsi"/>
          <w:sz w:val="18"/>
        </w:rPr>
      </w:r>
      <w:r w:rsidR="00226C4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Femmina</w:t>
      </w:r>
    </w:p>
    <w:p w14:paraId="4CD18318" w14:textId="77777777" w:rsidR="00111F24" w:rsidRPr="00FE537E" w:rsidRDefault="00111F24" w:rsidP="00111F24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1C9F0A76" w14:textId="77777777" w:rsidR="00111F24" w:rsidRPr="005515AA" w:rsidRDefault="00111F24" w:rsidP="00111F24">
      <w:pPr>
        <w:pStyle w:val="Paragrafoelenco"/>
        <w:numPr>
          <w:ilvl w:val="0"/>
          <w:numId w:val="2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sz w:val="28"/>
          <w:szCs w:val="28"/>
        </w:rPr>
        <w:t>La mia età:</w:t>
      </w:r>
    </w:p>
    <w:p w14:paraId="1C610312" w14:textId="77777777" w:rsidR="00111F24" w:rsidRPr="00FE537E" w:rsidRDefault="00111F24" w:rsidP="00111F24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226C4D">
        <w:rPr>
          <w:rFonts w:cstheme="minorHAnsi"/>
          <w:sz w:val="18"/>
        </w:rPr>
      </w:r>
      <w:r w:rsidR="00226C4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Meno di 30 anni</w:t>
      </w:r>
    </w:p>
    <w:p w14:paraId="50BF97D7" w14:textId="77777777" w:rsidR="00111F24" w:rsidRPr="00FE537E" w:rsidRDefault="00111F24" w:rsidP="00111F24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226C4D">
        <w:rPr>
          <w:rFonts w:cstheme="minorHAnsi"/>
          <w:sz w:val="18"/>
        </w:rPr>
      </w:r>
      <w:r w:rsidR="00226C4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31-35 anni</w:t>
      </w:r>
    </w:p>
    <w:p w14:paraId="6130E5D3" w14:textId="77777777" w:rsidR="00111F24" w:rsidRPr="00FE537E" w:rsidRDefault="00111F24" w:rsidP="00111F24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226C4D">
        <w:rPr>
          <w:rFonts w:cstheme="minorHAnsi"/>
          <w:sz w:val="18"/>
        </w:rPr>
      </w:r>
      <w:r w:rsidR="00226C4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36-45 anni</w:t>
      </w:r>
    </w:p>
    <w:p w14:paraId="2BEDBDE0" w14:textId="77777777" w:rsidR="00111F24" w:rsidRPr="00FE537E" w:rsidRDefault="00111F24" w:rsidP="00111F24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226C4D">
        <w:rPr>
          <w:rFonts w:cstheme="minorHAnsi"/>
          <w:sz w:val="18"/>
        </w:rPr>
      </w:r>
      <w:r w:rsidR="00226C4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46-55 anni</w:t>
      </w:r>
    </w:p>
    <w:p w14:paraId="5A99F544" w14:textId="77777777" w:rsidR="00111F24" w:rsidRPr="00FE537E" w:rsidRDefault="00111F24" w:rsidP="00111F24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226C4D">
        <w:rPr>
          <w:rFonts w:cstheme="minorHAnsi"/>
          <w:sz w:val="18"/>
        </w:rPr>
      </w:r>
      <w:r w:rsidR="00226C4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Oltre 55 anni</w:t>
      </w:r>
    </w:p>
    <w:p w14:paraId="5F632910" w14:textId="77777777" w:rsidR="00111F24" w:rsidRPr="00FE537E" w:rsidRDefault="00111F24" w:rsidP="00111F24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7A2B3236" w14:textId="16AE549D" w:rsidR="00111F24" w:rsidRPr="005515AA" w:rsidRDefault="00111F24" w:rsidP="00111F24">
      <w:pPr>
        <w:pStyle w:val="Paragrafoelenco"/>
        <w:numPr>
          <w:ilvl w:val="0"/>
          <w:numId w:val="2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sz w:val="28"/>
          <w:szCs w:val="28"/>
        </w:rPr>
        <w:t>Il mio livello</w:t>
      </w:r>
      <w:r w:rsidR="0032691E">
        <w:rPr>
          <w:rFonts w:cstheme="minorHAnsi"/>
          <w:sz w:val="28"/>
          <w:szCs w:val="28"/>
        </w:rPr>
        <w:t xml:space="preserve"> </w:t>
      </w:r>
      <w:r w:rsidR="0032691E" w:rsidRPr="005515AA">
        <w:rPr>
          <w:rFonts w:cstheme="minorHAnsi"/>
          <w:sz w:val="28"/>
          <w:szCs w:val="28"/>
          <w:highlight w:val="yellow"/>
        </w:rPr>
        <w:t>(</w:t>
      </w:r>
      <w:r w:rsidR="0032691E" w:rsidRPr="005515AA">
        <w:rPr>
          <w:rFonts w:cstheme="minorHAnsi"/>
          <w:i/>
          <w:sz w:val="28"/>
          <w:szCs w:val="28"/>
          <w:highlight w:val="yellow"/>
        </w:rPr>
        <w:t>da personalizzare in base alle Direzioni dell’Amministrazione)</w:t>
      </w:r>
      <w:r w:rsidR="0032691E" w:rsidRPr="005515AA">
        <w:rPr>
          <w:rFonts w:cstheme="minorHAnsi"/>
          <w:sz w:val="28"/>
          <w:szCs w:val="28"/>
          <w:highlight w:val="yellow"/>
        </w:rPr>
        <w:t>:</w:t>
      </w:r>
    </w:p>
    <w:p w14:paraId="663234EE" w14:textId="77777777" w:rsidR="00111F24" w:rsidRPr="00FE537E" w:rsidRDefault="00111F24" w:rsidP="00111F24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226C4D">
        <w:rPr>
          <w:rFonts w:cstheme="minorHAnsi"/>
          <w:sz w:val="18"/>
        </w:rPr>
      </w:r>
      <w:r w:rsidR="00226C4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>
        <w:rPr>
          <w:rFonts w:cstheme="minorHAnsi"/>
          <w:sz w:val="28"/>
          <w:szCs w:val="28"/>
        </w:rPr>
        <w:t>A - Operatore</w:t>
      </w:r>
    </w:p>
    <w:p w14:paraId="2F257D48" w14:textId="77777777" w:rsidR="00111F24" w:rsidRPr="00FE537E" w:rsidRDefault="00111F24" w:rsidP="00111F24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226C4D">
        <w:rPr>
          <w:rFonts w:cstheme="minorHAnsi"/>
          <w:sz w:val="18"/>
        </w:rPr>
      </w:r>
      <w:r w:rsidR="00226C4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>
        <w:rPr>
          <w:rFonts w:cstheme="minorHAnsi"/>
          <w:sz w:val="28"/>
          <w:szCs w:val="28"/>
        </w:rPr>
        <w:t>B - Collaboratore</w:t>
      </w:r>
    </w:p>
    <w:p w14:paraId="4C43FF6F" w14:textId="77777777" w:rsidR="00111F24" w:rsidRDefault="00111F24" w:rsidP="00111F24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226C4D">
        <w:rPr>
          <w:rFonts w:cstheme="minorHAnsi"/>
          <w:sz w:val="18"/>
        </w:rPr>
      </w:r>
      <w:r w:rsidR="00226C4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>
        <w:rPr>
          <w:rFonts w:cstheme="minorHAnsi"/>
          <w:sz w:val="28"/>
          <w:szCs w:val="28"/>
        </w:rPr>
        <w:t>C - Funzionario</w:t>
      </w:r>
    </w:p>
    <w:p w14:paraId="67AB1BB7" w14:textId="77777777" w:rsidR="00111F24" w:rsidRPr="00FE537E" w:rsidRDefault="00111F24" w:rsidP="00111F24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226C4D">
        <w:rPr>
          <w:rFonts w:cstheme="minorHAnsi"/>
          <w:sz w:val="18"/>
        </w:rPr>
      </w:r>
      <w:r w:rsidR="00226C4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>
        <w:rPr>
          <w:rFonts w:cstheme="minorHAnsi"/>
          <w:sz w:val="28"/>
          <w:szCs w:val="28"/>
        </w:rPr>
        <w:t>D - Dirigente</w:t>
      </w:r>
    </w:p>
    <w:p w14:paraId="2A5325E1" w14:textId="77777777" w:rsidR="00111F24" w:rsidRDefault="00111F24" w:rsidP="00111F24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52E0FFE1" w14:textId="77777777" w:rsidR="00111F24" w:rsidRPr="005515AA" w:rsidRDefault="00111F24" w:rsidP="00111F24">
      <w:pPr>
        <w:pStyle w:val="Paragrafoelenco"/>
        <w:numPr>
          <w:ilvl w:val="0"/>
          <w:numId w:val="2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sz w:val="28"/>
          <w:szCs w:val="28"/>
        </w:rPr>
        <w:t xml:space="preserve">La mia Direzione </w:t>
      </w:r>
      <w:r w:rsidRPr="005515AA">
        <w:rPr>
          <w:rFonts w:cstheme="minorHAnsi"/>
          <w:sz w:val="28"/>
          <w:szCs w:val="28"/>
          <w:highlight w:val="yellow"/>
        </w:rPr>
        <w:t>(</w:t>
      </w:r>
      <w:r w:rsidRPr="005515AA">
        <w:rPr>
          <w:rFonts w:cstheme="minorHAnsi"/>
          <w:i/>
          <w:sz w:val="28"/>
          <w:szCs w:val="28"/>
          <w:highlight w:val="yellow"/>
        </w:rPr>
        <w:t>da personalizzare in base alle Direzioni dell’Amministrazione)</w:t>
      </w:r>
      <w:r w:rsidRPr="005515AA">
        <w:rPr>
          <w:rFonts w:cstheme="minorHAnsi"/>
          <w:sz w:val="28"/>
          <w:szCs w:val="28"/>
          <w:highlight w:val="yellow"/>
        </w:rPr>
        <w:t>:</w:t>
      </w:r>
    </w:p>
    <w:p w14:paraId="1CC53E18" w14:textId="77777777" w:rsidR="00111F24" w:rsidRPr="00FE537E" w:rsidRDefault="00111F24" w:rsidP="00111F24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226C4D">
        <w:rPr>
          <w:rFonts w:cstheme="minorHAnsi"/>
          <w:sz w:val="18"/>
        </w:rPr>
      </w:r>
      <w:r w:rsidR="00226C4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>
        <w:rPr>
          <w:rFonts w:cstheme="minorHAnsi"/>
          <w:sz w:val="28"/>
          <w:szCs w:val="28"/>
        </w:rPr>
        <w:t>…</w:t>
      </w:r>
    </w:p>
    <w:p w14:paraId="55EBF303" w14:textId="77777777" w:rsidR="00111F24" w:rsidRPr="00FE537E" w:rsidRDefault="00111F24" w:rsidP="00111F24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226C4D">
        <w:rPr>
          <w:rFonts w:cstheme="minorHAnsi"/>
          <w:sz w:val="18"/>
        </w:rPr>
      </w:r>
      <w:r w:rsidR="00226C4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>
        <w:rPr>
          <w:rFonts w:cstheme="minorHAnsi"/>
          <w:sz w:val="28"/>
          <w:szCs w:val="28"/>
        </w:rPr>
        <w:t>…</w:t>
      </w:r>
    </w:p>
    <w:p w14:paraId="57D6A131" w14:textId="4EC9A290" w:rsidR="00111F24" w:rsidRDefault="00111F24" w:rsidP="00111F24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286E5B09" w14:textId="77777777" w:rsidR="0065284E" w:rsidRDefault="0065284E" w:rsidP="00111F24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5FF2AC3E" w14:textId="77777777" w:rsidR="00111F24" w:rsidRPr="005515AA" w:rsidRDefault="00111F24" w:rsidP="00111F24">
      <w:pPr>
        <w:pStyle w:val="Paragrafoelenco"/>
        <w:numPr>
          <w:ilvl w:val="0"/>
          <w:numId w:val="2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sz w:val="28"/>
          <w:szCs w:val="28"/>
        </w:rPr>
        <w:lastRenderedPageBreak/>
        <w:t>Hai il/la coordinamento/gestione di persone o di un team di lavoro?</w:t>
      </w:r>
    </w:p>
    <w:p w14:paraId="7BC69F63" w14:textId="77777777" w:rsidR="00111F24" w:rsidRPr="00FE537E" w:rsidRDefault="00111F24" w:rsidP="00111F24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226C4D">
        <w:rPr>
          <w:rFonts w:cstheme="minorHAnsi"/>
          <w:sz w:val="18"/>
        </w:rPr>
      </w:r>
      <w:r w:rsidR="00226C4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Sì</w:t>
      </w:r>
      <w:r w:rsidRPr="00FE537E">
        <w:rPr>
          <w:rFonts w:cstheme="minorHAnsi"/>
          <w:sz w:val="28"/>
          <w:szCs w:val="28"/>
        </w:rPr>
        <w:tab/>
      </w:r>
    </w:p>
    <w:p w14:paraId="0DDD8324" w14:textId="77777777" w:rsidR="00111F24" w:rsidRPr="00FE537E" w:rsidRDefault="00111F24" w:rsidP="00111F24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226C4D">
        <w:rPr>
          <w:rFonts w:cstheme="minorHAnsi"/>
          <w:sz w:val="18"/>
        </w:rPr>
      </w:r>
      <w:r w:rsidR="00226C4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No</w:t>
      </w:r>
    </w:p>
    <w:p w14:paraId="0479718B" w14:textId="77777777" w:rsidR="0065284E" w:rsidRDefault="0065284E" w:rsidP="00491875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60EFFA51" w14:textId="3930174A" w:rsidR="00266FB6" w:rsidRDefault="00491875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83790B">
        <w:rPr>
          <w:rFonts w:cstheme="minorHAnsi"/>
          <w:b/>
          <w:sz w:val="28"/>
          <w:szCs w:val="28"/>
        </w:rPr>
        <w:t>SEZIONE DEDICATA AGLI SMART WORKER</w:t>
      </w:r>
    </w:p>
    <w:p w14:paraId="6CF15ED2" w14:textId="77777777" w:rsidR="0064328B" w:rsidRPr="0064328B" w:rsidRDefault="0064328B" w:rsidP="0064328B">
      <w:pPr>
        <w:pStyle w:val="Paragrafoelenco"/>
        <w:numPr>
          <w:ilvl w:val="0"/>
          <w:numId w:val="23"/>
        </w:numPr>
        <w:tabs>
          <w:tab w:val="left" w:pos="1763"/>
        </w:tabs>
        <w:jc w:val="both"/>
        <w:rPr>
          <w:rFonts w:cstheme="minorHAnsi"/>
          <w:sz w:val="24"/>
          <w:szCs w:val="28"/>
        </w:rPr>
      </w:pPr>
      <w:r w:rsidRPr="0064328B">
        <w:rPr>
          <w:rFonts w:cstheme="minorHAnsi"/>
          <w:sz w:val="28"/>
          <w:szCs w:val="28"/>
        </w:rPr>
        <w:t>Hai colto l’opportunità offerta dallo Smart Working di lavorare da remoto?</w:t>
      </w:r>
    </w:p>
    <w:p w14:paraId="02CF8219" w14:textId="77777777" w:rsidR="0064328B" w:rsidRPr="0083790B" w:rsidRDefault="0064328B" w:rsidP="0064328B">
      <w:pPr>
        <w:pStyle w:val="Paragrafoelenco"/>
        <w:tabs>
          <w:tab w:val="left" w:pos="1763"/>
        </w:tabs>
        <w:ind w:left="284"/>
        <w:jc w:val="both"/>
        <w:rPr>
          <w:rFonts w:cstheme="minorHAnsi"/>
          <w:sz w:val="24"/>
          <w:szCs w:val="28"/>
        </w:rPr>
      </w:pPr>
      <w:r w:rsidRPr="00676E6A">
        <w:rPr>
          <w:rFonts w:cstheme="minorHAnsi"/>
          <w:i/>
          <w:sz w:val="28"/>
          <w:szCs w:val="28"/>
          <w:highlight w:val="yellow"/>
        </w:rPr>
        <w:t>La frequenza da inserire tra () è da personalizzare sulla base del modello di Smart Working adottato dall’amministrazione</w:t>
      </w:r>
    </w:p>
    <w:p w14:paraId="6DBEAA75" w14:textId="77777777" w:rsidR="0064328B" w:rsidRPr="0083790B" w:rsidRDefault="0064328B" w:rsidP="0064328B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226C4D">
        <w:rPr>
          <w:rFonts w:cstheme="minorHAnsi"/>
        </w:rPr>
      </w:r>
      <w:r w:rsidR="00226C4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Pr="0083790B">
        <w:rPr>
          <w:rFonts w:cstheme="minorHAnsi"/>
          <w:sz w:val="28"/>
          <w:szCs w:val="24"/>
        </w:rPr>
        <w:t>Sì, sempre (1 giorno/settimana)</w:t>
      </w:r>
    </w:p>
    <w:p w14:paraId="469E3F3F" w14:textId="77777777" w:rsidR="0064328B" w:rsidRPr="0083790B" w:rsidRDefault="0064328B" w:rsidP="0064328B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  <w:sz w:val="24"/>
        </w:rPr>
        <w:instrText xml:space="preserve"> FORMCHECKBOX </w:instrText>
      </w:r>
      <w:r w:rsidR="00226C4D">
        <w:rPr>
          <w:rFonts w:cstheme="minorHAnsi"/>
          <w:sz w:val="24"/>
        </w:rPr>
      </w:r>
      <w:r w:rsidR="00226C4D">
        <w:rPr>
          <w:rFonts w:cstheme="minorHAnsi"/>
          <w:sz w:val="24"/>
        </w:rPr>
        <w:fldChar w:fldCharType="separate"/>
      </w:r>
      <w:r w:rsidRPr="0083790B">
        <w:rPr>
          <w:rFonts w:cstheme="minorHAnsi"/>
          <w:sz w:val="24"/>
        </w:rPr>
        <w:fldChar w:fldCharType="end"/>
      </w:r>
      <w:r w:rsidRPr="0083790B">
        <w:rPr>
          <w:rFonts w:cstheme="minorHAnsi"/>
          <w:sz w:val="24"/>
        </w:rPr>
        <w:t xml:space="preserve"> </w:t>
      </w:r>
      <w:r w:rsidRPr="0083790B">
        <w:rPr>
          <w:rFonts w:cstheme="minorHAnsi"/>
          <w:sz w:val="28"/>
          <w:szCs w:val="24"/>
        </w:rPr>
        <w:t>Sì, spesso (2/3 volte al mese)</w:t>
      </w:r>
      <w:r w:rsidRPr="0083790B">
        <w:rPr>
          <w:rFonts w:cstheme="minorHAnsi"/>
          <w:sz w:val="28"/>
          <w:szCs w:val="24"/>
        </w:rPr>
        <w:tab/>
      </w:r>
      <w:r w:rsidRPr="0083790B">
        <w:rPr>
          <w:rFonts w:cstheme="minorHAnsi"/>
          <w:sz w:val="28"/>
          <w:szCs w:val="24"/>
        </w:rPr>
        <w:tab/>
      </w:r>
    </w:p>
    <w:p w14:paraId="3FED1E4A" w14:textId="77777777" w:rsidR="0064328B" w:rsidRPr="0083790B" w:rsidRDefault="0064328B" w:rsidP="0064328B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  <w:sz w:val="24"/>
        </w:rPr>
        <w:instrText xml:space="preserve"> FORMCHECKBOX </w:instrText>
      </w:r>
      <w:r w:rsidR="00226C4D">
        <w:rPr>
          <w:rFonts w:cstheme="minorHAnsi"/>
          <w:sz w:val="24"/>
        </w:rPr>
      </w:r>
      <w:r w:rsidR="00226C4D">
        <w:rPr>
          <w:rFonts w:cstheme="minorHAnsi"/>
          <w:sz w:val="24"/>
        </w:rPr>
        <w:fldChar w:fldCharType="separate"/>
      </w:r>
      <w:r w:rsidRPr="0083790B">
        <w:rPr>
          <w:rFonts w:cstheme="minorHAnsi"/>
          <w:sz w:val="24"/>
        </w:rPr>
        <w:fldChar w:fldCharType="end"/>
      </w:r>
      <w:r w:rsidRPr="0083790B">
        <w:rPr>
          <w:rFonts w:cstheme="minorHAnsi"/>
          <w:sz w:val="24"/>
        </w:rPr>
        <w:t xml:space="preserve"> </w:t>
      </w:r>
      <w:r w:rsidRPr="0083790B">
        <w:rPr>
          <w:rFonts w:cstheme="minorHAnsi"/>
          <w:sz w:val="28"/>
          <w:szCs w:val="24"/>
        </w:rPr>
        <w:t>Sì, ma sporadicamente (circa 1 giorno al mese)</w:t>
      </w:r>
      <w:r w:rsidRPr="0083790B">
        <w:rPr>
          <w:rFonts w:cstheme="minorHAnsi"/>
          <w:sz w:val="28"/>
          <w:szCs w:val="24"/>
        </w:rPr>
        <w:tab/>
      </w:r>
      <w:r w:rsidRPr="0083790B">
        <w:rPr>
          <w:rFonts w:cstheme="minorHAnsi"/>
          <w:sz w:val="28"/>
          <w:szCs w:val="24"/>
        </w:rPr>
        <w:tab/>
      </w:r>
      <w:r w:rsidRPr="0083790B">
        <w:rPr>
          <w:rFonts w:cstheme="minorHAnsi"/>
          <w:sz w:val="28"/>
          <w:szCs w:val="24"/>
        </w:rPr>
        <w:tab/>
      </w:r>
    </w:p>
    <w:p w14:paraId="06AFE4E3" w14:textId="77777777" w:rsidR="0064328B" w:rsidRPr="0083790B" w:rsidRDefault="0064328B" w:rsidP="0064328B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  <w:sz w:val="24"/>
        </w:rPr>
        <w:instrText xml:space="preserve"> FORMCHECKBOX </w:instrText>
      </w:r>
      <w:r w:rsidR="00226C4D">
        <w:rPr>
          <w:rFonts w:cstheme="minorHAnsi"/>
          <w:sz w:val="24"/>
        </w:rPr>
      </w:r>
      <w:r w:rsidR="00226C4D">
        <w:rPr>
          <w:rFonts w:cstheme="minorHAnsi"/>
          <w:sz w:val="24"/>
        </w:rPr>
        <w:fldChar w:fldCharType="separate"/>
      </w:r>
      <w:r w:rsidRPr="0083790B">
        <w:rPr>
          <w:rFonts w:cstheme="minorHAnsi"/>
          <w:sz w:val="24"/>
        </w:rPr>
        <w:fldChar w:fldCharType="end"/>
      </w:r>
      <w:r w:rsidRPr="0083790B">
        <w:rPr>
          <w:rFonts w:cstheme="minorHAnsi"/>
          <w:sz w:val="24"/>
        </w:rPr>
        <w:t xml:space="preserve"> </w:t>
      </w:r>
      <w:r w:rsidRPr="0083790B">
        <w:rPr>
          <w:rFonts w:cstheme="minorHAnsi"/>
          <w:sz w:val="28"/>
          <w:szCs w:val="24"/>
        </w:rPr>
        <w:t>No, non ho ancora usufruito dello Smart Working</w:t>
      </w:r>
    </w:p>
    <w:p w14:paraId="6BA06746" w14:textId="77777777" w:rsidR="00325A8B" w:rsidRDefault="00325A8B" w:rsidP="00371F07">
      <w:pPr>
        <w:tabs>
          <w:tab w:val="left" w:pos="1763"/>
        </w:tabs>
        <w:jc w:val="both"/>
        <w:rPr>
          <w:rFonts w:cstheme="minorHAnsi"/>
          <w:sz w:val="28"/>
          <w:szCs w:val="28"/>
          <w:highlight w:val="yellow"/>
        </w:rPr>
      </w:pPr>
    </w:p>
    <w:p w14:paraId="3537E712" w14:textId="757887EF" w:rsidR="0064328B" w:rsidRDefault="00FF53E0" w:rsidP="00AC4E85">
      <w:pPr>
        <w:pStyle w:val="Paragrafoelenco"/>
        <w:numPr>
          <w:ilvl w:val="0"/>
          <w:numId w:val="23"/>
        </w:numPr>
        <w:tabs>
          <w:tab w:val="left" w:pos="1763"/>
        </w:tabs>
        <w:jc w:val="both"/>
        <w:rPr>
          <w:rFonts w:cstheme="minorHAnsi"/>
          <w:sz w:val="28"/>
        </w:rPr>
      </w:pPr>
      <w:r w:rsidRPr="00AC4E85">
        <w:rPr>
          <w:rFonts w:cstheme="minorHAnsi"/>
          <w:sz w:val="28"/>
        </w:rPr>
        <w:t>Su quali dei seguenti aspetti tecnologici hai riscontrato criticità durante la sperimentazione dello Smart Working?</w:t>
      </w:r>
    </w:p>
    <w:p w14:paraId="2C03E04D" w14:textId="78B18F0B" w:rsidR="0065284E" w:rsidRPr="0065284E" w:rsidRDefault="0065284E" w:rsidP="0065284E">
      <w:pPr>
        <w:ind w:left="360"/>
        <w:rPr>
          <w:rFonts w:cstheme="minorHAnsi"/>
          <w:i/>
          <w:sz w:val="28"/>
        </w:rPr>
      </w:pPr>
      <w:r w:rsidRPr="0065284E">
        <w:rPr>
          <w:rFonts w:cstheme="minorHAnsi"/>
          <w:i/>
          <w:sz w:val="28"/>
          <w:highlight w:val="yellow"/>
        </w:rPr>
        <w:t>Da personalizzare in base agli strumenti tecnologici dell’amministrazione</w:t>
      </w:r>
    </w:p>
    <w:p w14:paraId="70AD661C" w14:textId="640ECB9F" w:rsidR="00FF53E0" w:rsidRDefault="00FF53E0" w:rsidP="0065284E">
      <w:pPr>
        <w:ind w:left="426"/>
        <w:rPr>
          <w:rFonts w:cstheme="minorHAnsi"/>
          <w:i/>
          <w:sz w:val="24"/>
        </w:rPr>
      </w:pPr>
      <w:r w:rsidRPr="001F2528">
        <w:rPr>
          <w:rFonts w:cstheme="minorHAnsi"/>
          <w:i/>
          <w:sz w:val="24"/>
        </w:rPr>
        <w:t xml:space="preserve">N.B. </w:t>
      </w:r>
      <w:r>
        <w:rPr>
          <w:rFonts w:cstheme="minorHAnsi"/>
          <w:i/>
          <w:sz w:val="24"/>
        </w:rPr>
        <w:t>Selezionare massimo 2 opzioni di risposta.</w:t>
      </w:r>
    </w:p>
    <w:p w14:paraId="4733246D" w14:textId="77777777" w:rsidR="00FF53E0" w:rsidRPr="0083790B" w:rsidRDefault="00FF53E0" w:rsidP="00FF53E0">
      <w:pPr>
        <w:pStyle w:val="Sezione2"/>
        <w:tabs>
          <w:tab w:val="left" w:pos="360"/>
        </w:tabs>
        <w:rPr>
          <w:rFonts w:asciiTheme="minorHAnsi" w:hAnsiTheme="minorHAnsi" w:cstheme="minorHAnsi"/>
          <w:sz w:val="24"/>
          <w:lang w:val="it-IT"/>
        </w:rPr>
      </w:pPr>
    </w:p>
    <w:p w14:paraId="100944F0" w14:textId="2BF19DBF" w:rsidR="00FF53E0" w:rsidRPr="0083790B" w:rsidRDefault="00FF53E0" w:rsidP="00FF53E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226C4D">
        <w:rPr>
          <w:rFonts w:cstheme="minorHAnsi"/>
        </w:rPr>
      </w:r>
      <w:r w:rsidR="00226C4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D20E1B">
        <w:rPr>
          <w:rFonts w:cstheme="minorHAnsi"/>
        </w:rPr>
        <w:t xml:space="preserve"> </w:t>
      </w:r>
      <w:r w:rsidRPr="0083790B">
        <w:rPr>
          <w:rFonts w:cstheme="minorHAnsi"/>
          <w:sz w:val="28"/>
          <w:szCs w:val="24"/>
        </w:rPr>
        <w:t>PC portatile</w:t>
      </w:r>
    </w:p>
    <w:p w14:paraId="4EA66EC6" w14:textId="77777777" w:rsidR="00FF53E0" w:rsidRPr="0083790B" w:rsidRDefault="00FF53E0" w:rsidP="00FF53E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226C4D">
        <w:rPr>
          <w:rFonts w:cstheme="minorHAnsi"/>
        </w:rPr>
      </w:r>
      <w:r w:rsidR="00226C4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Pr="0083790B">
        <w:rPr>
          <w:rFonts w:cstheme="minorHAnsi"/>
          <w:sz w:val="28"/>
          <w:szCs w:val="24"/>
        </w:rPr>
        <w:t xml:space="preserve"> Accesso a Software di supporto dell’attività lavorativa</w:t>
      </w:r>
    </w:p>
    <w:p w14:paraId="61F4759F" w14:textId="5139A812" w:rsidR="00FF53E0" w:rsidRPr="0083790B" w:rsidRDefault="00FF53E0" w:rsidP="00FF53E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226C4D">
        <w:rPr>
          <w:rFonts w:cstheme="minorHAnsi"/>
        </w:rPr>
      </w:r>
      <w:r w:rsidR="00226C4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D20E1B">
        <w:rPr>
          <w:rFonts w:cstheme="minorHAnsi"/>
        </w:rPr>
        <w:t xml:space="preserve"> </w:t>
      </w:r>
      <w:r w:rsidRPr="0083790B">
        <w:rPr>
          <w:rFonts w:cstheme="minorHAnsi"/>
          <w:sz w:val="28"/>
          <w:szCs w:val="24"/>
        </w:rPr>
        <w:t>Connessione alla rete internet</w:t>
      </w:r>
    </w:p>
    <w:p w14:paraId="7A5150D7" w14:textId="77777777" w:rsidR="00FF53E0" w:rsidRPr="0083790B" w:rsidRDefault="00FF53E0" w:rsidP="00FF53E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226C4D">
        <w:rPr>
          <w:rFonts w:cstheme="minorHAnsi"/>
        </w:rPr>
      </w:r>
      <w:r w:rsidR="00226C4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Pr="0083790B">
        <w:rPr>
          <w:rFonts w:cstheme="minorHAnsi"/>
          <w:sz w:val="28"/>
          <w:szCs w:val="24"/>
        </w:rPr>
        <w:t xml:space="preserve"> Connessione telefonica</w:t>
      </w:r>
    </w:p>
    <w:p w14:paraId="1C974085" w14:textId="77777777" w:rsidR="00FF53E0" w:rsidRPr="0083790B" w:rsidRDefault="00FF53E0" w:rsidP="00FF53E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226C4D">
        <w:rPr>
          <w:rFonts w:cstheme="minorHAnsi"/>
        </w:rPr>
      </w:r>
      <w:r w:rsidR="00226C4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Pr="0083790B">
        <w:rPr>
          <w:rFonts w:cstheme="minorHAnsi"/>
          <w:sz w:val="28"/>
          <w:szCs w:val="24"/>
        </w:rPr>
        <w:t xml:space="preserve"> Difficoltà ad accedere a risorse, informazioni e documenti</w:t>
      </w:r>
    </w:p>
    <w:p w14:paraId="7192DDE5" w14:textId="77777777" w:rsidR="00FF53E0" w:rsidRPr="0083790B" w:rsidRDefault="00FF53E0" w:rsidP="00FF53E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226C4D">
        <w:rPr>
          <w:rFonts w:cstheme="minorHAnsi"/>
        </w:rPr>
      </w:r>
      <w:r w:rsidR="00226C4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83790B">
        <w:rPr>
          <w:rFonts w:cstheme="minorHAnsi"/>
          <w:sz w:val="28"/>
          <w:szCs w:val="24"/>
        </w:rPr>
        <w:t>Non ho avuto problemi ad usare la tecnologia</w:t>
      </w:r>
    </w:p>
    <w:p w14:paraId="2A578125" w14:textId="77777777" w:rsidR="00FF53E0" w:rsidRPr="0083790B" w:rsidRDefault="00FF53E0" w:rsidP="00FF53E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226C4D">
        <w:rPr>
          <w:rFonts w:cstheme="minorHAnsi"/>
        </w:rPr>
      </w:r>
      <w:r w:rsidR="00226C4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Pr="0083790B">
        <w:rPr>
          <w:rFonts w:cstheme="minorHAnsi"/>
          <w:sz w:val="28"/>
          <w:szCs w:val="24"/>
        </w:rPr>
        <w:t xml:space="preserve"> Altro (specificare nel commento)</w:t>
      </w:r>
    </w:p>
    <w:p w14:paraId="7A023218" w14:textId="77777777" w:rsidR="00FF53E0" w:rsidRPr="0083790B" w:rsidRDefault="00FF53E0" w:rsidP="00FF53E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4148B1C3" w14:textId="77777777" w:rsidR="00FF53E0" w:rsidRPr="0083790B" w:rsidRDefault="00FF53E0" w:rsidP="00FF53E0">
      <w:pPr>
        <w:framePr w:w="10300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lastRenderedPageBreak/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09FD4AC4" w14:textId="4B261DC1" w:rsidR="00274A64" w:rsidRPr="00274A64" w:rsidRDefault="00274A64" w:rsidP="00371F07">
      <w:pPr>
        <w:tabs>
          <w:tab w:val="left" w:pos="1763"/>
        </w:tabs>
        <w:jc w:val="both"/>
        <w:rPr>
          <w:rFonts w:cstheme="minorHAnsi"/>
          <w:sz w:val="28"/>
          <w:szCs w:val="28"/>
          <w:highlight w:val="yellow"/>
        </w:rPr>
      </w:pPr>
    </w:p>
    <w:p w14:paraId="72D5DCC4" w14:textId="77777777" w:rsidR="00BC3804" w:rsidRPr="00AC4E85" w:rsidRDefault="00BC3804" w:rsidP="00AC4E85">
      <w:pPr>
        <w:pStyle w:val="Paragrafoelenco"/>
        <w:numPr>
          <w:ilvl w:val="0"/>
          <w:numId w:val="23"/>
        </w:numPr>
        <w:tabs>
          <w:tab w:val="left" w:pos="1763"/>
        </w:tabs>
        <w:jc w:val="both"/>
        <w:rPr>
          <w:rFonts w:cstheme="minorHAnsi"/>
          <w:sz w:val="28"/>
        </w:rPr>
      </w:pPr>
      <w:r w:rsidRPr="00AC4E85">
        <w:rPr>
          <w:rFonts w:cstheme="minorHAnsi"/>
          <w:sz w:val="28"/>
        </w:rPr>
        <w:t>A tuo parere le informazioni (in termini di uso di strumenti IT, gestione delle attività di lavoro da casa, ecc...) ricevute fino ad oggi sono state sufficienti per fare Smart Working?</w:t>
      </w:r>
    </w:p>
    <w:p w14:paraId="1183462A" w14:textId="77777777" w:rsidR="00BC3804" w:rsidRPr="00351D43" w:rsidRDefault="00BC3804" w:rsidP="00BC3804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bCs/>
          <w:i/>
          <w:iCs/>
          <w:sz w:val="24"/>
          <w:lang w:val="it-IT"/>
        </w:rPr>
      </w:pPr>
    </w:p>
    <w:p w14:paraId="74276F94" w14:textId="77777777" w:rsidR="00BC3804" w:rsidRPr="00BC3804" w:rsidRDefault="00BC3804" w:rsidP="00BC3804">
      <w:pPr>
        <w:tabs>
          <w:tab w:val="left" w:pos="1763"/>
        </w:tabs>
        <w:jc w:val="both"/>
        <w:rPr>
          <w:rFonts w:cstheme="minorHAnsi"/>
          <w:sz w:val="28"/>
        </w:rPr>
      </w:pPr>
      <w:r w:rsidRPr="00BC3804">
        <w:rPr>
          <w:rFonts w:cstheme="minorHAnsi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BC3804">
        <w:rPr>
          <w:rFonts w:cstheme="minorHAnsi"/>
        </w:rPr>
        <w:instrText xml:space="preserve"> FORMCHECKBOX </w:instrText>
      </w:r>
      <w:r w:rsidR="00226C4D">
        <w:rPr>
          <w:rFonts w:cstheme="minorHAnsi"/>
        </w:rPr>
      </w:r>
      <w:r w:rsidR="00226C4D">
        <w:rPr>
          <w:rFonts w:cstheme="minorHAnsi"/>
        </w:rPr>
        <w:fldChar w:fldCharType="separate"/>
      </w:r>
      <w:r w:rsidRPr="00BC3804">
        <w:rPr>
          <w:rFonts w:cstheme="minorHAnsi"/>
        </w:rPr>
        <w:fldChar w:fldCharType="end"/>
      </w:r>
      <w:r w:rsidRPr="00BC3804">
        <w:rPr>
          <w:rFonts w:cstheme="minorHAnsi"/>
        </w:rPr>
        <w:t xml:space="preserve"> </w:t>
      </w:r>
      <w:r w:rsidRPr="00BC3804">
        <w:rPr>
          <w:rFonts w:cstheme="minorHAnsi"/>
          <w:sz w:val="28"/>
        </w:rPr>
        <w:t>Sono già sufficienti</w:t>
      </w:r>
    </w:p>
    <w:p w14:paraId="27F0750E" w14:textId="77777777" w:rsidR="00BC3804" w:rsidRPr="00BC3804" w:rsidRDefault="00BC3804" w:rsidP="00BC3804">
      <w:pPr>
        <w:tabs>
          <w:tab w:val="left" w:pos="1763"/>
        </w:tabs>
        <w:jc w:val="both"/>
        <w:rPr>
          <w:rFonts w:cstheme="minorHAnsi"/>
        </w:rPr>
      </w:pPr>
      <w:r w:rsidRPr="00BC3804">
        <w:rPr>
          <w:rFonts w:cstheme="minorHAnsi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BC3804">
        <w:rPr>
          <w:rFonts w:cstheme="minorHAnsi"/>
        </w:rPr>
        <w:instrText xml:space="preserve"> FORMCHECKBOX </w:instrText>
      </w:r>
      <w:r w:rsidR="00226C4D">
        <w:rPr>
          <w:rFonts w:cstheme="minorHAnsi"/>
        </w:rPr>
      </w:r>
      <w:r w:rsidR="00226C4D">
        <w:rPr>
          <w:rFonts w:cstheme="minorHAnsi"/>
        </w:rPr>
        <w:fldChar w:fldCharType="separate"/>
      </w:r>
      <w:r w:rsidRPr="00BC3804">
        <w:rPr>
          <w:rFonts w:cstheme="minorHAnsi"/>
        </w:rPr>
        <w:fldChar w:fldCharType="end"/>
      </w:r>
      <w:r w:rsidRPr="00BC3804">
        <w:rPr>
          <w:rFonts w:cstheme="minorHAnsi"/>
        </w:rPr>
        <w:t xml:space="preserve"> </w:t>
      </w:r>
      <w:r w:rsidRPr="00BC3804">
        <w:rPr>
          <w:rFonts w:cstheme="minorHAnsi"/>
          <w:sz w:val="28"/>
        </w:rPr>
        <w:t>Sono necessarie informazioni aggiuntive all’inizio</w:t>
      </w:r>
    </w:p>
    <w:p w14:paraId="4EC77054" w14:textId="77777777" w:rsidR="00BC3804" w:rsidRPr="00BC3804" w:rsidRDefault="00BC3804" w:rsidP="00BC3804">
      <w:pPr>
        <w:tabs>
          <w:tab w:val="left" w:pos="1763"/>
        </w:tabs>
        <w:jc w:val="both"/>
        <w:rPr>
          <w:rFonts w:cstheme="minorHAnsi"/>
          <w:sz w:val="28"/>
        </w:rPr>
      </w:pPr>
      <w:r w:rsidRPr="00BC3804">
        <w:rPr>
          <w:rFonts w:cstheme="minorHAnsi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BC3804">
        <w:rPr>
          <w:rFonts w:cstheme="minorHAnsi"/>
        </w:rPr>
        <w:instrText xml:space="preserve"> FORMCHECKBOX </w:instrText>
      </w:r>
      <w:r w:rsidR="00226C4D">
        <w:rPr>
          <w:rFonts w:cstheme="minorHAnsi"/>
        </w:rPr>
      </w:r>
      <w:r w:rsidR="00226C4D">
        <w:rPr>
          <w:rFonts w:cstheme="minorHAnsi"/>
        </w:rPr>
        <w:fldChar w:fldCharType="separate"/>
      </w:r>
      <w:r w:rsidRPr="00BC3804">
        <w:rPr>
          <w:rFonts w:cstheme="minorHAnsi"/>
        </w:rPr>
        <w:fldChar w:fldCharType="end"/>
      </w:r>
      <w:r w:rsidRPr="00BC3804">
        <w:rPr>
          <w:rFonts w:cstheme="minorHAnsi"/>
        </w:rPr>
        <w:t xml:space="preserve"> </w:t>
      </w:r>
      <w:r w:rsidRPr="00BC3804">
        <w:rPr>
          <w:rFonts w:cstheme="minorHAnsi"/>
          <w:sz w:val="28"/>
        </w:rPr>
        <w:t>Sono necessarie informazioni aggiuntive periodicamente</w:t>
      </w:r>
    </w:p>
    <w:p w14:paraId="542D22FA" w14:textId="77777777" w:rsidR="00BC3804" w:rsidRPr="00BC3804" w:rsidRDefault="00BC3804" w:rsidP="00BC3804">
      <w:pPr>
        <w:tabs>
          <w:tab w:val="left" w:pos="1763"/>
        </w:tabs>
        <w:jc w:val="both"/>
        <w:rPr>
          <w:rFonts w:cstheme="minorHAnsi"/>
        </w:rPr>
      </w:pPr>
      <w:r w:rsidRPr="00BC3804">
        <w:rPr>
          <w:rFonts w:cstheme="minorHAnsi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BC3804">
        <w:rPr>
          <w:rFonts w:cstheme="minorHAnsi"/>
        </w:rPr>
        <w:instrText xml:space="preserve"> FORMCHECKBOX </w:instrText>
      </w:r>
      <w:r w:rsidR="00226C4D">
        <w:rPr>
          <w:rFonts w:cstheme="minorHAnsi"/>
        </w:rPr>
      </w:r>
      <w:r w:rsidR="00226C4D">
        <w:rPr>
          <w:rFonts w:cstheme="minorHAnsi"/>
        </w:rPr>
        <w:fldChar w:fldCharType="separate"/>
      </w:r>
      <w:r w:rsidRPr="00BC3804">
        <w:rPr>
          <w:rFonts w:cstheme="minorHAnsi"/>
        </w:rPr>
        <w:fldChar w:fldCharType="end"/>
      </w:r>
      <w:r w:rsidRPr="00BC3804">
        <w:rPr>
          <w:rFonts w:cstheme="minorHAnsi"/>
        </w:rPr>
        <w:t xml:space="preserve"> </w:t>
      </w:r>
      <w:r w:rsidRPr="00BC3804">
        <w:rPr>
          <w:rFonts w:cstheme="minorHAnsi"/>
          <w:sz w:val="28"/>
        </w:rPr>
        <w:t>Sono necessarie informazioni aggiuntive sia all’inizio che periodicamente</w:t>
      </w:r>
    </w:p>
    <w:p w14:paraId="62A3B034" w14:textId="3ECF55D1" w:rsidR="00BC3804" w:rsidRDefault="00BC3804" w:rsidP="00BC3804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bCs/>
          <w:i/>
          <w:iCs/>
          <w:sz w:val="24"/>
          <w:lang w:val="it-IT"/>
        </w:rPr>
      </w:pPr>
    </w:p>
    <w:p w14:paraId="57B7DAA4" w14:textId="77777777" w:rsidR="00BC3804" w:rsidRPr="004D056C" w:rsidRDefault="00BC3804" w:rsidP="00BC3804">
      <w:pPr>
        <w:framePr w:w="10300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4D056C">
        <w:rPr>
          <w:rFonts w:cstheme="minorHAnsi"/>
          <w:b/>
          <w:i/>
        </w:rPr>
        <w:t xml:space="preserve">Eventuale commento: </w:t>
      </w:r>
      <w:r w:rsidRPr="004D056C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4D056C">
        <w:rPr>
          <w:rFonts w:cstheme="minorHAnsi"/>
          <w:bCs/>
          <w:iCs/>
        </w:rPr>
        <w:instrText xml:space="preserve"> FORMTEXT </w:instrText>
      </w:r>
      <w:r w:rsidRPr="004D056C">
        <w:rPr>
          <w:rFonts w:cstheme="minorHAnsi"/>
          <w:bCs/>
          <w:iCs/>
        </w:rPr>
      </w:r>
      <w:r w:rsidRPr="004D056C">
        <w:rPr>
          <w:rFonts w:cstheme="minorHAnsi"/>
          <w:bCs/>
          <w:iCs/>
        </w:rPr>
        <w:fldChar w:fldCharType="separate"/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</w:rPr>
        <w:fldChar w:fldCharType="end"/>
      </w:r>
    </w:p>
    <w:p w14:paraId="331C1755" w14:textId="77777777" w:rsidR="00BC3804" w:rsidRPr="00351D43" w:rsidRDefault="00BC3804" w:rsidP="00BC3804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bCs/>
          <w:i/>
          <w:iCs/>
          <w:sz w:val="24"/>
          <w:lang w:val="it-IT"/>
        </w:rPr>
      </w:pPr>
    </w:p>
    <w:p w14:paraId="3CAB9D7F" w14:textId="77777777" w:rsidR="00BC3804" w:rsidRPr="00351D43" w:rsidRDefault="00BC3804" w:rsidP="00BC3804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bCs/>
          <w:i/>
          <w:iCs/>
          <w:sz w:val="24"/>
          <w:lang w:val="it-IT"/>
        </w:rPr>
      </w:pPr>
    </w:p>
    <w:p w14:paraId="61A19DE6" w14:textId="77777777" w:rsidR="00177A82" w:rsidRPr="00AC4E85" w:rsidRDefault="00177A82" w:rsidP="00AC4E85">
      <w:pPr>
        <w:pStyle w:val="Paragrafoelenco"/>
        <w:numPr>
          <w:ilvl w:val="0"/>
          <w:numId w:val="23"/>
        </w:numPr>
        <w:rPr>
          <w:rFonts w:cstheme="minorHAnsi"/>
          <w:sz w:val="28"/>
        </w:rPr>
      </w:pPr>
      <w:r w:rsidRPr="00AC4E85">
        <w:rPr>
          <w:rFonts w:cstheme="minorHAnsi"/>
          <w:sz w:val="28"/>
        </w:rPr>
        <w:t xml:space="preserve">Continuerai a fare Smart Working in futuro? </w:t>
      </w:r>
    </w:p>
    <w:p w14:paraId="10336A5B" w14:textId="77777777" w:rsidR="00177A82" w:rsidRPr="004D056C" w:rsidRDefault="00177A82" w:rsidP="00177A82">
      <w:pPr>
        <w:pStyle w:val="Paragrafoelenco"/>
        <w:ind w:left="284"/>
        <w:rPr>
          <w:rFonts w:cstheme="minorHAnsi"/>
          <w:i/>
          <w:sz w:val="24"/>
        </w:rPr>
      </w:pPr>
      <w:r w:rsidRPr="004D056C">
        <w:rPr>
          <w:rFonts w:cstheme="minorHAnsi"/>
          <w:i/>
          <w:sz w:val="24"/>
        </w:rPr>
        <w:t>N.B. Indicare le motivazioni di questa scelta nel campo commento.</w:t>
      </w:r>
    </w:p>
    <w:p w14:paraId="1F83EAD2" w14:textId="77777777" w:rsidR="00177A82" w:rsidRPr="004D056C" w:rsidRDefault="00177A82" w:rsidP="00177A82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4D056C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D056C">
        <w:rPr>
          <w:rFonts w:cstheme="minorHAnsi"/>
        </w:rPr>
        <w:instrText xml:space="preserve"> FORMCHECKBOX </w:instrText>
      </w:r>
      <w:r w:rsidR="00226C4D">
        <w:rPr>
          <w:rFonts w:cstheme="minorHAnsi"/>
        </w:rPr>
      </w:r>
      <w:r w:rsidR="00226C4D">
        <w:rPr>
          <w:rFonts w:cstheme="minorHAnsi"/>
        </w:rPr>
        <w:fldChar w:fldCharType="separate"/>
      </w:r>
      <w:r w:rsidRPr="004D056C">
        <w:rPr>
          <w:rFonts w:cstheme="minorHAnsi"/>
        </w:rPr>
        <w:fldChar w:fldCharType="end"/>
      </w:r>
      <w:r w:rsidRPr="004D056C">
        <w:rPr>
          <w:rFonts w:cstheme="minorHAnsi"/>
        </w:rPr>
        <w:t xml:space="preserve"> </w:t>
      </w:r>
      <w:r w:rsidRPr="004D056C">
        <w:rPr>
          <w:rFonts w:cstheme="minorHAnsi"/>
          <w:sz w:val="28"/>
        </w:rPr>
        <w:t>Si, assolutamente</w:t>
      </w:r>
    </w:p>
    <w:p w14:paraId="22D431E3" w14:textId="77777777" w:rsidR="00177A82" w:rsidRPr="004D056C" w:rsidRDefault="00177A82" w:rsidP="00177A82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4D056C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D056C">
        <w:rPr>
          <w:rFonts w:cstheme="minorHAnsi"/>
        </w:rPr>
        <w:instrText xml:space="preserve"> FORMCHECKBOX </w:instrText>
      </w:r>
      <w:r w:rsidR="00226C4D">
        <w:rPr>
          <w:rFonts w:cstheme="minorHAnsi"/>
        </w:rPr>
      </w:r>
      <w:r w:rsidR="00226C4D">
        <w:rPr>
          <w:rFonts w:cstheme="minorHAnsi"/>
        </w:rPr>
        <w:fldChar w:fldCharType="separate"/>
      </w:r>
      <w:r w:rsidRPr="004D056C">
        <w:rPr>
          <w:rFonts w:cstheme="minorHAnsi"/>
        </w:rPr>
        <w:fldChar w:fldCharType="end"/>
      </w:r>
      <w:r w:rsidRPr="004D056C">
        <w:rPr>
          <w:rFonts w:cstheme="minorHAnsi"/>
        </w:rPr>
        <w:t xml:space="preserve"> </w:t>
      </w:r>
      <w:r w:rsidRPr="004D056C">
        <w:rPr>
          <w:rFonts w:cstheme="minorHAnsi"/>
          <w:sz w:val="28"/>
        </w:rPr>
        <w:t>Probabilmente sì</w:t>
      </w:r>
    </w:p>
    <w:p w14:paraId="418AA2C3" w14:textId="77777777" w:rsidR="00177A82" w:rsidRPr="004D056C" w:rsidRDefault="00177A82" w:rsidP="00177A82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4D056C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D056C">
        <w:rPr>
          <w:rFonts w:cstheme="minorHAnsi"/>
        </w:rPr>
        <w:instrText xml:space="preserve"> FORMCHECKBOX </w:instrText>
      </w:r>
      <w:r w:rsidR="00226C4D">
        <w:rPr>
          <w:rFonts w:cstheme="minorHAnsi"/>
        </w:rPr>
      </w:r>
      <w:r w:rsidR="00226C4D">
        <w:rPr>
          <w:rFonts w:cstheme="minorHAnsi"/>
        </w:rPr>
        <w:fldChar w:fldCharType="separate"/>
      </w:r>
      <w:r w:rsidRPr="004D056C">
        <w:rPr>
          <w:rFonts w:cstheme="minorHAnsi"/>
        </w:rPr>
        <w:fldChar w:fldCharType="end"/>
      </w:r>
      <w:r w:rsidRPr="004D056C">
        <w:rPr>
          <w:rFonts w:cstheme="minorHAnsi"/>
        </w:rPr>
        <w:t xml:space="preserve"> </w:t>
      </w:r>
      <w:r w:rsidRPr="004D056C">
        <w:rPr>
          <w:rFonts w:cstheme="minorHAnsi"/>
          <w:sz w:val="28"/>
        </w:rPr>
        <w:t>Probabilmente no (motivare nel commento)</w:t>
      </w:r>
    </w:p>
    <w:p w14:paraId="7E92EFBF" w14:textId="77777777" w:rsidR="00177A82" w:rsidRPr="004D056C" w:rsidRDefault="00177A82" w:rsidP="00177A82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4D056C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D056C">
        <w:rPr>
          <w:rFonts w:cstheme="minorHAnsi"/>
        </w:rPr>
        <w:instrText xml:space="preserve"> FORMCHECKBOX </w:instrText>
      </w:r>
      <w:r w:rsidR="00226C4D">
        <w:rPr>
          <w:rFonts w:cstheme="minorHAnsi"/>
        </w:rPr>
      </w:r>
      <w:r w:rsidR="00226C4D">
        <w:rPr>
          <w:rFonts w:cstheme="minorHAnsi"/>
        </w:rPr>
        <w:fldChar w:fldCharType="separate"/>
      </w:r>
      <w:r w:rsidRPr="004D056C">
        <w:rPr>
          <w:rFonts w:cstheme="minorHAnsi"/>
        </w:rPr>
        <w:fldChar w:fldCharType="end"/>
      </w:r>
      <w:r w:rsidRPr="004D056C">
        <w:rPr>
          <w:rFonts w:cstheme="minorHAnsi"/>
        </w:rPr>
        <w:t xml:space="preserve"> </w:t>
      </w:r>
      <w:r w:rsidRPr="004D056C">
        <w:rPr>
          <w:rFonts w:cstheme="minorHAnsi"/>
          <w:sz w:val="28"/>
        </w:rPr>
        <w:t>No (motivare nel commento)</w:t>
      </w:r>
    </w:p>
    <w:p w14:paraId="66047B94" w14:textId="77777777" w:rsidR="00177A82" w:rsidRPr="004D056C" w:rsidRDefault="00177A82" w:rsidP="00177A82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 w:val="28"/>
          <w:lang w:val="it-IT"/>
        </w:rPr>
      </w:pPr>
    </w:p>
    <w:p w14:paraId="5505CD15" w14:textId="77777777" w:rsidR="00177A82" w:rsidRPr="004D056C" w:rsidRDefault="00177A82" w:rsidP="00177A82">
      <w:pPr>
        <w:framePr w:w="10300" w:h="613" w:hRule="exact" w:hSpace="141" w:wrap="around" w:vAnchor="text" w:hAnchor="page" w:x="1015" w:y="-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4D056C">
        <w:rPr>
          <w:rFonts w:cstheme="minorHAnsi"/>
          <w:b/>
          <w:i/>
        </w:rPr>
        <w:t xml:space="preserve">Eventuale commento: </w:t>
      </w:r>
      <w:r w:rsidRPr="004D056C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4D056C">
        <w:rPr>
          <w:rFonts w:cstheme="minorHAnsi"/>
          <w:bCs/>
          <w:iCs/>
        </w:rPr>
        <w:instrText xml:space="preserve"> FORMTEXT </w:instrText>
      </w:r>
      <w:r w:rsidRPr="004D056C">
        <w:rPr>
          <w:rFonts w:cstheme="minorHAnsi"/>
          <w:bCs/>
          <w:iCs/>
        </w:rPr>
      </w:r>
      <w:r w:rsidRPr="004D056C">
        <w:rPr>
          <w:rFonts w:cstheme="minorHAnsi"/>
          <w:bCs/>
          <w:iCs/>
        </w:rPr>
        <w:fldChar w:fldCharType="separate"/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</w:rPr>
        <w:fldChar w:fldCharType="end"/>
      </w:r>
    </w:p>
    <w:p w14:paraId="3CD4CD9A" w14:textId="77777777" w:rsidR="00AD1A90" w:rsidRPr="0083790B" w:rsidRDefault="00AD1A90" w:rsidP="00AD1A90">
      <w:pPr>
        <w:pStyle w:val="Sezione2"/>
        <w:numPr>
          <w:ilvl w:val="0"/>
          <w:numId w:val="23"/>
        </w:numPr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lang w:val="it-IT"/>
        </w:rPr>
      </w:pPr>
      <w:r w:rsidRPr="0083790B">
        <w:rPr>
          <w:rFonts w:asciiTheme="minorHAnsi" w:hAnsiTheme="minorHAnsi" w:cstheme="minorHAnsi"/>
          <w:b w:val="0"/>
          <w:sz w:val="28"/>
          <w:lang w:val="it-IT"/>
        </w:rPr>
        <w:t>Ad oggi, quanto sei soddisfatto/a dell</w:t>
      </w:r>
      <w:r>
        <w:rPr>
          <w:rFonts w:asciiTheme="minorHAnsi" w:hAnsiTheme="minorHAnsi" w:cstheme="minorHAnsi"/>
          <w:b w:val="0"/>
          <w:sz w:val="28"/>
          <w:lang w:val="it-IT"/>
        </w:rPr>
        <w:t xml:space="preserve">a tua </w:t>
      </w:r>
      <w:r w:rsidRPr="0083790B">
        <w:rPr>
          <w:rFonts w:asciiTheme="minorHAnsi" w:hAnsiTheme="minorHAnsi" w:cstheme="minorHAnsi"/>
          <w:b w:val="0"/>
          <w:sz w:val="28"/>
          <w:lang w:val="it-IT"/>
        </w:rPr>
        <w:t>esperienza di Smart Working intrapresa?</w:t>
      </w:r>
    </w:p>
    <w:p w14:paraId="4AE072EC" w14:textId="77777777" w:rsidR="00AD1A90" w:rsidRPr="0083790B" w:rsidRDefault="00AD1A90" w:rsidP="00AD1A90">
      <w:pPr>
        <w:pStyle w:val="Sezione2"/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u w:val="single"/>
          <w:lang w:val="it-IT"/>
        </w:rPr>
      </w:pPr>
    </w:p>
    <w:p w14:paraId="0CBBA3B7" w14:textId="77777777" w:rsidR="00FE240D" w:rsidRPr="0031012B" w:rsidRDefault="00FE240D" w:rsidP="00FE240D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226C4D">
        <w:rPr>
          <w:rFonts w:eastAsia="Times New Roman" w:cs="Times New Roman"/>
          <w:spacing w:val="-2"/>
          <w:szCs w:val="24"/>
        </w:rPr>
      </w:r>
      <w:r w:rsidR="00226C4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1</w:t>
      </w:r>
      <w:r>
        <w:rPr>
          <w:rFonts w:eastAsia="Times New Roman" w:cs="Times New Roman"/>
          <w:spacing w:val="-2"/>
          <w:szCs w:val="24"/>
        </w:rPr>
        <w:t xml:space="preserve"> – Per niente</w:t>
      </w:r>
    </w:p>
    <w:p w14:paraId="15845190" w14:textId="77777777" w:rsidR="00FE240D" w:rsidRPr="0031012B" w:rsidRDefault="00FE240D" w:rsidP="00FE240D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226C4D">
        <w:rPr>
          <w:rFonts w:eastAsia="Times New Roman" w:cs="Times New Roman"/>
          <w:spacing w:val="-2"/>
          <w:szCs w:val="24"/>
        </w:rPr>
      </w:r>
      <w:r w:rsidR="00226C4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2</w:t>
      </w:r>
    </w:p>
    <w:p w14:paraId="1039CFFE" w14:textId="77777777" w:rsidR="00FE240D" w:rsidRPr="0031012B" w:rsidRDefault="00FE240D" w:rsidP="00FE240D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226C4D">
        <w:rPr>
          <w:rFonts w:eastAsia="Times New Roman" w:cs="Times New Roman"/>
          <w:spacing w:val="-2"/>
          <w:szCs w:val="24"/>
        </w:rPr>
      </w:r>
      <w:r w:rsidR="00226C4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3</w:t>
      </w:r>
    </w:p>
    <w:p w14:paraId="14ECEC1D" w14:textId="77777777" w:rsidR="00FE240D" w:rsidRPr="0031012B" w:rsidRDefault="00FE240D" w:rsidP="00FE240D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226C4D">
        <w:rPr>
          <w:rFonts w:eastAsia="Times New Roman" w:cs="Times New Roman"/>
          <w:spacing w:val="-2"/>
          <w:szCs w:val="24"/>
        </w:rPr>
      </w:r>
      <w:r w:rsidR="00226C4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4</w:t>
      </w:r>
    </w:p>
    <w:p w14:paraId="602AC7C9" w14:textId="77777777" w:rsidR="00FE240D" w:rsidRPr="0031012B" w:rsidRDefault="00FE240D" w:rsidP="00FE240D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226C4D">
        <w:rPr>
          <w:rFonts w:eastAsia="Times New Roman" w:cs="Times New Roman"/>
          <w:spacing w:val="-2"/>
          <w:szCs w:val="24"/>
        </w:rPr>
      </w:r>
      <w:r w:rsidR="00226C4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5</w:t>
      </w:r>
    </w:p>
    <w:p w14:paraId="643F4D26" w14:textId="77777777" w:rsidR="00FE240D" w:rsidRPr="0031012B" w:rsidRDefault="00FE240D" w:rsidP="00FE240D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lastRenderedPageBreak/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226C4D">
        <w:rPr>
          <w:rFonts w:eastAsia="Times New Roman" w:cs="Times New Roman"/>
          <w:spacing w:val="-2"/>
          <w:szCs w:val="24"/>
        </w:rPr>
      </w:r>
      <w:r w:rsidR="00226C4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6</w:t>
      </w:r>
    </w:p>
    <w:p w14:paraId="6B7F908E" w14:textId="77777777" w:rsidR="00FE240D" w:rsidRPr="0031012B" w:rsidRDefault="00FE240D" w:rsidP="00FE240D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226C4D">
        <w:rPr>
          <w:rFonts w:eastAsia="Times New Roman" w:cs="Times New Roman"/>
          <w:spacing w:val="-2"/>
          <w:szCs w:val="24"/>
        </w:rPr>
      </w:r>
      <w:r w:rsidR="00226C4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7</w:t>
      </w:r>
    </w:p>
    <w:p w14:paraId="17D98B0E" w14:textId="77777777" w:rsidR="00FE240D" w:rsidRPr="0031012B" w:rsidRDefault="00FE240D" w:rsidP="00FE240D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226C4D">
        <w:rPr>
          <w:rFonts w:eastAsia="Times New Roman" w:cs="Times New Roman"/>
          <w:spacing w:val="-2"/>
          <w:szCs w:val="24"/>
        </w:rPr>
      </w:r>
      <w:r w:rsidR="00226C4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8</w:t>
      </w:r>
    </w:p>
    <w:p w14:paraId="0FB8481E" w14:textId="77777777" w:rsidR="00FE240D" w:rsidRPr="0031012B" w:rsidRDefault="00FE240D" w:rsidP="00FE240D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226C4D">
        <w:rPr>
          <w:rFonts w:eastAsia="Times New Roman" w:cs="Times New Roman"/>
          <w:spacing w:val="-2"/>
          <w:szCs w:val="24"/>
        </w:rPr>
      </w:r>
      <w:r w:rsidR="00226C4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9</w:t>
      </w:r>
    </w:p>
    <w:p w14:paraId="2BB36AEF" w14:textId="77777777" w:rsidR="00FE240D" w:rsidRPr="0031012B" w:rsidRDefault="00FE240D" w:rsidP="00FE240D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226C4D">
        <w:rPr>
          <w:rFonts w:eastAsia="Times New Roman" w:cs="Times New Roman"/>
          <w:spacing w:val="-2"/>
          <w:szCs w:val="24"/>
        </w:rPr>
      </w:r>
      <w:r w:rsidR="00226C4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10</w:t>
      </w:r>
      <w:r>
        <w:rPr>
          <w:rFonts w:eastAsia="Times New Roman" w:cs="Times New Roman"/>
          <w:spacing w:val="-2"/>
          <w:szCs w:val="24"/>
        </w:rPr>
        <w:t xml:space="preserve"> – Molto</w:t>
      </w:r>
    </w:p>
    <w:p w14:paraId="30EB0FEE" w14:textId="77777777" w:rsidR="00AD1A90" w:rsidRPr="0083790B" w:rsidRDefault="00AD1A90" w:rsidP="00AD1A9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44CEFAE6" w14:textId="77777777" w:rsidR="00AD1A90" w:rsidRPr="0083790B" w:rsidRDefault="00AD1A90" w:rsidP="00AD1A90">
      <w:pPr>
        <w:framePr w:w="10300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66407864" w14:textId="264A1DEF" w:rsidR="006D3806" w:rsidRDefault="006D3806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046B12D9" w14:textId="1ABECB14" w:rsidR="005F7271" w:rsidRDefault="005F7271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3B6B9C5C" w14:textId="167BF81A" w:rsidR="00E259BB" w:rsidRDefault="005F7271" w:rsidP="00013ABB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  <w:r w:rsidRPr="004D056C">
        <w:rPr>
          <w:rFonts w:cstheme="minorHAnsi"/>
          <w:b/>
          <w:sz w:val="28"/>
          <w:szCs w:val="28"/>
        </w:rPr>
        <w:t>SEZIONE DEDICATA AI RESPONSABILI DI SMART WORKER</w:t>
      </w:r>
    </w:p>
    <w:p w14:paraId="2CE9BF4F" w14:textId="38912D19" w:rsidR="00C64C99" w:rsidRPr="00C64C99" w:rsidRDefault="00C64C99" w:rsidP="00013ABB">
      <w:pPr>
        <w:tabs>
          <w:tab w:val="left" w:pos="1763"/>
        </w:tabs>
        <w:jc w:val="both"/>
        <w:rPr>
          <w:rFonts w:cstheme="minorHAnsi"/>
          <w:i/>
          <w:sz w:val="28"/>
          <w:szCs w:val="28"/>
        </w:rPr>
      </w:pPr>
      <w:r w:rsidRPr="005515AA">
        <w:rPr>
          <w:rFonts w:cstheme="minorHAnsi"/>
          <w:i/>
          <w:sz w:val="28"/>
          <w:szCs w:val="28"/>
          <w:highlight w:val="yellow"/>
        </w:rPr>
        <w:t>Sezione abilitata in caso di risposta affermativa alla domanda 5</w:t>
      </w:r>
      <w:r w:rsidRPr="005515AA">
        <w:rPr>
          <w:rFonts w:cstheme="minorHAnsi"/>
          <w:i/>
          <w:sz w:val="28"/>
          <w:szCs w:val="28"/>
        </w:rPr>
        <w:t xml:space="preserve"> </w:t>
      </w:r>
    </w:p>
    <w:p w14:paraId="6958514F" w14:textId="2D9F0566" w:rsidR="00CB07B3" w:rsidRPr="00062CA9" w:rsidRDefault="00CB07B3" w:rsidP="00AD1A90">
      <w:pPr>
        <w:pStyle w:val="Paragrafoelenco"/>
        <w:numPr>
          <w:ilvl w:val="0"/>
          <w:numId w:val="23"/>
        </w:numPr>
        <w:tabs>
          <w:tab w:val="left" w:pos="360"/>
          <w:tab w:val="left" w:pos="1763"/>
        </w:tabs>
        <w:jc w:val="both"/>
        <w:rPr>
          <w:rFonts w:cstheme="minorHAnsi"/>
          <w:sz w:val="24"/>
        </w:rPr>
      </w:pPr>
      <w:r w:rsidRPr="00062CA9">
        <w:rPr>
          <w:rFonts w:cstheme="minorHAnsi"/>
          <w:sz w:val="28"/>
          <w:szCs w:val="28"/>
        </w:rPr>
        <w:t xml:space="preserve">Indica quali aspetti, se riscontrati sino ad oggi, si sono rilevati critici nella sperimentazione dello Smart Working? </w:t>
      </w:r>
    </w:p>
    <w:p w14:paraId="489EEBCD" w14:textId="611238B3" w:rsidR="00EF0E0F" w:rsidRPr="00EF0E0F" w:rsidRDefault="00EF0E0F" w:rsidP="00EF0E0F">
      <w:pPr>
        <w:ind w:left="284"/>
        <w:rPr>
          <w:rFonts w:cstheme="minorHAnsi"/>
          <w:i/>
          <w:sz w:val="24"/>
        </w:rPr>
      </w:pPr>
      <w:r w:rsidRPr="00EF0E0F">
        <w:rPr>
          <w:rFonts w:cstheme="minorHAnsi"/>
          <w:i/>
          <w:sz w:val="24"/>
        </w:rPr>
        <w:t xml:space="preserve">N.B. Selezionare massimo </w:t>
      </w:r>
      <w:r>
        <w:rPr>
          <w:rFonts w:cstheme="minorHAnsi"/>
          <w:i/>
          <w:sz w:val="24"/>
        </w:rPr>
        <w:t>3</w:t>
      </w:r>
      <w:r w:rsidRPr="00EF0E0F">
        <w:rPr>
          <w:rFonts w:cstheme="minorHAnsi"/>
          <w:i/>
          <w:sz w:val="24"/>
        </w:rPr>
        <w:t xml:space="preserve"> opzioni di risposta.</w:t>
      </w:r>
    </w:p>
    <w:p w14:paraId="066B1A88" w14:textId="5FB4C66F" w:rsidR="003C5D14" w:rsidRPr="003C5D14" w:rsidRDefault="00C5126A" w:rsidP="003C5D14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Cs w:val="22"/>
          <w:lang w:val="it-IT"/>
        </w:rPr>
      </w:pPr>
      <w:r w:rsidRPr="003C5D14">
        <w:rPr>
          <w:rFonts w:asciiTheme="minorHAnsi" w:hAnsiTheme="minorHAnsi" w:cstheme="minorHAnsi"/>
          <w:b w:val="0"/>
          <w:szCs w:val="22"/>
          <w:lang w:val="it-IT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instrText xml:space="preserve"> FORMCHECKBOX </w:instrText>
      </w:r>
      <w:r w:rsidR="00226C4D">
        <w:rPr>
          <w:rFonts w:asciiTheme="minorHAnsi" w:hAnsiTheme="minorHAnsi" w:cstheme="minorHAnsi"/>
          <w:b w:val="0"/>
          <w:szCs w:val="22"/>
          <w:lang w:val="it-IT"/>
        </w:rPr>
      </w:r>
      <w:r w:rsidR="00226C4D">
        <w:rPr>
          <w:rFonts w:asciiTheme="minorHAnsi" w:hAnsiTheme="minorHAnsi" w:cstheme="minorHAnsi"/>
          <w:b w:val="0"/>
          <w:szCs w:val="22"/>
          <w:lang w:val="it-IT"/>
        </w:rPr>
        <w:fldChar w:fldCharType="separate"/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fldChar w:fldCharType="end"/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t xml:space="preserve"> </w:t>
      </w:r>
      <w:r w:rsidR="00BB7D90">
        <w:rPr>
          <w:rFonts w:asciiTheme="minorHAnsi" w:hAnsiTheme="minorHAnsi" w:cstheme="minorHAnsi"/>
          <w:b w:val="0"/>
          <w:sz w:val="28"/>
          <w:szCs w:val="22"/>
          <w:lang w:val="it-IT"/>
        </w:rPr>
        <w:t>Difficoltà nella gestione degli Smart Workers</w:t>
      </w:r>
    </w:p>
    <w:p w14:paraId="55E58C5A" w14:textId="55339B5A" w:rsidR="003C5D14" w:rsidRPr="003C5D14" w:rsidRDefault="003C5D14" w:rsidP="003C5D14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Cs w:val="22"/>
          <w:lang w:val="it-IT"/>
        </w:rPr>
      </w:pPr>
      <w:r w:rsidRPr="003C5D14">
        <w:rPr>
          <w:rFonts w:asciiTheme="minorHAnsi" w:hAnsiTheme="minorHAnsi" w:cstheme="minorHAnsi"/>
          <w:b w:val="0"/>
          <w:szCs w:val="22"/>
          <w:lang w:val="it-IT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instrText xml:space="preserve"> FORMCHECKBOX </w:instrText>
      </w:r>
      <w:r w:rsidR="00226C4D">
        <w:rPr>
          <w:rFonts w:asciiTheme="minorHAnsi" w:hAnsiTheme="minorHAnsi" w:cstheme="minorHAnsi"/>
          <w:b w:val="0"/>
          <w:szCs w:val="22"/>
          <w:lang w:val="it-IT"/>
        </w:rPr>
      </w:r>
      <w:r w:rsidR="00226C4D">
        <w:rPr>
          <w:rFonts w:asciiTheme="minorHAnsi" w:hAnsiTheme="minorHAnsi" w:cstheme="minorHAnsi"/>
          <w:b w:val="0"/>
          <w:szCs w:val="22"/>
          <w:lang w:val="it-IT"/>
        </w:rPr>
        <w:fldChar w:fldCharType="separate"/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fldChar w:fldCharType="end"/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t xml:space="preserve"> </w:t>
      </w:r>
      <w:r w:rsidR="00BB7D90">
        <w:rPr>
          <w:rFonts w:asciiTheme="minorHAnsi" w:hAnsiTheme="minorHAnsi" w:cstheme="minorHAnsi"/>
          <w:b w:val="0"/>
          <w:sz w:val="28"/>
          <w:szCs w:val="22"/>
          <w:lang w:val="it-IT"/>
        </w:rPr>
        <w:t>Aspetti legati alla sicurezza dei dati e/o alla privacy</w:t>
      </w:r>
    </w:p>
    <w:p w14:paraId="0A124CD2" w14:textId="37A687F4" w:rsidR="003C5D14" w:rsidRPr="0049595E" w:rsidRDefault="003C5D14" w:rsidP="003C5D14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 w:val="28"/>
          <w:szCs w:val="22"/>
          <w:lang w:val="it-IT"/>
        </w:rPr>
      </w:pPr>
      <w:r w:rsidRPr="003C5D14">
        <w:rPr>
          <w:rFonts w:asciiTheme="minorHAnsi" w:hAnsiTheme="minorHAnsi" w:cstheme="minorHAnsi"/>
          <w:b w:val="0"/>
          <w:szCs w:val="22"/>
          <w:lang w:val="it-IT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instrText xml:space="preserve"> FORMCHECKBOX </w:instrText>
      </w:r>
      <w:r w:rsidR="00226C4D">
        <w:rPr>
          <w:rFonts w:asciiTheme="minorHAnsi" w:hAnsiTheme="minorHAnsi" w:cstheme="minorHAnsi"/>
          <w:b w:val="0"/>
          <w:szCs w:val="22"/>
          <w:lang w:val="it-IT"/>
        </w:rPr>
      </w:r>
      <w:r w:rsidR="00226C4D">
        <w:rPr>
          <w:rFonts w:asciiTheme="minorHAnsi" w:hAnsiTheme="minorHAnsi" w:cstheme="minorHAnsi"/>
          <w:b w:val="0"/>
          <w:szCs w:val="22"/>
          <w:lang w:val="it-IT"/>
        </w:rPr>
        <w:fldChar w:fldCharType="separate"/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fldChar w:fldCharType="end"/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t xml:space="preserve"> </w:t>
      </w:r>
      <w:r w:rsidR="00BC7BC3" w:rsidRPr="003170B2">
        <w:rPr>
          <w:rFonts w:asciiTheme="minorHAnsi" w:hAnsiTheme="minorHAnsi" w:cstheme="minorHAnsi"/>
          <w:b w:val="0"/>
          <w:sz w:val="28"/>
          <w:szCs w:val="22"/>
          <w:lang w:val="it-IT"/>
        </w:rPr>
        <w:t>Comunicazione/coordinamento dei propri collaboratori con altri colleghi</w:t>
      </w:r>
    </w:p>
    <w:p w14:paraId="7AD39138" w14:textId="77777777" w:rsidR="00EC1D6C" w:rsidRDefault="003C5D14" w:rsidP="003C5D14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 w:val="28"/>
          <w:szCs w:val="22"/>
          <w:lang w:val="it-IT"/>
        </w:rPr>
      </w:pPr>
      <w:r w:rsidRPr="003C5D14">
        <w:rPr>
          <w:rFonts w:asciiTheme="minorHAnsi" w:hAnsiTheme="minorHAnsi" w:cstheme="minorHAnsi"/>
          <w:b w:val="0"/>
          <w:szCs w:val="22"/>
          <w:lang w:val="it-IT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instrText xml:space="preserve"> FORMCHECKBOX </w:instrText>
      </w:r>
      <w:r w:rsidR="00226C4D">
        <w:rPr>
          <w:rFonts w:asciiTheme="minorHAnsi" w:hAnsiTheme="minorHAnsi" w:cstheme="minorHAnsi"/>
          <w:b w:val="0"/>
          <w:szCs w:val="22"/>
          <w:lang w:val="it-IT"/>
        </w:rPr>
      </w:r>
      <w:r w:rsidR="00226C4D">
        <w:rPr>
          <w:rFonts w:asciiTheme="minorHAnsi" w:hAnsiTheme="minorHAnsi" w:cstheme="minorHAnsi"/>
          <w:b w:val="0"/>
          <w:szCs w:val="22"/>
          <w:lang w:val="it-IT"/>
        </w:rPr>
        <w:fldChar w:fldCharType="separate"/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fldChar w:fldCharType="end"/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t xml:space="preserve"> </w:t>
      </w:r>
      <w:r w:rsidR="00EC1D6C" w:rsidRPr="00EC1D6C">
        <w:rPr>
          <w:rFonts w:asciiTheme="minorHAnsi" w:hAnsiTheme="minorHAnsi" w:cstheme="minorHAnsi"/>
          <w:b w:val="0"/>
          <w:sz w:val="28"/>
          <w:szCs w:val="22"/>
          <w:lang w:val="it-IT"/>
        </w:rPr>
        <w:t xml:space="preserve">Pianificazione incontri/riunioni </w:t>
      </w:r>
    </w:p>
    <w:p w14:paraId="26ACE067" w14:textId="58A73FD4" w:rsidR="003C5D14" w:rsidRDefault="003C5D14" w:rsidP="003C5D14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 w:val="28"/>
          <w:szCs w:val="22"/>
          <w:lang w:val="it-IT"/>
        </w:rPr>
      </w:pPr>
      <w:r w:rsidRPr="003C5D14">
        <w:rPr>
          <w:rFonts w:asciiTheme="minorHAnsi" w:hAnsiTheme="minorHAnsi" w:cstheme="minorHAnsi"/>
          <w:b w:val="0"/>
          <w:szCs w:val="22"/>
          <w:lang w:val="it-IT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instrText xml:space="preserve"> FORMCHECKBOX </w:instrText>
      </w:r>
      <w:r w:rsidR="00226C4D">
        <w:rPr>
          <w:rFonts w:asciiTheme="minorHAnsi" w:hAnsiTheme="minorHAnsi" w:cstheme="minorHAnsi"/>
          <w:b w:val="0"/>
          <w:szCs w:val="22"/>
          <w:lang w:val="it-IT"/>
        </w:rPr>
      </w:r>
      <w:r w:rsidR="00226C4D">
        <w:rPr>
          <w:rFonts w:asciiTheme="minorHAnsi" w:hAnsiTheme="minorHAnsi" w:cstheme="minorHAnsi"/>
          <w:b w:val="0"/>
          <w:szCs w:val="22"/>
          <w:lang w:val="it-IT"/>
        </w:rPr>
        <w:fldChar w:fldCharType="separate"/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fldChar w:fldCharType="end"/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t xml:space="preserve"> </w:t>
      </w:r>
      <w:r w:rsidR="00B83EC2" w:rsidRPr="00B83EC2">
        <w:rPr>
          <w:rFonts w:asciiTheme="minorHAnsi" w:hAnsiTheme="minorHAnsi" w:cstheme="minorHAnsi"/>
          <w:b w:val="0"/>
          <w:sz w:val="28"/>
          <w:szCs w:val="22"/>
          <w:lang w:val="it-IT"/>
        </w:rPr>
        <w:t>Distribuzione dei carichi di lavoro</w:t>
      </w:r>
    </w:p>
    <w:p w14:paraId="23487FAF" w14:textId="025F0A4E" w:rsidR="00926C56" w:rsidRDefault="00926C56" w:rsidP="003C5D14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Cs w:val="22"/>
          <w:lang w:val="it-IT"/>
        </w:rPr>
      </w:pPr>
      <w:r w:rsidRPr="003C5D14">
        <w:rPr>
          <w:rFonts w:asciiTheme="minorHAnsi" w:hAnsiTheme="minorHAnsi" w:cstheme="minorHAnsi"/>
          <w:b w:val="0"/>
          <w:szCs w:val="22"/>
          <w:lang w:val="it-IT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instrText xml:space="preserve"> FORMCHECKBOX </w:instrText>
      </w:r>
      <w:r w:rsidR="00226C4D">
        <w:rPr>
          <w:rFonts w:asciiTheme="minorHAnsi" w:hAnsiTheme="minorHAnsi" w:cstheme="minorHAnsi"/>
          <w:b w:val="0"/>
          <w:szCs w:val="22"/>
          <w:lang w:val="it-IT"/>
        </w:rPr>
      </w:r>
      <w:r w:rsidR="00226C4D">
        <w:rPr>
          <w:rFonts w:asciiTheme="minorHAnsi" w:hAnsiTheme="minorHAnsi" w:cstheme="minorHAnsi"/>
          <w:b w:val="0"/>
          <w:szCs w:val="22"/>
          <w:lang w:val="it-IT"/>
        </w:rPr>
        <w:fldChar w:fldCharType="separate"/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fldChar w:fldCharType="end"/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t xml:space="preserve"> </w:t>
      </w:r>
      <w:r w:rsidRPr="00CF04FE">
        <w:rPr>
          <w:rFonts w:asciiTheme="minorHAnsi" w:hAnsiTheme="minorHAnsi" w:cstheme="minorHAnsi"/>
          <w:b w:val="0"/>
          <w:sz w:val="28"/>
          <w:szCs w:val="22"/>
          <w:lang w:val="it-IT"/>
        </w:rPr>
        <w:t>Lavoro in team/gruppo</w:t>
      </w:r>
    </w:p>
    <w:p w14:paraId="131B05AA" w14:textId="78D88E53" w:rsidR="00926C56" w:rsidRPr="003170B2" w:rsidRDefault="00926C56" w:rsidP="003C5D14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 w:val="28"/>
          <w:szCs w:val="22"/>
          <w:lang w:val="it-IT"/>
        </w:rPr>
      </w:pPr>
      <w:r w:rsidRPr="003C5D14">
        <w:rPr>
          <w:rFonts w:asciiTheme="minorHAnsi" w:hAnsiTheme="minorHAnsi" w:cstheme="minorHAnsi"/>
          <w:b w:val="0"/>
          <w:szCs w:val="22"/>
          <w:lang w:val="it-IT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instrText xml:space="preserve"> FORMCHECKBOX </w:instrText>
      </w:r>
      <w:r w:rsidR="00226C4D">
        <w:rPr>
          <w:rFonts w:asciiTheme="minorHAnsi" w:hAnsiTheme="minorHAnsi" w:cstheme="minorHAnsi"/>
          <w:b w:val="0"/>
          <w:szCs w:val="22"/>
          <w:lang w:val="it-IT"/>
        </w:rPr>
      </w:r>
      <w:r w:rsidR="00226C4D">
        <w:rPr>
          <w:rFonts w:asciiTheme="minorHAnsi" w:hAnsiTheme="minorHAnsi" w:cstheme="minorHAnsi"/>
          <w:b w:val="0"/>
          <w:szCs w:val="22"/>
          <w:lang w:val="it-IT"/>
        </w:rPr>
        <w:fldChar w:fldCharType="separate"/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fldChar w:fldCharType="end"/>
      </w:r>
      <w:r w:rsidR="00FB1282" w:rsidRPr="00AD1A90">
        <w:rPr>
          <w:lang w:val="it-IT"/>
        </w:rPr>
        <w:t xml:space="preserve"> </w:t>
      </w:r>
      <w:r w:rsidR="00FB1282" w:rsidRPr="003170B2">
        <w:rPr>
          <w:rFonts w:asciiTheme="minorHAnsi" w:hAnsiTheme="minorHAnsi" w:cstheme="minorHAnsi"/>
          <w:b w:val="0"/>
          <w:sz w:val="28"/>
          <w:szCs w:val="22"/>
          <w:lang w:val="it-IT"/>
        </w:rPr>
        <w:t>Perdita del senso di appartenenza al proprio team/ufficio/amministrazione</w:t>
      </w:r>
    </w:p>
    <w:p w14:paraId="5988B08E" w14:textId="41C488C5" w:rsidR="00926C56" w:rsidRDefault="00926C56" w:rsidP="003C5D14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Cs w:val="22"/>
          <w:lang w:val="it-IT"/>
        </w:rPr>
      </w:pPr>
      <w:r w:rsidRPr="003C5D14">
        <w:rPr>
          <w:rFonts w:asciiTheme="minorHAnsi" w:hAnsiTheme="minorHAnsi" w:cstheme="minorHAnsi"/>
          <w:b w:val="0"/>
          <w:szCs w:val="22"/>
          <w:lang w:val="it-IT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instrText xml:space="preserve"> FORMCHECKBOX </w:instrText>
      </w:r>
      <w:r w:rsidR="00226C4D">
        <w:rPr>
          <w:rFonts w:asciiTheme="minorHAnsi" w:hAnsiTheme="minorHAnsi" w:cstheme="minorHAnsi"/>
          <w:b w:val="0"/>
          <w:szCs w:val="22"/>
          <w:lang w:val="it-IT"/>
        </w:rPr>
      </w:r>
      <w:r w:rsidR="00226C4D">
        <w:rPr>
          <w:rFonts w:asciiTheme="minorHAnsi" w:hAnsiTheme="minorHAnsi" w:cstheme="minorHAnsi"/>
          <w:b w:val="0"/>
          <w:szCs w:val="22"/>
          <w:lang w:val="it-IT"/>
        </w:rPr>
        <w:fldChar w:fldCharType="separate"/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fldChar w:fldCharType="end"/>
      </w:r>
      <w:r w:rsidR="003170B2" w:rsidRPr="003170B2">
        <w:rPr>
          <w:rFonts w:asciiTheme="minorHAnsi" w:hAnsiTheme="minorHAnsi" w:cstheme="minorHAnsi"/>
          <w:b w:val="0"/>
          <w:sz w:val="28"/>
          <w:szCs w:val="22"/>
          <w:lang w:val="it-IT"/>
        </w:rPr>
        <w:t>Difficoltà nell’utilizzo della tecnologia</w:t>
      </w:r>
    </w:p>
    <w:p w14:paraId="408939B1" w14:textId="77777777" w:rsidR="003C5D14" w:rsidRPr="003C5D14" w:rsidRDefault="003C5D14" w:rsidP="003C5D14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Cs w:val="22"/>
          <w:lang w:val="it-IT"/>
        </w:rPr>
      </w:pPr>
      <w:r w:rsidRPr="003C5D14">
        <w:rPr>
          <w:rFonts w:asciiTheme="minorHAnsi" w:hAnsiTheme="minorHAnsi" w:cstheme="minorHAnsi"/>
          <w:b w:val="0"/>
          <w:szCs w:val="22"/>
          <w:lang w:val="it-IT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instrText xml:space="preserve"> FORMCHECKBOX </w:instrText>
      </w:r>
      <w:r w:rsidR="00226C4D">
        <w:rPr>
          <w:rFonts w:asciiTheme="minorHAnsi" w:hAnsiTheme="minorHAnsi" w:cstheme="minorHAnsi"/>
          <w:b w:val="0"/>
          <w:szCs w:val="22"/>
          <w:lang w:val="it-IT"/>
        </w:rPr>
      </w:r>
      <w:r w:rsidR="00226C4D">
        <w:rPr>
          <w:rFonts w:asciiTheme="minorHAnsi" w:hAnsiTheme="minorHAnsi" w:cstheme="minorHAnsi"/>
          <w:b w:val="0"/>
          <w:szCs w:val="22"/>
          <w:lang w:val="it-IT"/>
        </w:rPr>
        <w:fldChar w:fldCharType="separate"/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fldChar w:fldCharType="end"/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t xml:space="preserve"> </w:t>
      </w:r>
      <w:r w:rsidRPr="0049595E">
        <w:rPr>
          <w:rFonts w:asciiTheme="minorHAnsi" w:hAnsiTheme="minorHAnsi" w:cstheme="minorHAnsi"/>
          <w:b w:val="0"/>
          <w:sz w:val="28"/>
          <w:szCs w:val="22"/>
          <w:lang w:val="it-IT"/>
        </w:rPr>
        <w:t>Nessuna criticità riscontrata</w:t>
      </w:r>
    </w:p>
    <w:p w14:paraId="6B76FFEF" w14:textId="77777777" w:rsidR="003C5D14" w:rsidRPr="003C5D14" w:rsidRDefault="003C5D14" w:rsidP="003C5D14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Cs w:val="22"/>
          <w:lang w:val="it-IT"/>
        </w:rPr>
      </w:pPr>
      <w:r w:rsidRPr="003C5D14">
        <w:rPr>
          <w:rFonts w:asciiTheme="minorHAnsi" w:hAnsiTheme="minorHAnsi" w:cstheme="minorHAnsi"/>
          <w:b w:val="0"/>
          <w:szCs w:val="22"/>
          <w:lang w:val="it-IT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instrText xml:space="preserve"> FORMCHECKBOX </w:instrText>
      </w:r>
      <w:r w:rsidR="00226C4D">
        <w:rPr>
          <w:rFonts w:asciiTheme="minorHAnsi" w:hAnsiTheme="minorHAnsi" w:cstheme="minorHAnsi"/>
          <w:b w:val="0"/>
          <w:szCs w:val="22"/>
          <w:lang w:val="it-IT"/>
        </w:rPr>
      </w:r>
      <w:r w:rsidR="00226C4D">
        <w:rPr>
          <w:rFonts w:asciiTheme="minorHAnsi" w:hAnsiTheme="minorHAnsi" w:cstheme="minorHAnsi"/>
          <w:b w:val="0"/>
          <w:szCs w:val="22"/>
          <w:lang w:val="it-IT"/>
        </w:rPr>
        <w:fldChar w:fldCharType="separate"/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fldChar w:fldCharType="end"/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t xml:space="preserve"> </w:t>
      </w:r>
      <w:r w:rsidRPr="0049595E">
        <w:rPr>
          <w:rFonts w:asciiTheme="minorHAnsi" w:hAnsiTheme="minorHAnsi" w:cstheme="minorHAnsi"/>
          <w:b w:val="0"/>
          <w:sz w:val="28"/>
          <w:szCs w:val="22"/>
          <w:lang w:val="it-IT"/>
        </w:rPr>
        <w:t>Altro (specificare nel commento)</w:t>
      </w:r>
    </w:p>
    <w:p w14:paraId="4EF7ABE5" w14:textId="19DA09F5" w:rsidR="00CB07B3" w:rsidRDefault="00CB07B3" w:rsidP="00013ABB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7AB9DC96" w14:textId="50AE75CA" w:rsidR="00EF0E0F" w:rsidRPr="00062CA9" w:rsidRDefault="00246F4F" w:rsidP="00AD1A90">
      <w:pPr>
        <w:pStyle w:val="Paragrafoelenco"/>
        <w:numPr>
          <w:ilvl w:val="0"/>
          <w:numId w:val="23"/>
        </w:numPr>
        <w:tabs>
          <w:tab w:val="left" w:pos="360"/>
          <w:tab w:val="left" w:pos="1763"/>
        </w:tabs>
        <w:jc w:val="both"/>
        <w:rPr>
          <w:rFonts w:cstheme="minorHAnsi"/>
          <w:sz w:val="28"/>
          <w:szCs w:val="28"/>
        </w:rPr>
      </w:pPr>
      <w:r w:rsidRPr="00062CA9">
        <w:rPr>
          <w:rFonts w:cstheme="minorHAnsi"/>
          <w:sz w:val="28"/>
          <w:szCs w:val="28"/>
        </w:rPr>
        <w:t>Hai dovuto rifiutare alcune richieste</w:t>
      </w:r>
      <w:r w:rsidR="00EF0E0F" w:rsidRPr="00062CA9">
        <w:rPr>
          <w:rFonts w:cstheme="minorHAnsi"/>
          <w:sz w:val="28"/>
          <w:szCs w:val="28"/>
        </w:rPr>
        <w:t xml:space="preserve"> di lavorare in Smart Working</w:t>
      </w:r>
      <w:r w:rsidRPr="00062CA9">
        <w:rPr>
          <w:rFonts w:cstheme="minorHAnsi"/>
          <w:sz w:val="28"/>
          <w:szCs w:val="28"/>
        </w:rPr>
        <w:t xml:space="preserve"> </w:t>
      </w:r>
      <w:r w:rsidR="00EF0E0F" w:rsidRPr="00062CA9">
        <w:rPr>
          <w:rFonts w:cstheme="minorHAnsi"/>
          <w:sz w:val="28"/>
          <w:szCs w:val="28"/>
        </w:rPr>
        <w:t>da parte dei tuoi collaboratori?</w:t>
      </w:r>
    </w:p>
    <w:p w14:paraId="12846CD4" w14:textId="7BAD440E" w:rsidR="00EF0E0F" w:rsidRPr="003C5D14" w:rsidRDefault="00EF0E0F" w:rsidP="00EF0E0F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Cs w:val="22"/>
          <w:lang w:val="it-IT"/>
        </w:rPr>
      </w:pPr>
      <w:r w:rsidRPr="003C5D14">
        <w:rPr>
          <w:rFonts w:asciiTheme="minorHAnsi" w:hAnsiTheme="minorHAnsi" w:cstheme="minorHAnsi"/>
          <w:b w:val="0"/>
          <w:szCs w:val="22"/>
          <w:lang w:val="it-IT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instrText xml:space="preserve"> FORMCHECKBOX </w:instrText>
      </w:r>
      <w:r w:rsidR="00226C4D">
        <w:rPr>
          <w:rFonts w:asciiTheme="minorHAnsi" w:hAnsiTheme="minorHAnsi" w:cstheme="minorHAnsi"/>
          <w:b w:val="0"/>
          <w:szCs w:val="22"/>
          <w:lang w:val="it-IT"/>
        </w:rPr>
      </w:r>
      <w:r w:rsidR="00226C4D">
        <w:rPr>
          <w:rFonts w:asciiTheme="minorHAnsi" w:hAnsiTheme="minorHAnsi" w:cstheme="minorHAnsi"/>
          <w:b w:val="0"/>
          <w:szCs w:val="22"/>
          <w:lang w:val="it-IT"/>
        </w:rPr>
        <w:fldChar w:fldCharType="separate"/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fldChar w:fldCharType="end"/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t xml:space="preserve"> </w:t>
      </w:r>
      <w:r>
        <w:rPr>
          <w:rFonts w:asciiTheme="minorHAnsi" w:hAnsiTheme="minorHAnsi" w:cstheme="minorHAnsi"/>
          <w:b w:val="0"/>
          <w:sz w:val="28"/>
          <w:szCs w:val="22"/>
          <w:lang w:val="it-IT"/>
        </w:rPr>
        <w:t>Sì</w:t>
      </w:r>
      <w:r w:rsidR="00A76F77">
        <w:rPr>
          <w:rFonts w:asciiTheme="minorHAnsi" w:hAnsiTheme="minorHAnsi" w:cstheme="minorHAnsi"/>
          <w:b w:val="0"/>
          <w:sz w:val="28"/>
          <w:szCs w:val="22"/>
          <w:lang w:val="it-IT"/>
        </w:rPr>
        <w:t xml:space="preserve"> </w:t>
      </w:r>
      <w:r w:rsidR="00A76F77" w:rsidRPr="0049595E">
        <w:rPr>
          <w:rFonts w:asciiTheme="minorHAnsi" w:hAnsiTheme="minorHAnsi" w:cstheme="minorHAnsi"/>
          <w:b w:val="0"/>
          <w:sz w:val="28"/>
          <w:szCs w:val="22"/>
          <w:lang w:val="it-IT"/>
        </w:rPr>
        <w:t>(</w:t>
      </w:r>
      <w:r w:rsidR="00A76F77">
        <w:rPr>
          <w:rFonts w:asciiTheme="minorHAnsi" w:hAnsiTheme="minorHAnsi" w:cstheme="minorHAnsi"/>
          <w:b w:val="0"/>
          <w:sz w:val="28"/>
          <w:szCs w:val="22"/>
          <w:lang w:val="it-IT"/>
        </w:rPr>
        <w:t>motivare</w:t>
      </w:r>
      <w:r w:rsidR="00A76F77" w:rsidRPr="0049595E">
        <w:rPr>
          <w:rFonts w:asciiTheme="minorHAnsi" w:hAnsiTheme="minorHAnsi" w:cstheme="minorHAnsi"/>
          <w:b w:val="0"/>
          <w:sz w:val="28"/>
          <w:szCs w:val="22"/>
          <w:lang w:val="it-IT"/>
        </w:rPr>
        <w:t xml:space="preserve"> nel commento)</w:t>
      </w:r>
    </w:p>
    <w:p w14:paraId="7D4FA92C" w14:textId="12061A05" w:rsidR="00EF0E0F" w:rsidRPr="003C5D14" w:rsidRDefault="00EF0E0F" w:rsidP="00EF0E0F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Cs w:val="22"/>
          <w:lang w:val="it-IT"/>
        </w:rPr>
      </w:pPr>
      <w:r w:rsidRPr="003C5D14">
        <w:rPr>
          <w:rFonts w:asciiTheme="minorHAnsi" w:hAnsiTheme="minorHAnsi" w:cstheme="minorHAnsi"/>
          <w:b w:val="0"/>
          <w:szCs w:val="22"/>
          <w:lang w:val="it-IT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instrText xml:space="preserve"> FORMCHECKBOX </w:instrText>
      </w:r>
      <w:r w:rsidR="00226C4D">
        <w:rPr>
          <w:rFonts w:asciiTheme="minorHAnsi" w:hAnsiTheme="minorHAnsi" w:cstheme="minorHAnsi"/>
          <w:b w:val="0"/>
          <w:szCs w:val="22"/>
          <w:lang w:val="it-IT"/>
        </w:rPr>
      </w:r>
      <w:r w:rsidR="00226C4D">
        <w:rPr>
          <w:rFonts w:asciiTheme="minorHAnsi" w:hAnsiTheme="minorHAnsi" w:cstheme="minorHAnsi"/>
          <w:b w:val="0"/>
          <w:szCs w:val="22"/>
          <w:lang w:val="it-IT"/>
        </w:rPr>
        <w:fldChar w:fldCharType="separate"/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fldChar w:fldCharType="end"/>
      </w:r>
      <w:r w:rsidRPr="003C5D14">
        <w:rPr>
          <w:rFonts w:asciiTheme="minorHAnsi" w:hAnsiTheme="minorHAnsi" w:cstheme="minorHAnsi"/>
          <w:b w:val="0"/>
          <w:szCs w:val="22"/>
          <w:lang w:val="it-IT"/>
        </w:rPr>
        <w:t xml:space="preserve"> </w:t>
      </w:r>
      <w:r>
        <w:rPr>
          <w:rFonts w:asciiTheme="minorHAnsi" w:hAnsiTheme="minorHAnsi" w:cstheme="minorHAnsi"/>
          <w:b w:val="0"/>
          <w:sz w:val="28"/>
          <w:szCs w:val="22"/>
          <w:lang w:val="it-IT"/>
        </w:rPr>
        <w:t xml:space="preserve">No </w:t>
      </w:r>
    </w:p>
    <w:p w14:paraId="5F5F5577" w14:textId="37770A31" w:rsidR="00AE0711" w:rsidRDefault="00AE0711" w:rsidP="00013ABB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56EA5D1E" w14:textId="77777777" w:rsidR="00EF0E0F" w:rsidRPr="009E3A5E" w:rsidRDefault="00EF0E0F" w:rsidP="00EF0E0F">
      <w:pPr>
        <w:framePr w:w="9804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rPr>
          <w:rFonts w:cstheme="minorHAnsi"/>
          <w:b/>
          <w:i/>
        </w:rPr>
      </w:pPr>
      <w:r w:rsidRPr="009E3A5E">
        <w:rPr>
          <w:rFonts w:cstheme="minorHAnsi"/>
          <w:b/>
          <w:i/>
        </w:rPr>
        <w:t xml:space="preserve">Eventuale commento: </w:t>
      </w:r>
      <w:r w:rsidRPr="009E3A5E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9E3A5E">
        <w:rPr>
          <w:rFonts w:cstheme="minorHAnsi"/>
          <w:bCs/>
          <w:iCs/>
        </w:rPr>
        <w:instrText xml:space="preserve"> FORMTEXT </w:instrText>
      </w:r>
      <w:r w:rsidRPr="009E3A5E">
        <w:rPr>
          <w:rFonts w:cstheme="minorHAnsi"/>
          <w:bCs/>
          <w:iCs/>
        </w:rPr>
      </w:r>
      <w:r w:rsidRPr="009E3A5E">
        <w:rPr>
          <w:rFonts w:cstheme="minorHAnsi"/>
          <w:bCs/>
          <w:iCs/>
        </w:rPr>
        <w:fldChar w:fldCharType="separate"/>
      </w:r>
      <w:r w:rsidRPr="00351D43">
        <w:rPr>
          <w:bCs/>
          <w:iCs/>
          <w:noProof/>
        </w:rPr>
        <w:t> </w:t>
      </w:r>
      <w:r w:rsidRPr="00351D43">
        <w:rPr>
          <w:bCs/>
          <w:iCs/>
          <w:noProof/>
        </w:rPr>
        <w:t> </w:t>
      </w:r>
      <w:r w:rsidRPr="00351D43">
        <w:rPr>
          <w:bCs/>
          <w:iCs/>
          <w:noProof/>
        </w:rPr>
        <w:t> </w:t>
      </w:r>
      <w:r w:rsidRPr="00351D43">
        <w:rPr>
          <w:bCs/>
          <w:iCs/>
          <w:noProof/>
        </w:rPr>
        <w:t> </w:t>
      </w:r>
      <w:r w:rsidRPr="00351D43">
        <w:rPr>
          <w:bCs/>
          <w:iCs/>
          <w:noProof/>
        </w:rPr>
        <w:t> </w:t>
      </w:r>
      <w:r w:rsidRPr="009E3A5E">
        <w:rPr>
          <w:rFonts w:cstheme="minorHAnsi"/>
        </w:rPr>
        <w:fldChar w:fldCharType="end"/>
      </w:r>
    </w:p>
    <w:p w14:paraId="6CCEDC67" w14:textId="31A07851" w:rsidR="00EF0E0F" w:rsidRDefault="00EF0E0F" w:rsidP="00013ABB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743490D7" w14:textId="77777777" w:rsidR="00341F1F" w:rsidRPr="00013ABB" w:rsidRDefault="00341F1F" w:rsidP="00013ABB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215FAC13" w14:textId="77777777" w:rsidR="00013ABB" w:rsidRPr="00062CA9" w:rsidRDefault="00013ABB" w:rsidP="00AD1A90">
      <w:pPr>
        <w:pStyle w:val="Paragrafoelenco"/>
        <w:numPr>
          <w:ilvl w:val="0"/>
          <w:numId w:val="2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062CA9">
        <w:rPr>
          <w:rFonts w:cstheme="minorHAnsi"/>
          <w:sz w:val="28"/>
          <w:szCs w:val="28"/>
        </w:rPr>
        <w:t>Come giudichi la partecipazione allo Smart Working delle persone del tuo team?</w:t>
      </w:r>
    </w:p>
    <w:bookmarkStart w:id="1" w:name="_Hlk526780233"/>
    <w:p w14:paraId="6E592885" w14:textId="77777777" w:rsidR="00013ABB" w:rsidRPr="00351D43" w:rsidRDefault="00013ABB" w:rsidP="00013ABB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 w:val="24"/>
          <w:lang w:val="it-IT"/>
        </w:rPr>
      </w:pPr>
      <w:r w:rsidRPr="00013ABB">
        <w:rPr>
          <w:rFonts w:asciiTheme="minorHAnsi" w:hAnsiTheme="minorHAnsi" w:cstheme="minorHAnsi"/>
          <w:b w:val="0"/>
          <w:szCs w:val="22"/>
          <w:lang w:val="it-IT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013ABB">
        <w:rPr>
          <w:rFonts w:asciiTheme="minorHAnsi" w:hAnsiTheme="minorHAnsi" w:cstheme="minorHAnsi"/>
          <w:szCs w:val="22"/>
          <w:lang w:val="it-IT"/>
        </w:rPr>
        <w:instrText xml:space="preserve"> FORMCHECKBOX </w:instrText>
      </w:r>
      <w:r w:rsidR="00226C4D">
        <w:rPr>
          <w:rFonts w:asciiTheme="minorHAnsi" w:hAnsiTheme="minorHAnsi" w:cstheme="minorHAnsi"/>
          <w:b w:val="0"/>
          <w:szCs w:val="22"/>
          <w:lang w:val="it-IT"/>
        </w:rPr>
      </w:r>
      <w:r w:rsidR="00226C4D">
        <w:rPr>
          <w:rFonts w:asciiTheme="minorHAnsi" w:hAnsiTheme="minorHAnsi" w:cstheme="minorHAnsi"/>
          <w:b w:val="0"/>
          <w:szCs w:val="22"/>
          <w:lang w:val="it-IT"/>
        </w:rPr>
        <w:fldChar w:fldCharType="separate"/>
      </w:r>
      <w:r w:rsidRPr="00013ABB">
        <w:rPr>
          <w:rFonts w:asciiTheme="minorHAnsi" w:hAnsiTheme="minorHAnsi" w:cstheme="minorHAnsi"/>
          <w:b w:val="0"/>
          <w:szCs w:val="22"/>
          <w:lang w:val="it-IT"/>
        </w:rPr>
        <w:fldChar w:fldCharType="end"/>
      </w:r>
      <w:r w:rsidRPr="00013ABB">
        <w:rPr>
          <w:rFonts w:asciiTheme="minorHAnsi" w:hAnsiTheme="minorHAnsi" w:cstheme="minorHAnsi"/>
          <w:b w:val="0"/>
          <w:szCs w:val="22"/>
          <w:lang w:val="it-IT"/>
        </w:rPr>
        <w:t xml:space="preserve"> </w:t>
      </w:r>
      <w:r w:rsidRPr="00013ABB">
        <w:rPr>
          <w:rFonts w:asciiTheme="minorHAnsi" w:hAnsiTheme="minorHAnsi" w:cstheme="minorHAnsi"/>
          <w:b w:val="0"/>
          <w:sz w:val="28"/>
          <w:lang w:val="it-IT"/>
        </w:rPr>
        <w:t>Molto positiva</w:t>
      </w:r>
    </w:p>
    <w:p w14:paraId="6D746B6D" w14:textId="16EFFBC4" w:rsidR="00013ABB" w:rsidRPr="00351D43" w:rsidRDefault="00013ABB" w:rsidP="00013ABB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 w:val="24"/>
          <w:lang w:val="it-IT"/>
        </w:rPr>
      </w:pPr>
      <w:r w:rsidRPr="00013ABB">
        <w:rPr>
          <w:rFonts w:asciiTheme="minorHAnsi" w:hAnsiTheme="minorHAnsi" w:cstheme="minorHAnsi"/>
          <w:b w:val="0"/>
          <w:szCs w:val="22"/>
          <w:lang w:val="it-IT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013ABB">
        <w:rPr>
          <w:rFonts w:asciiTheme="minorHAnsi" w:hAnsiTheme="minorHAnsi" w:cstheme="minorHAnsi"/>
          <w:szCs w:val="22"/>
          <w:lang w:val="it-IT"/>
        </w:rPr>
        <w:instrText xml:space="preserve"> FORMCHECKBOX </w:instrText>
      </w:r>
      <w:r w:rsidR="00226C4D">
        <w:rPr>
          <w:rFonts w:asciiTheme="minorHAnsi" w:hAnsiTheme="minorHAnsi" w:cstheme="minorHAnsi"/>
          <w:b w:val="0"/>
          <w:szCs w:val="22"/>
          <w:lang w:val="it-IT"/>
        </w:rPr>
      </w:r>
      <w:r w:rsidR="00226C4D">
        <w:rPr>
          <w:rFonts w:asciiTheme="minorHAnsi" w:hAnsiTheme="minorHAnsi" w:cstheme="minorHAnsi"/>
          <w:b w:val="0"/>
          <w:szCs w:val="22"/>
          <w:lang w:val="it-IT"/>
        </w:rPr>
        <w:fldChar w:fldCharType="separate"/>
      </w:r>
      <w:r w:rsidRPr="00013ABB">
        <w:rPr>
          <w:rFonts w:asciiTheme="minorHAnsi" w:hAnsiTheme="minorHAnsi" w:cstheme="minorHAnsi"/>
          <w:b w:val="0"/>
          <w:szCs w:val="22"/>
          <w:lang w:val="it-IT"/>
        </w:rPr>
        <w:fldChar w:fldCharType="end"/>
      </w:r>
      <w:r w:rsidRPr="00013ABB">
        <w:rPr>
          <w:rFonts w:asciiTheme="minorHAnsi" w:hAnsiTheme="minorHAnsi" w:cstheme="minorHAnsi"/>
          <w:b w:val="0"/>
          <w:szCs w:val="22"/>
          <w:lang w:val="it-IT"/>
        </w:rPr>
        <w:t xml:space="preserve"> </w:t>
      </w:r>
      <w:r w:rsidRPr="00013ABB">
        <w:rPr>
          <w:rFonts w:asciiTheme="minorHAnsi" w:hAnsiTheme="minorHAnsi" w:cstheme="minorHAnsi"/>
          <w:b w:val="0"/>
          <w:sz w:val="28"/>
          <w:lang w:val="it-IT"/>
        </w:rPr>
        <w:t>Abbastanza positiva</w:t>
      </w:r>
    </w:p>
    <w:p w14:paraId="264A3135" w14:textId="0F9A5E3B" w:rsidR="00013ABB" w:rsidRPr="00351D43" w:rsidRDefault="00013ABB" w:rsidP="00013ABB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 w:val="24"/>
          <w:lang w:val="it-IT"/>
        </w:rPr>
      </w:pPr>
      <w:r w:rsidRPr="00013ABB">
        <w:rPr>
          <w:rFonts w:asciiTheme="minorHAnsi" w:hAnsiTheme="minorHAnsi" w:cstheme="minorHAnsi"/>
          <w:b w:val="0"/>
          <w:szCs w:val="22"/>
          <w:lang w:val="it-IT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013ABB">
        <w:rPr>
          <w:rFonts w:asciiTheme="minorHAnsi" w:hAnsiTheme="minorHAnsi" w:cstheme="minorHAnsi"/>
          <w:szCs w:val="22"/>
          <w:lang w:val="it-IT"/>
        </w:rPr>
        <w:instrText xml:space="preserve"> FORMCHECKBOX </w:instrText>
      </w:r>
      <w:r w:rsidR="00226C4D">
        <w:rPr>
          <w:rFonts w:asciiTheme="minorHAnsi" w:hAnsiTheme="minorHAnsi" w:cstheme="minorHAnsi"/>
          <w:b w:val="0"/>
          <w:szCs w:val="22"/>
          <w:lang w:val="it-IT"/>
        </w:rPr>
      </w:r>
      <w:r w:rsidR="00226C4D">
        <w:rPr>
          <w:rFonts w:asciiTheme="minorHAnsi" w:hAnsiTheme="minorHAnsi" w:cstheme="minorHAnsi"/>
          <w:b w:val="0"/>
          <w:szCs w:val="22"/>
          <w:lang w:val="it-IT"/>
        </w:rPr>
        <w:fldChar w:fldCharType="separate"/>
      </w:r>
      <w:r w:rsidRPr="00013ABB">
        <w:rPr>
          <w:rFonts w:asciiTheme="minorHAnsi" w:hAnsiTheme="minorHAnsi" w:cstheme="minorHAnsi"/>
          <w:b w:val="0"/>
          <w:szCs w:val="22"/>
          <w:lang w:val="it-IT"/>
        </w:rPr>
        <w:fldChar w:fldCharType="end"/>
      </w:r>
      <w:r w:rsidRPr="00013ABB">
        <w:rPr>
          <w:rFonts w:asciiTheme="minorHAnsi" w:hAnsiTheme="minorHAnsi" w:cstheme="minorHAnsi"/>
          <w:b w:val="0"/>
          <w:szCs w:val="22"/>
          <w:lang w:val="it-IT"/>
        </w:rPr>
        <w:t xml:space="preserve"> </w:t>
      </w:r>
      <w:r w:rsidRPr="00013ABB">
        <w:rPr>
          <w:rFonts w:asciiTheme="minorHAnsi" w:hAnsiTheme="minorHAnsi" w:cstheme="minorHAnsi"/>
          <w:b w:val="0"/>
          <w:sz w:val="28"/>
          <w:lang w:val="it-IT"/>
        </w:rPr>
        <w:t>Non molto positiva (motivare nel commento)</w:t>
      </w:r>
    </w:p>
    <w:p w14:paraId="074E746E" w14:textId="475B5C47" w:rsidR="00013ABB" w:rsidRPr="00013ABB" w:rsidRDefault="00013ABB" w:rsidP="00013ABB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 w:val="28"/>
          <w:lang w:val="it-IT"/>
        </w:rPr>
      </w:pPr>
      <w:r w:rsidRPr="00013ABB">
        <w:rPr>
          <w:rFonts w:asciiTheme="minorHAnsi" w:hAnsiTheme="minorHAnsi" w:cstheme="minorHAnsi"/>
          <w:b w:val="0"/>
          <w:szCs w:val="22"/>
          <w:lang w:val="it-IT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013ABB">
        <w:rPr>
          <w:rFonts w:asciiTheme="minorHAnsi" w:hAnsiTheme="minorHAnsi" w:cstheme="minorHAnsi"/>
          <w:szCs w:val="22"/>
          <w:lang w:val="it-IT"/>
        </w:rPr>
        <w:instrText xml:space="preserve"> FORMCHECKBOX </w:instrText>
      </w:r>
      <w:r w:rsidR="00226C4D">
        <w:rPr>
          <w:rFonts w:asciiTheme="minorHAnsi" w:hAnsiTheme="minorHAnsi" w:cstheme="minorHAnsi"/>
          <w:b w:val="0"/>
          <w:szCs w:val="22"/>
          <w:lang w:val="it-IT"/>
        </w:rPr>
      </w:r>
      <w:r w:rsidR="00226C4D">
        <w:rPr>
          <w:rFonts w:asciiTheme="minorHAnsi" w:hAnsiTheme="minorHAnsi" w:cstheme="minorHAnsi"/>
          <w:b w:val="0"/>
          <w:szCs w:val="22"/>
          <w:lang w:val="it-IT"/>
        </w:rPr>
        <w:fldChar w:fldCharType="separate"/>
      </w:r>
      <w:r w:rsidRPr="00013ABB">
        <w:rPr>
          <w:rFonts w:asciiTheme="minorHAnsi" w:hAnsiTheme="minorHAnsi" w:cstheme="minorHAnsi"/>
          <w:b w:val="0"/>
          <w:szCs w:val="22"/>
          <w:lang w:val="it-IT"/>
        </w:rPr>
        <w:fldChar w:fldCharType="end"/>
      </w:r>
      <w:r w:rsidRPr="00013ABB">
        <w:rPr>
          <w:rFonts w:asciiTheme="minorHAnsi" w:hAnsiTheme="minorHAnsi" w:cstheme="minorHAnsi"/>
          <w:b w:val="0"/>
          <w:szCs w:val="22"/>
          <w:lang w:val="it-IT"/>
        </w:rPr>
        <w:t xml:space="preserve"> </w:t>
      </w:r>
      <w:r w:rsidRPr="00013ABB">
        <w:rPr>
          <w:rFonts w:asciiTheme="minorHAnsi" w:hAnsiTheme="minorHAnsi" w:cstheme="minorHAnsi"/>
          <w:b w:val="0"/>
          <w:sz w:val="28"/>
          <w:lang w:val="it-IT"/>
        </w:rPr>
        <w:t>Negativa (motivare nel commento)</w:t>
      </w:r>
    </w:p>
    <w:bookmarkEnd w:id="1"/>
    <w:p w14:paraId="67D55FF3" w14:textId="77777777" w:rsidR="00013ABB" w:rsidRPr="00351D43" w:rsidRDefault="00013ABB" w:rsidP="00013ABB">
      <w:pPr>
        <w:pStyle w:val="Sezione2"/>
        <w:tabs>
          <w:tab w:val="left" w:pos="360"/>
        </w:tabs>
        <w:ind w:left="360"/>
        <w:rPr>
          <w:rFonts w:asciiTheme="minorHAnsi" w:hAnsiTheme="minorHAnsi" w:cstheme="minorHAnsi"/>
          <w:b w:val="0"/>
          <w:sz w:val="24"/>
          <w:lang w:val="it-IT"/>
        </w:rPr>
      </w:pPr>
    </w:p>
    <w:p w14:paraId="7FCECBC2" w14:textId="77777777" w:rsidR="00013ABB" w:rsidRPr="009E3A5E" w:rsidRDefault="00013ABB" w:rsidP="00013ABB">
      <w:pPr>
        <w:framePr w:w="9804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rPr>
          <w:rFonts w:cstheme="minorHAnsi"/>
          <w:b/>
          <w:i/>
        </w:rPr>
      </w:pPr>
      <w:r w:rsidRPr="009E3A5E">
        <w:rPr>
          <w:rFonts w:cstheme="minorHAnsi"/>
          <w:b/>
          <w:i/>
        </w:rPr>
        <w:t xml:space="preserve">Eventuale commento: </w:t>
      </w:r>
      <w:r w:rsidRPr="009E3A5E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9E3A5E">
        <w:rPr>
          <w:rFonts w:cstheme="minorHAnsi"/>
          <w:bCs/>
          <w:iCs/>
        </w:rPr>
        <w:instrText xml:space="preserve"> FORMTEXT </w:instrText>
      </w:r>
      <w:r w:rsidRPr="009E3A5E">
        <w:rPr>
          <w:rFonts w:cstheme="minorHAnsi"/>
          <w:bCs/>
          <w:iCs/>
        </w:rPr>
      </w:r>
      <w:r w:rsidRPr="009E3A5E">
        <w:rPr>
          <w:rFonts w:cstheme="minorHAnsi"/>
          <w:bCs/>
          <w:iCs/>
        </w:rPr>
        <w:fldChar w:fldCharType="separate"/>
      </w:r>
      <w:r w:rsidRPr="00351D43">
        <w:rPr>
          <w:bCs/>
          <w:iCs/>
          <w:noProof/>
        </w:rPr>
        <w:t> </w:t>
      </w:r>
      <w:r w:rsidRPr="00351D43">
        <w:rPr>
          <w:bCs/>
          <w:iCs/>
          <w:noProof/>
        </w:rPr>
        <w:t> </w:t>
      </w:r>
      <w:r w:rsidRPr="00351D43">
        <w:rPr>
          <w:bCs/>
          <w:iCs/>
          <w:noProof/>
        </w:rPr>
        <w:t> </w:t>
      </w:r>
      <w:r w:rsidRPr="00351D43">
        <w:rPr>
          <w:bCs/>
          <w:iCs/>
          <w:noProof/>
        </w:rPr>
        <w:t> </w:t>
      </w:r>
      <w:r w:rsidRPr="00351D43">
        <w:rPr>
          <w:bCs/>
          <w:iCs/>
          <w:noProof/>
        </w:rPr>
        <w:t> </w:t>
      </w:r>
      <w:r w:rsidRPr="009E3A5E">
        <w:rPr>
          <w:rFonts w:cstheme="minorHAnsi"/>
        </w:rPr>
        <w:fldChar w:fldCharType="end"/>
      </w:r>
    </w:p>
    <w:p w14:paraId="3B6BD38D" w14:textId="77777777" w:rsidR="00013ABB" w:rsidRDefault="00013ABB" w:rsidP="00013ABB">
      <w:pPr>
        <w:pStyle w:val="Sezione2"/>
        <w:tabs>
          <w:tab w:val="left" w:pos="360"/>
        </w:tabs>
        <w:ind w:left="360"/>
        <w:rPr>
          <w:rFonts w:asciiTheme="minorHAnsi" w:hAnsiTheme="minorHAnsi" w:cstheme="minorHAnsi"/>
          <w:b w:val="0"/>
          <w:sz w:val="24"/>
          <w:lang w:val="it-IT"/>
        </w:rPr>
      </w:pPr>
    </w:p>
    <w:p w14:paraId="29738FD8" w14:textId="77777777" w:rsidR="005F7271" w:rsidRPr="00544F65" w:rsidRDefault="005F7271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sectPr w:rsidR="005F7271" w:rsidRPr="00544F65" w:rsidSect="00846A0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1549C" w14:textId="77777777" w:rsidR="000E3AB5" w:rsidRDefault="000E3AB5" w:rsidP="00C84A5C">
      <w:pPr>
        <w:spacing w:after="0" w:line="240" w:lineRule="auto"/>
      </w:pPr>
      <w:r>
        <w:separator/>
      </w:r>
    </w:p>
  </w:endnote>
  <w:endnote w:type="continuationSeparator" w:id="0">
    <w:p w14:paraId="1FB2B342" w14:textId="77777777" w:rsidR="000E3AB5" w:rsidRDefault="000E3AB5" w:rsidP="00C84A5C">
      <w:pPr>
        <w:spacing w:after="0" w:line="240" w:lineRule="auto"/>
      </w:pPr>
      <w:r>
        <w:continuationSeparator/>
      </w:r>
    </w:p>
  </w:endnote>
  <w:endnote w:type="continuationNotice" w:id="1">
    <w:p w14:paraId="2E885367" w14:textId="77777777" w:rsidR="000E3AB5" w:rsidRDefault="000E3A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B62DD" w14:textId="77777777" w:rsidR="00C84A5C" w:rsidRDefault="00D46ED5">
    <w:pPr>
      <w:pStyle w:val="Pidipagina"/>
    </w:pPr>
    <w:r>
      <w:rPr>
        <w:noProof/>
      </w:rPr>
      <w:drawing>
        <wp:anchor distT="0" distB="0" distL="114300" distR="114300" simplePos="0" relativeHeight="251658243" behindDoc="0" locked="0" layoutInCell="1" allowOverlap="1" wp14:anchorId="138BCC31" wp14:editId="138BCC32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38BCC33" wp14:editId="138BCC34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5" name="Elemento gra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E9755" w14:textId="77777777" w:rsidR="00B36B9F" w:rsidRDefault="00B36B9F">
    <w:pPr>
      <w:pStyle w:val="Pidipagina"/>
    </w:pPr>
    <w:r w:rsidRPr="00B36B9F">
      <w:rPr>
        <w:noProof/>
      </w:rPr>
      <w:drawing>
        <wp:anchor distT="0" distB="0" distL="114300" distR="114300" simplePos="0" relativeHeight="251658244" behindDoc="0" locked="0" layoutInCell="1" allowOverlap="1" wp14:anchorId="138BCC39" wp14:editId="138BCC3A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8" name="Elemento grafico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58245" behindDoc="0" locked="0" layoutInCell="1" allowOverlap="1" wp14:anchorId="138BCC3B" wp14:editId="138BCC3C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416AA" w14:textId="77777777" w:rsidR="000E3AB5" w:rsidRDefault="000E3AB5" w:rsidP="00C84A5C">
      <w:pPr>
        <w:spacing w:after="0" w:line="240" w:lineRule="auto"/>
      </w:pPr>
      <w:r>
        <w:separator/>
      </w:r>
    </w:p>
  </w:footnote>
  <w:footnote w:type="continuationSeparator" w:id="0">
    <w:p w14:paraId="717F9C6C" w14:textId="77777777" w:rsidR="000E3AB5" w:rsidRDefault="000E3AB5" w:rsidP="00C84A5C">
      <w:pPr>
        <w:spacing w:after="0" w:line="240" w:lineRule="auto"/>
      </w:pPr>
      <w:r>
        <w:continuationSeparator/>
      </w:r>
    </w:p>
  </w:footnote>
  <w:footnote w:type="continuationNotice" w:id="1">
    <w:p w14:paraId="7E2C6ABE" w14:textId="77777777" w:rsidR="000E3AB5" w:rsidRDefault="000E3A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6FF6D" w14:textId="77777777" w:rsidR="00C84A5C" w:rsidRDefault="000151A3">
    <w:pPr>
      <w:pStyle w:val="Intestazione"/>
    </w:pPr>
    <w:r>
      <w:rPr>
        <w:noProof/>
      </w:rPr>
      <w:drawing>
        <wp:anchor distT="0" distB="0" distL="114300" distR="114300" simplePos="0" relativeHeight="251658242" behindDoc="0" locked="0" layoutInCell="1" allowOverlap="1" wp14:anchorId="138BCC2D" wp14:editId="138BCC2E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2" name="Elemento gra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6ED5">
      <w:rPr>
        <w:noProof/>
      </w:rPr>
      <w:drawing>
        <wp:anchor distT="0" distB="0" distL="114300" distR="114300" simplePos="0" relativeHeight="251658241" behindDoc="0" locked="0" layoutInCell="1" allowOverlap="1" wp14:anchorId="138BCC2F" wp14:editId="138BCC30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6B9F"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2FC4F" w14:textId="77777777" w:rsidR="00B36B9F" w:rsidRDefault="00B36B9F">
    <w:pPr>
      <w:pStyle w:val="Intestazione"/>
    </w:pPr>
    <w:r>
      <w:rPr>
        <w:noProof/>
      </w:rPr>
      <w:drawing>
        <wp:anchor distT="0" distB="0" distL="114300" distR="114300" simplePos="0" relativeHeight="251658247" behindDoc="0" locked="0" layoutInCell="1" allowOverlap="1" wp14:anchorId="138BCC35" wp14:editId="138BCC36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6" name="Elemento grafico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6" behindDoc="0" locked="0" layoutInCell="1" allowOverlap="1" wp14:anchorId="138BCC37" wp14:editId="138BCC38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3602"/>
    <w:multiLevelType w:val="hybridMultilevel"/>
    <w:tmpl w:val="597C7794"/>
    <w:lvl w:ilvl="0" w:tplc="0DCEF49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1736"/>
    <w:multiLevelType w:val="hybridMultilevel"/>
    <w:tmpl w:val="4D04E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B285C"/>
    <w:multiLevelType w:val="hybridMultilevel"/>
    <w:tmpl w:val="37B44AE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47D72"/>
    <w:multiLevelType w:val="hybridMultilevel"/>
    <w:tmpl w:val="A57880A6"/>
    <w:lvl w:ilvl="0" w:tplc="D45A22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2AC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787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2F5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6BD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84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CC0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CAC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42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D47B2"/>
    <w:multiLevelType w:val="hybridMultilevel"/>
    <w:tmpl w:val="74684C4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E227B"/>
    <w:multiLevelType w:val="hybridMultilevel"/>
    <w:tmpl w:val="11E4C0A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253327"/>
    <w:multiLevelType w:val="hybridMultilevel"/>
    <w:tmpl w:val="59BAA9E2"/>
    <w:lvl w:ilvl="0" w:tplc="D24EB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2C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A4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A19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6A0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F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EB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9B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28AA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73364"/>
    <w:multiLevelType w:val="hybridMultilevel"/>
    <w:tmpl w:val="7410F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F11"/>
    <w:multiLevelType w:val="hybridMultilevel"/>
    <w:tmpl w:val="E42858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577DE"/>
    <w:multiLevelType w:val="hybridMultilevel"/>
    <w:tmpl w:val="77185D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0160D"/>
    <w:multiLevelType w:val="hybridMultilevel"/>
    <w:tmpl w:val="4D4485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7C20F1"/>
    <w:multiLevelType w:val="hybridMultilevel"/>
    <w:tmpl w:val="DEEA6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E4DF3"/>
    <w:multiLevelType w:val="hybridMultilevel"/>
    <w:tmpl w:val="53FA0482"/>
    <w:lvl w:ilvl="0" w:tplc="344EF5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C4C4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AD3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0490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4AB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701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89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AE7B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66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F73EC"/>
    <w:multiLevelType w:val="hybridMultilevel"/>
    <w:tmpl w:val="DDF0C9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744B3"/>
    <w:multiLevelType w:val="hybridMultilevel"/>
    <w:tmpl w:val="C49C11C8"/>
    <w:lvl w:ilvl="0" w:tplc="39DAB15A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16787E"/>
    <w:multiLevelType w:val="hybridMultilevel"/>
    <w:tmpl w:val="9844F5AA"/>
    <w:lvl w:ilvl="0" w:tplc="271CE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B492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CB5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AB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D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1AD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8AE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F5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8E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61827"/>
    <w:multiLevelType w:val="hybridMultilevel"/>
    <w:tmpl w:val="82D82CE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560F92"/>
    <w:multiLevelType w:val="hybridMultilevel"/>
    <w:tmpl w:val="4D4485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932866"/>
    <w:multiLevelType w:val="hybridMultilevel"/>
    <w:tmpl w:val="39CCA0F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DA520E"/>
    <w:multiLevelType w:val="hybridMultilevel"/>
    <w:tmpl w:val="31A885D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E45A5"/>
    <w:multiLevelType w:val="hybridMultilevel"/>
    <w:tmpl w:val="15B2C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9631E"/>
    <w:multiLevelType w:val="hybridMultilevel"/>
    <w:tmpl w:val="15CA5AFE"/>
    <w:lvl w:ilvl="0" w:tplc="8786A5B6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4C1C69"/>
    <w:multiLevelType w:val="hybridMultilevel"/>
    <w:tmpl w:val="821CED9C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386403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3350983"/>
    <w:multiLevelType w:val="hybridMultilevel"/>
    <w:tmpl w:val="099ABB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E740FF"/>
    <w:multiLevelType w:val="hybridMultilevel"/>
    <w:tmpl w:val="66AA0726"/>
    <w:lvl w:ilvl="0" w:tplc="BD0C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0C3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5C4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C66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2B4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07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27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C94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A8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6"/>
  </w:num>
  <w:num w:numId="4">
    <w:abstractNumId w:val="16"/>
  </w:num>
  <w:num w:numId="5">
    <w:abstractNumId w:val="5"/>
  </w:num>
  <w:num w:numId="6">
    <w:abstractNumId w:val="3"/>
  </w:num>
  <w:num w:numId="7">
    <w:abstractNumId w:val="15"/>
  </w:num>
  <w:num w:numId="8">
    <w:abstractNumId w:val="12"/>
  </w:num>
  <w:num w:numId="9">
    <w:abstractNumId w:val="24"/>
  </w:num>
  <w:num w:numId="10">
    <w:abstractNumId w:val="19"/>
  </w:num>
  <w:num w:numId="11">
    <w:abstractNumId w:val="2"/>
  </w:num>
  <w:num w:numId="12">
    <w:abstractNumId w:val="13"/>
  </w:num>
  <w:num w:numId="13">
    <w:abstractNumId w:val="8"/>
  </w:num>
  <w:num w:numId="14">
    <w:abstractNumId w:val="23"/>
  </w:num>
  <w:num w:numId="15">
    <w:abstractNumId w:val="18"/>
  </w:num>
  <w:num w:numId="16">
    <w:abstractNumId w:val="7"/>
  </w:num>
  <w:num w:numId="17">
    <w:abstractNumId w:val="11"/>
  </w:num>
  <w:num w:numId="18">
    <w:abstractNumId w:val="4"/>
  </w:num>
  <w:num w:numId="19">
    <w:abstractNumId w:val="14"/>
  </w:num>
  <w:num w:numId="20">
    <w:abstractNumId w:val="21"/>
  </w:num>
  <w:num w:numId="21">
    <w:abstractNumId w:val="10"/>
  </w:num>
  <w:num w:numId="22">
    <w:abstractNumId w:val="17"/>
  </w:num>
  <w:num w:numId="23">
    <w:abstractNumId w:val="0"/>
  </w:num>
  <w:num w:numId="24">
    <w:abstractNumId w:val="2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attachedTemplate r:id="rId1"/>
  <w:defaultTabStop w:val="708"/>
  <w:hyphenationZone w:val="283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1E"/>
    <w:rsid w:val="00013ABB"/>
    <w:rsid w:val="000151A3"/>
    <w:rsid w:val="00016D01"/>
    <w:rsid w:val="00025666"/>
    <w:rsid w:val="00060E0D"/>
    <w:rsid w:val="00062CA9"/>
    <w:rsid w:val="0008141F"/>
    <w:rsid w:val="00087A85"/>
    <w:rsid w:val="00091CC5"/>
    <w:rsid w:val="000A0934"/>
    <w:rsid w:val="000E21F0"/>
    <w:rsid w:val="000E3AB5"/>
    <w:rsid w:val="000F6539"/>
    <w:rsid w:val="00111F24"/>
    <w:rsid w:val="00126114"/>
    <w:rsid w:val="00132B3E"/>
    <w:rsid w:val="0013745F"/>
    <w:rsid w:val="001569BC"/>
    <w:rsid w:val="001743CE"/>
    <w:rsid w:val="00177A82"/>
    <w:rsid w:val="00195F5D"/>
    <w:rsid w:val="001D0F02"/>
    <w:rsid w:val="001D11BE"/>
    <w:rsid w:val="002219DB"/>
    <w:rsid w:val="00222D72"/>
    <w:rsid w:val="00226C4D"/>
    <w:rsid w:val="00246F4F"/>
    <w:rsid w:val="00266FB6"/>
    <w:rsid w:val="00274A64"/>
    <w:rsid w:val="002B0BD1"/>
    <w:rsid w:val="002C4FE0"/>
    <w:rsid w:val="003170B2"/>
    <w:rsid w:val="00325A8B"/>
    <w:rsid w:val="0032691E"/>
    <w:rsid w:val="00341F1F"/>
    <w:rsid w:val="00371F07"/>
    <w:rsid w:val="00385882"/>
    <w:rsid w:val="003866B3"/>
    <w:rsid w:val="003A0DFA"/>
    <w:rsid w:val="003A5DA4"/>
    <w:rsid w:val="003C5D14"/>
    <w:rsid w:val="003F326C"/>
    <w:rsid w:val="00415C78"/>
    <w:rsid w:val="00445EF5"/>
    <w:rsid w:val="00460585"/>
    <w:rsid w:val="00475159"/>
    <w:rsid w:val="004842CA"/>
    <w:rsid w:val="00491875"/>
    <w:rsid w:val="0049595E"/>
    <w:rsid w:val="004B0146"/>
    <w:rsid w:val="004F55BB"/>
    <w:rsid w:val="00505689"/>
    <w:rsid w:val="005116C2"/>
    <w:rsid w:val="005345D7"/>
    <w:rsid w:val="00544F65"/>
    <w:rsid w:val="00556552"/>
    <w:rsid w:val="0057019C"/>
    <w:rsid w:val="00586E00"/>
    <w:rsid w:val="00596C6F"/>
    <w:rsid w:val="00597082"/>
    <w:rsid w:val="005A42FE"/>
    <w:rsid w:val="005C6D1E"/>
    <w:rsid w:val="005F7271"/>
    <w:rsid w:val="0060570F"/>
    <w:rsid w:val="0064328B"/>
    <w:rsid w:val="0065284E"/>
    <w:rsid w:val="006840A7"/>
    <w:rsid w:val="006D2E6A"/>
    <w:rsid w:val="006D3806"/>
    <w:rsid w:val="00722A29"/>
    <w:rsid w:val="007748C2"/>
    <w:rsid w:val="00781365"/>
    <w:rsid w:val="007F68D1"/>
    <w:rsid w:val="00822FDD"/>
    <w:rsid w:val="00846A07"/>
    <w:rsid w:val="0086586D"/>
    <w:rsid w:val="00881D77"/>
    <w:rsid w:val="008A42BF"/>
    <w:rsid w:val="008A5DC2"/>
    <w:rsid w:val="008E13FA"/>
    <w:rsid w:val="008F34E4"/>
    <w:rsid w:val="00926C56"/>
    <w:rsid w:val="00961A2C"/>
    <w:rsid w:val="009765CE"/>
    <w:rsid w:val="00987C36"/>
    <w:rsid w:val="009E5E71"/>
    <w:rsid w:val="009F5297"/>
    <w:rsid w:val="00A536A6"/>
    <w:rsid w:val="00A54AF8"/>
    <w:rsid w:val="00A76F77"/>
    <w:rsid w:val="00A96174"/>
    <w:rsid w:val="00AC4E85"/>
    <w:rsid w:val="00AD1A90"/>
    <w:rsid w:val="00AE0711"/>
    <w:rsid w:val="00B111B2"/>
    <w:rsid w:val="00B2373B"/>
    <w:rsid w:val="00B36B9F"/>
    <w:rsid w:val="00B52918"/>
    <w:rsid w:val="00B83EC2"/>
    <w:rsid w:val="00BB2830"/>
    <w:rsid w:val="00BB7D90"/>
    <w:rsid w:val="00BC3804"/>
    <w:rsid w:val="00BC7BC3"/>
    <w:rsid w:val="00BD0096"/>
    <w:rsid w:val="00BE0F81"/>
    <w:rsid w:val="00BF7F10"/>
    <w:rsid w:val="00C102C2"/>
    <w:rsid w:val="00C12641"/>
    <w:rsid w:val="00C23B8E"/>
    <w:rsid w:val="00C437FF"/>
    <w:rsid w:val="00C505DF"/>
    <w:rsid w:val="00C5126A"/>
    <w:rsid w:val="00C53CAD"/>
    <w:rsid w:val="00C64C99"/>
    <w:rsid w:val="00C84A5C"/>
    <w:rsid w:val="00CB07B3"/>
    <w:rsid w:val="00CF04FE"/>
    <w:rsid w:val="00CF6C1F"/>
    <w:rsid w:val="00D03BEA"/>
    <w:rsid w:val="00D15D93"/>
    <w:rsid w:val="00D20E1B"/>
    <w:rsid w:val="00D42AEE"/>
    <w:rsid w:val="00D46ED5"/>
    <w:rsid w:val="00D756C8"/>
    <w:rsid w:val="00DA3C36"/>
    <w:rsid w:val="00E15A23"/>
    <w:rsid w:val="00E1731E"/>
    <w:rsid w:val="00E259BB"/>
    <w:rsid w:val="00E76510"/>
    <w:rsid w:val="00E858D2"/>
    <w:rsid w:val="00EA30AC"/>
    <w:rsid w:val="00EB6301"/>
    <w:rsid w:val="00EC1D6C"/>
    <w:rsid w:val="00EE7094"/>
    <w:rsid w:val="00EF0E0F"/>
    <w:rsid w:val="00F01F50"/>
    <w:rsid w:val="00F05701"/>
    <w:rsid w:val="00F30398"/>
    <w:rsid w:val="00F43213"/>
    <w:rsid w:val="00F53AF8"/>
    <w:rsid w:val="00FB1282"/>
    <w:rsid w:val="00FE240D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52F9CDA7"/>
  <w15:chartTrackingRefBased/>
  <w15:docId w15:val="{F56E55F5-6AB7-4177-8821-49C98653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3BEA"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basedOn w:val="Normale"/>
    <w:uiPriority w:val="34"/>
    <w:qFormat/>
    <w:rsid w:val="00E1731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11B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11B2"/>
    <w:rPr>
      <w:rFonts w:ascii="Times New Roman" w:hAnsi="Times New Roman" w:cs="Times New Roman"/>
      <w:sz w:val="18"/>
      <w:szCs w:val="18"/>
    </w:rPr>
  </w:style>
  <w:style w:type="table" w:styleId="Grigliatabella">
    <w:name w:val="Table Grid"/>
    <w:basedOn w:val="Tabellanormale"/>
    <w:uiPriority w:val="39"/>
    <w:rsid w:val="00B1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B1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F6C1F"/>
  </w:style>
  <w:style w:type="character" w:customStyle="1" w:styleId="apple-converted-space">
    <w:name w:val="apple-converted-space"/>
    <w:basedOn w:val="Carpredefinitoparagrafo"/>
    <w:rsid w:val="00CF6C1F"/>
  </w:style>
  <w:style w:type="character" w:styleId="Rimandocommento">
    <w:name w:val="annotation reference"/>
    <w:basedOn w:val="Carpredefinitoparagrafo"/>
    <w:uiPriority w:val="99"/>
    <w:semiHidden/>
    <w:unhideWhenUsed/>
    <w:rsid w:val="00E76510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76510"/>
    <w:pPr>
      <w:spacing w:after="200" w:line="240" w:lineRule="auto"/>
    </w:pPr>
    <w:rPr>
      <w:sz w:val="24"/>
      <w:szCs w:val="24"/>
      <w:lang w:val="en-GB" w:eastAsia="en-GB" w:bidi="en-GB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76510"/>
    <w:rPr>
      <w:sz w:val="24"/>
      <w:szCs w:val="24"/>
      <w:lang w:val="en-GB" w:eastAsia="en-GB" w:bidi="en-GB"/>
    </w:rPr>
  </w:style>
  <w:style w:type="paragraph" w:customStyle="1" w:styleId="Sezione2">
    <w:name w:val="Sezione 2"/>
    <w:basedOn w:val="Elenco"/>
    <w:rsid w:val="008E13FA"/>
    <w:pPr>
      <w:tabs>
        <w:tab w:val="right" w:pos="8640"/>
      </w:tabs>
      <w:overflowPunct w:val="0"/>
      <w:autoSpaceDE w:val="0"/>
      <w:autoSpaceDN w:val="0"/>
      <w:adjustRightInd w:val="0"/>
      <w:spacing w:after="0" w:line="240" w:lineRule="auto"/>
      <w:ind w:left="0" w:firstLine="0"/>
      <w:contextualSpacing w:val="0"/>
      <w:textAlignment w:val="baseline"/>
    </w:pPr>
    <w:rPr>
      <w:rFonts w:ascii="Times New Roman" w:eastAsia="Times New Roman" w:hAnsi="Times New Roman" w:cs="Times New Roman"/>
      <w:b/>
      <w:spacing w:val="-2"/>
      <w:szCs w:val="24"/>
      <w:lang w:val="en-GB" w:eastAsia="en-GB" w:bidi="en-GB"/>
    </w:rPr>
  </w:style>
  <w:style w:type="paragraph" w:styleId="Elenco">
    <w:name w:val="List"/>
    <w:basedOn w:val="Normale"/>
    <w:uiPriority w:val="99"/>
    <w:semiHidden/>
    <w:unhideWhenUsed/>
    <w:rsid w:val="008E13FA"/>
    <w:pPr>
      <w:ind w:left="283" w:hanging="283"/>
      <w:contextualSpacing/>
    </w:p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74A64"/>
    <w:pPr>
      <w:spacing w:after="160"/>
    </w:pPr>
    <w:rPr>
      <w:b/>
      <w:bCs/>
      <w:sz w:val="20"/>
      <w:szCs w:val="20"/>
      <w:lang w:val="it-IT" w:eastAsia="en-US" w:bidi="ar-SA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74A64"/>
    <w:rPr>
      <w:b/>
      <w:bCs/>
      <w:sz w:val="20"/>
      <w:szCs w:val="20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65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4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89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70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4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igital360it.sharepoint.com/sites/ProgettoVeLa-SW/Documenti%20condivisi/General/01%20-%20Materiale/Materiale%20Cliente/Materiale%20su%20Teams/Immagine%20coordinata/documento_VeLA_3logh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07F1BEE4065F42818C5C617C988DD5" ma:contentTypeVersion="6" ma:contentTypeDescription="Creare un nuovo documento." ma:contentTypeScope="" ma:versionID="8b111e4734d098694fab975a736e5ece">
  <xsd:schema xmlns:xsd="http://www.w3.org/2001/XMLSchema" xmlns:xs="http://www.w3.org/2001/XMLSchema" xmlns:p="http://schemas.microsoft.com/office/2006/metadata/properties" xmlns:ns2="6af0d2e8-0f51-44b6-8e45-748a74c12944" targetNamespace="http://schemas.microsoft.com/office/2006/metadata/properties" ma:root="true" ma:fieldsID="5002aa01b6e95bb5891aca66e5222117" ns2:_="">
    <xsd:import namespace="6af0d2e8-0f51-44b6-8e45-748a74c129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0d2e8-0f51-44b6-8e45-748a74c12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C96FF-69C5-4964-B571-42815EA43F03}"/>
</file>

<file path=customXml/itemProps2.xml><?xml version="1.0" encoding="utf-8"?>
<ds:datastoreItem xmlns:ds="http://schemas.openxmlformats.org/officeDocument/2006/customXml" ds:itemID="{A4D7058C-5A4E-4B7E-980D-FA004F3B0B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22D9E9-2C3B-4A25-BDD0-ADC71BAA0D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1AABE0-00C9-EE4F-A933-64DAA8F03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documento_VeLA_3loghi.dotx</Template>
  <TotalTime>13</TotalTime>
  <Pages>7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PIANIFICAZIONE ATTIVITA’ TEAM TRASVERSALE KPI &amp; MONITORAGGIO</vt:lpstr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DI VALUTAZIONE</dc:title>
  <dc:subject/>
  <dc:creator>Laura</dc:creator>
  <cp:keywords/>
  <dc:description/>
  <cp:lastModifiedBy>Maria Antonietta Caucci</cp:lastModifiedBy>
  <cp:revision>15</cp:revision>
  <cp:lastPrinted>2019-03-20T15:53:00Z</cp:lastPrinted>
  <dcterms:created xsi:type="dcterms:W3CDTF">2019-03-25T09:36:00Z</dcterms:created>
  <dcterms:modified xsi:type="dcterms:W3CDTF">2019-06-13T07:37:00Z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0x010100EF07F1BEE4065F42818C5C617C988DD5</vt:lpwstr>
  </property>
  <property fmtid="{D5CDD505-2E9C-101B-9397-08002B2CF9AE}" pid="3" name="AuthorIds_UIVersion_1024">
    <vt:lpwstr>14</vt:lpwstr>
  </property>
</Properties>
</file>