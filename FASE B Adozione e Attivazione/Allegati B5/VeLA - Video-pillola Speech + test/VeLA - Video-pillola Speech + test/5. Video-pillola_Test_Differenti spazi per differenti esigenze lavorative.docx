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color w:val="0069A0"/>
          <w:sz w:val="96"/>
          <w:szCs w:val="72"/>
          <w:lang w:eastAsia="it-IT"/>
        </w:rPr>
        <w:id w:val="1524983944"/>
        <w:docPartObj>
          <w:docPartGallery w:val="Cover Pages"/>
          <w:docPartUnique/>
        </w:docPartObj>
      </w:sdtPr>
      <w:sdtEndPr>
        <w:rPr>
          <w:szCs w:val="24"/>
        </w:rPr>
      </w:sdtEndPr>
      <w:sdtContent>
        <w:p w14:paraId="4D66AAC6" w14:textId="77777777" w:rsidR="00B36B9F" w:rsidRDefault="00B36B9F"/>
        <w:p w14:paraId="76B257E0" w14:textId="77777777" w:rsidR="00B36B9F" w:rsidRPr="001D11BE" w:rsidRDefault="00B36B9F" w:rsidP="000151A3">
          <w:pPr>
            <w:pStyle w:val="Titolofrontespizio"/>
            <w:rPr>
              <w:lang w:eastAsia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38BCC23" wp14:editId="138BCC24">
                    <wp:simplePos x="0" y="0"/>
                    <wp:positionH relativeFrom="column">
                      <wp:posOffset>-278656</wp:posOffset>
                    </wp:positionH>
                    <wp:positionV relativeFrom="paragraph">
                      <wp:posOffset>2123418</wp:posOffset>
                    </wp:positionV>
                    <wp:extent cx="6858000" cy="3137338"/>
                    <wp:effectExtent l="0" t="0" r="0" b="6350"/>
                    <wp:wrapNone/>
                    <wp:docPr id="196" name="Casella di testo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313733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alias w:val="Titolo"/>
                                  <w:tag w:val=""/>
                                  <w:id w:val="129973077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3C73C2" w14:textId="26F9D534" w:rsidR="00B36B9F" w:rsidRPr="00D562CD" w:rsidRDefault="00376D92" w:rsidP="000151A3">
                                    <w:pPr>
                                      <w:pStyle w:val="Titolofrontespizio"/>
                                      <w:rPr>
                                        <w:rFonts w:ascii="Arial" w:hAnsi="Arial" w:cs="Arial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52"/>
                                        <w:szCs w:val="52"/>
                                      </w:rPr>
                                      <w:t>5. Video-pillola_Test_Differenti spazi per differenti esigenze lavorative</w:t>
                                    </w:r>
                                  </w:p>
                                </w:sdtContent>
                              </w:sdt>
                              <w:p w14:paraId="5B48B00D" w14:textId="77777777" w:rsidR="003A7F24" w:rsidRDefault="001B4A4C" w:rsidP="000151A3">
                                <w:pPr>
                                  <w:pStyle w:val="Sottotitolofrontespizio"/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</w:pPr>
                                <w:r w:rsidRPr="00D562CD"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t>Video-pillola n.</w:t>
                                </w:r>
                                <w:r w:rsidR="00B56315"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t>5</w:t>
                                </w:r>
                              </w:p>
                              <w:p w14:paraId="4B319379" w14:textId="25B0683E" w:rsidR="00881D77" w:rsidRPr="00D562CD" w:rsidRDefault="003A7F24" w:rsidP="000151A3">
                                <w:pPr>
                                  <w:pStyle w:val="Sottotitolofrontespizio"/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t>Test di autovalutazione</w:t>
                                </w:r>
                                <w:r w:rsidR="007F68D1" w:rsidRPr="00D562CD"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8BCC23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96" o:spid="_x0000_s1026" type="#_x0000_t202" style="position:absolute;left:0;text-align:left;margin-left:-21.95pt;margin-top:167.2pt;width:540pt;height:247.0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" fillcolor="white [3212]" stroked="f" strokeweight=".5pt">
                    <v:textbox inset="36pt,7.2pt,36pt,7.2pt">
                      <w:txbxContent>
                        <w:sdt>
                          <w:sdtPr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alias w:val="Titolo"/>
                            <w:tag w:val=""/>
                            <w:id w:val="12997307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53C73C2" w14:textId="26F9D534" w:rsidR="00B36B9F" w:rsidRPr="00D562CD" w:rsidRDefault="00376D92" w:rsidP="000151A3">
                              <w:pPr>
                                <w:pStyle w:val="Titolofrontespizio"/>
                                <w:rPr>
                                  <w:rFonts w:ascii="Arial" w:hAnsi="Arial" w:cs="Arial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2"/>
                                  <w:szCs w:val="52"/>
                                </w:rPr>
                                <w:t>5. Video-pillola_Test_Differenti spazi per differenti esigenze lavorative</w:t>
                              </w:r>
                            </w:p>
                          </w:sdtContent>
                        </w:sdt>
                        <w:p w14:paraId="5B48B00D" w14:textId="77777777" w:rsidR="003A7F24" w:rsidRDefault="001B4A4C" w:rsidP="000151A3">
                          <w:pPr>
                            <w:pStyle w:val="Sottotitolofrontespizio"/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</w:pPr>
                          <w:r w:rsidRPr="00D562CD"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t>Video-pillola n.</w:t>
                          </w:r>
                          <w:r w:rsidR="00B56315"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t>5</w:t>
                          </w:r>
                        </w:p>
                        <w:p w14:paraId="4B319379" w14:textId="25B0683E" w:rsidR="00881D77" w:rsidRPr="00D562CD" w:rsidRDefault="003A7F24" w:rsidP="000151A3">
                          <w:pPr>
                            <w:pStyle w:val="Sottotitolofrontespizio"/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t>Test di autovalutazione</w:t>
                          </w:r>
                          <w:r w:rsidR="007F68D1" w:rsidRPr="00D562CD"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szCs w:val="24"/>
            </w:rPr>
            <w:br w:type="page"/>
          </w:r>
        </w:p>
      </w:sdtContent>
    </w:sdt>
    <w:p w14:paraId="1E7555F8" w14:textId="77777777" w:rsidR="003A7F24" w:rsidRPr="003A7F24" w:rsidRDefault="003A7F24" w:rsidP="003A7F24">
      <w:pPr>
        <w:ind w:left="720" w:hanging="360"/>
        <w:rPr>
          <w:rFonts w:ascii="Arial" w:hAnsi="Arial" w:cs="Arial"/>
          <w:b/>
          <w:sz w:val="28"/>
          <w:szCs w:val="28"/>
        </w:rPr>
      </w:pPr>
      <w:r w:rsidRPr="003A7F24">
        <w:rPr>
          <w:rFonts w:ascii="Arial" w:hAnsi="Arial" w:cs="Arial"/>
          <w:b/>
          <w:sz w:val="28"/>
          <w:szCs w:val="28"/>
        </w:rPr>
        <w:lastRenderedPageBreak/>
        <w:t>In verde sono evidenziate le risposte corrette per ciascuna domanda</w:t>
      </w:r>
    </w:p>
    <w:p w14:paraId="166FD8B9" w14:textId="77777777" w:rsidR="003A7F24" w:rsidRPr="003A7F24" w:rsidRDefault="003A7F24" w:rsidP="003A7F24">
      <w:pPr>
        <w:ind w:left="720" w:hanging="360"/>
        <w:rPr>
          <w:rFonts w:ascii="Arial" w:hAnsi="Arial" w:cs="Arial"/>
          <w:sz w:val="28"/>
          <w:szCs w:val="28"/>
        </w:rPr>
      </w:pPr>
    </w:p>
    <w:p w14:paraId="5BD9EB93" w14:textId="77777777" w:rsidR="003A7F24" w:rsidRPr="003A7F24" w:rsidRDefault="003A7F24" w:rsidP="003A7F24">
      <w:pPr>
        <w:pStyle w:val="Paragrafoelenco"/>
        <w:numPr>
          <w:ilvl w:val="0"/>
          <w:numId w:val="41"/>
        </w:numPr>
        <w:rPr>
          <w:rFonts w:ascii="Arial" w:hAnsi="Arial" w:cs="Arial"/>
          <w:sz w:val="28"/>
          <w:szCs w:val="28"/>
        </w:rPr>
      </w:pPr>
      <w:r w:rsidRPr="003A7F24">
        <w:rPr>
          <w:rFonts w:ascii="Arial" w:hAnsi="Arial" w:cs="Arial"/>
          <w:sz w:val="28"/>
          <w:szCs w:val="28"/>
        </w:rPr>
        <w:t>Secondo il modello dell’Activity Based Working, quali sono le 4 esigenze che caratterizzano le attività lavorative?</w:t>
      </w:r>
    </w:p>
    <w:p w14:paraId="522F5359" w14:textId="77777777" w:rsidR="003A7F24" w:rsidRPr="003A7F24" w:rsidRDefault="003A7F24" w:rsidP="003A7F24">
      <w:pPr>
        <w:pStyle w:val="Paragrafoelenco"/>
        <w:rPr>
          <w:rFonts w:ascii="Arial" w:hAnsi="Arial" w:cs="Arial"/>
          <w:sz w:val="28"/>
          <w:szCs w:val="28"/>
        </w:rPr>
      </w:pPr>
    </w:p>
    <w:p w14:paraId="7C9D5B37" w14:textId="77777777" w:rsidR="003A7F24" w:rsidRPr="003A7F24" w:rsidRDefault="003A7F24" w:rsidP="003A7F24">
      <w:pPr>
        <w:pStyle w:val="Paragrafoelenco"/>
        <w:numPr>
          <w:ilvl w:val="0"/>
          <w:numId w:val="44"/>
        </w:numPr>
        <w:rPr>
          <w:rFonts w:ascii="Arial" w:hAnsi="Arial" w:cs="Arial"/>
          <w:sz w:val="28"/>
          <w:szCs w:val="28"/>
          <w:highlight w:val="green"/>
        </w:rPr>
      </w:pPr>
      <w:r w:rsidRPr="003A7F24">
        <w:rPr>
          <w:rFonts w:ascii="Arial" w:hAnsi="Arial" w:cs="Arial"/>
          <w:sz w:val="28"/>
          <w:szCs w:val="28"/>
          <w:highlight w:val="green"/>
        </w:rPr>
        <w:t>Concentrazione, Comunicazione, Collaborazione e Creatività</w:t>
      </w:r>
    </w:p>
    <w:p w14:paraId="3BC13DAC" w14:textId="77777777" w:rsidR="003A7F24" w:rsidRPr="003A7F24" w:rsidRDefault="003A7F24" w:rsidP="003A7F24">
      <w:pPr>
        <w:pStyle w:val="Paragrafoelenco"/>
        <w:numPr>
          <w:ilvl w:val="0"/>
          <w:numId w:val="44"/>
        </w:numPr>
        <w:rPr>
          <w:rFonts w:ascii="Arial" w:hAnsi="Arial" w:cs="Arial"/>
          <w:sz w:val="28"/>
          <w:szCs w:val="28"/>
        </w:rPr>
      </w:pPr>
      <w:r w:rsidRPr="003A7F24">
        <w:rPr>
          <w:rFonts w:ascii="Arial" w:hAnsi="Arial" w:cs="Arial"/>
          <w:sz w:val="28"/>
          <w:szCs w:val="28"/>
        </w:rPr>
        <w:t xml:space="preserve">Concentrazione, Cambiamento, Criticità e Condivisione </w:t>
      </w:r>
    </w:p>
    <w:p w14:paraId="7F67D083" w14:textId="77777777" w:rsidR="003A7F24" w:rsidRPr="003A7F24" w:rsidRDefault="003A7F24" w:rsidP="003A7F24">
      <w:pPr>
        <w:pStyle w:val="Paragrafoelenco"/>
        <w:numPr>
          <w:ilvl w:val="0"/>
          <w:numId w:val="44"/>
        </w:numPr>
        <w:rPr>
          <w:rFonts w:ascii="Arial" w:hAnsi="Arial" w:cs="Arial"/>
          <w:sz w:val="28"/>
          <w:szCs w:val="28"/>
        </w:rPr>
      </w:pPr>
      <w:r w:rsidRPr="003A7F24">
        <w:rPr>
          <w:rFonts w:ascii="Arial" w:hAnsi="Arial" w:cs="Arial"/>
          <w:sz w:val="28"/>
          <w:szCs w:val="28"/>
        </w:rPr>
        <w:t>Collaborazione, Calendarizzazione, Cambiamento e Customizzazione</w:t>
      </w:r>
    </w:p>
    <w:p w14:paraId="4CB73A69" w14:textId="77777777" w:rsidR="003A7F24" w:rsidRPr="003A7F24" w:rsidRDefault="003A7F24" w:rsidP="003A7F24">
      <w:pPr>
        <w:pStyle w:val="Paragrafoelenco"/>
        <w:numPr>
          <w:ilvl w:val="0"/>
          <w:numId w:val="44"/>
        </w:numPr>
        <w:rPr>
          <w:rFonts w:ascii="Arial" w:hAnsi="Arial" w:cs="Arial"/>
          <w:sz w:val="28"/>
          <w:szCs w:val="28"/>
        </w:rPr>
      </w:pPr>
      <w:r w:rsidRPr="003A7F24">
        <w:rPr>
          <w:rFonts w:ascii="Arial" w:hAnsi="Arial" w:cs="Arial"/>
          <w:sz w:val="28"/>
          <w:szCs w:val="28"/>
        </w:rPr>
        <w:t>Customizzazione, Concentrazione, Creatività e Cambiamento</w:t>
      </w:r>
    </w:p>
    <w:p w14:paraId="2C489BB2" w14:textId="77777777" w:rsidR="003A7F24" w:rsidRPr="003A7F24" w:rsidRDefault="003A7F24" w:rsidP="003A7F24">
      <w:pPr>
        <w:pStyle w:val="Paragrafoelenco"/>
        <w:rPr>
          <w:rFonts w:ascii="Arial" w:hAnsi="Arial" w:cs="Arial"/>
          <w:sz w:val="28"/>
          <w:szCs w:val="28"/>
        </w:rPr>
      </w:pPr>
    </w:p>
    <w:p w14:paraId="7889D56D" w14:textId="77777777" w:rsidR="003A7F24" w:rsidRPr="003A7F24" w:rsidRDefault="003A7F24" w:rsidP="003A7F24">
      <w:pPr>
        <w:pStyle w:val="Paragrafoelenco"/>
        <w:numPr>
          <w:ilvl w:val="0"/>
          <w:numId w:val="41"/>
        </w:numPr>
        <w:rPr>
          <w:rFonts w:ascii="Arial" w:hAnsi="Arial" w:cs="Arial"/>
          <w:sz w:val="28"/>
          <w:szCs w:val="28"/>
        </w:rPr>
      </w:pPr>
      <w:r w:rsidRPr="003A7F24">
        <w:rPr>
          <w:rFonts w:ascii="Arial" w:hAnsi="Arial" w:cs="Arial"/>
          <w:sz w:val="28"/>
          <w:szCs w:val="28"/>
        </w:rPr>
        <w:t>I cosiddetti “Focused Workers” sono coloro che:</w:t>
      </w:r>
    </w:p>
    <w:p w14:paraId="5ACDA7AA" w14:textId="77777777" w:rsidR="003A7F24" w:rsidRPr="003A7F24" w:rsidRDefault="003A7F24" w:rsidP="003A7F24">
      <w:pPr>
        <w:pStyle w:val="Paragrafoelenco"/>
        <w:rPr>
          <w:rFonts w:ascii="Arial" w:hAnsi="Arial" w:cs="Arial"/>
          <w:sz w:val="28"/>
          <w:szCs w:val="28"/>
        </w:rPr>
      </w:pPr>
    </w:p>
    <w:p w14:paraId="1EA60258" w14:textId="77777777" w:rsidR="003A7F24" w:rsidRPr="003A7F24" w:rsidRDefault="003A7F24" w:rsidP="003A7F24">
      <w:pPr>
        <w:pStyle w:val="Paragrafoelenco"/>
        <w:numPr>
          <w:ilvl w:val="0"/>
          <w:numId w:val="42"/>
        </w:numPr>
        <w:rPr>
          <w:rFonts w:ascii="Arial" w:hAnsi="Arial" w:cs="Arial"/>
          <w:sz w:val="28"/>
          <w:szCs w:val="28"/>
        </w:rPr>
      </w:pPr>
      <w:r w:rsidRPr="003A7F24">
        <w:rPr>
          <w:rFonts w:ascii="Arial" w:hAnsi="Arial" w:cs="Arial"/>
          <w:sz w:val="28"/>
          <w:szCs w:val="28"/>
        </w:rPr>
        <w:t>Svolgono principalmente attività basate sulla collaborazione</w:t>
      </w:r>
    </w:p>
    <w:p w14:paraId="61B4BEC9" w14:textId="77777777" w:rsidR="003A7F24" w:rsidRPr="003A7F24" w:rsidRDefault="003A7F24" w:rsidP="003A7F24">
      <w:pPr>
        <w:pStyle w:val="Paragrafoelenco"/>
        <w:numPr>
          <w:ilvl w:val="0"/>
          <w:numId w:val="42"/>
        </w:numPr>
        <w:rPr>
          <w:rFonts w:ascii="Arial" w:hAnsi="Arial" w:cs="Arial"/>
          <w:sz w:val="28"/>
          <w:szCs w:val="28"/>
          <w:highlight w:val="green"/>
        </w:rPr>
      </w:pPr>
      <w:r w:rsidRPr="003A7F24">
        <w:rPr>
          <w:rFonts w:ascii="Arial" w:hAnsi="Arial" w:cs="Arial"/>
          <w:sz w:val="28"/>
          <w:szCs w:val="28"/>
          <w:highlight w:val="green"/>
        </w:rPr>
        <w:t>Svolgono per la maggior parte del proprio tempo attività di concentrazione</w:t>
      </w:r>
    </w:p>
    <w:p w14:paraId="6E081689" w14:textId="77777777" w:rsidR="003A7F24" w:rsidRPr="003A7F24" w:rsidRDefault="003A7F24" w:rsidP="003A7F24">
      <w:pPr>
        <w:pStyle w:val="Paragrafoelenco"/>
        <w:numPr>
          <w:ilvl w:val="0"/>
          <w:numId w:val="42"/>
        </w:numPr>
        <w:rPr>
          <w:rFonts w:ascii="Arial" w:hAnsi="Arial" w:cs="Arial"/>
          <w:sz w:val="28"/>
          <w:szCs w:val="28"/>
        </w:rPr>
      </w:pPr>
      <w:r w:rsidRPr="003A7F24">
        <w:rPr>
          <w:rFonts w:ascii="Arial" w:hAnsi="Arial" w:cs="Arial"/>
          <w:sz w:val="28"/>
          <w:szCs w:val="28"/>
        </w:rPr>
        <w:t>Si dedicano principalmente allo svolgimento di attività di comunicazione via telefono</w:t>
      </w:r>
    </w:p>
    <w:p w14:paraId="475566BA" w14:textId="77777777" w:rsidR="003A7F24" w:rsidRPr="003A7F24" w:rsidRDefault="003A7F24" w:rsidP="003A7F24">
      <w:pPr>
        <w:pStyle w:val="Paragrafoelenco"/>
        <w:numPr>
          <w:ilvl w:val="0"/>
          <w:numId w:val="42"/>
        </w:numPr>
        <w:rPr>
          <w:rFonts w:ascii="Arial" w:hAnsi="Arial" w:cs="Arial"/>
          <w:sz w:val="28"/>
          <w:szCs w:val="28"/>
        </w:rPr>
      </w:pPr>
      <w:r w:rsidRPr="003A7F24">
        <w:rPr>
          <w:rFonts w:ascii="Arial" w:hAnsi="Arial" w:cs="Arial"/>
          <w:sz w:val="28"/>
          <w:szCs w:val="28"/>
        </w:rPr>
        <w:t>Svolgono attività di pensiero creativo, sviluppando nuove idee e soluzioni</w:t>
      </w:r>
    </w:p>
    <w:p w14:paraId="3252C935" w14:textId="77777777" w:rsidR="003A7F24" w:rsidRPr="003A7F24" w:rsidRDefault="003A7F24" w:rsidP="003A7F24">
      <w:pPr>
        <w:pStyle w:val="Paragrafoelenco"/>
        <w:rPr>
          <w:rFonts w:ascii="Arial" w:hAnsi="Arial" w:cs="Arial"/>
          <w:sz w:val="28"/>
          <w:szCs w:val="28"/>
        </w:rPr>
      </w:pPr>
    </w:p>
    <w:p w14:paraId="2CFDD5B7" w14:textId="77777777" w:rsidR="003A7F24" w:rsidRPr="003A7F24" w:rsidRDefault="003A7F24" w:rsidP="003A7F24">
      <w:pPr>
        <w:pStyle w:val="Paragrafoelenco"/>
        <w:numPr>
          <w:ilvl w:val="0"/>
          <w:numId w:val="41"/>
        </w:numPr>
        <w:rPr>
          <w:rFonts w:ascii="Arial" w:hAnsi="Arial" w:cs="Arial"/>
          <w:sz w:val="28"/>
          <w:szCs w:val="28"/>
        </w:rPr>
      </w:pPr>
      <w:r w:rsidRPr="003A7F24">
        <w:rPr>
          <w:rFonts w:ascii="Arial" w:hAnsi="Arial" w:cs="Arial"/>
          <w:sz w:val="28"/>
          <w:szCs w:val="28"/>
        </w:rPr>
        <w:t>Per attività di concentrazione si intendono?</w:t>
      </w:r>
    </w:p>
    <w:p w14:paraId="20FC90B2" w14:textId="77777777" w:rsidR="003A7F24" w:rsidRPr="003A7F24" w:rsidRDefault="003A7F24" w:rsidP="003A7F24">
      <w:pPr>
        <w:pStyle w:val="Paragrafoelenco"/>
        <w:rPr>
          <w:rFonts w:ascii="Arial" w:hAnsi="Arial" w:cs="Arial"/>
          <w:sz w:val="28"/>
          <w:szCs w:val="28"/>
        </w:rPr>
      </w:pPr>
    </w:p>
    <w:p w14:paraId="1447AD85" w14:textId="77777777" w:rsidR="003A7F24" w:rsidRPr="003A7F24" w:rsidRDefault="003A7F24" w:rsidP="003A7F24">
      <w:pPr>
        <w:pStyle w:val="Paragrafoelenco"/>
        <w:numPr>
          <w:ilvl w:val="0"/>
          <w:numId w:val="43"/>
        </w:numPr>
        <w:ind w:left="426" w:firstLine="0"/>
        <w:rPr>
          <w:rFonts w:ascii="Arial" w:hAnsi="Arial" w:cs="Arial"/>
          <w:sz w:val="28"/>
          <w:szCs w:val="28"/>
        </w:rPr>
      </w:pPr>
      <w:r w:rsidRPr="003A7F24">
        <w:rPr>
          <w:rFonts w:ascii="Arial" w:hAnsi="Arial" w:cs="Arial"/>
          <w:sz w:val="28"/>
          <w:szCs w:val="28"/>
        </w:rPr>
        <w:t xml:space="preserve">Riunioni con clienti e fornitori </w:t>
      </w:r>
    </w:p>
    <w:p w14:paraId="1CD88B47" w14:textId="77777777" w:rsidR="003A7F24" w:rsidRPr="003A7F24" w:rsidRDefault="003A7F24" w:rsidP="003A7F24">
      <w:pPr>
        <w:pStyle w:val="Paragrafoelenco"/>
        <w:numPr>
          <w:ilvl w:val="0"/>
          <w:numId w:val="43"/>
        </w:numPr>
        <w:ind w:left="426" w:firstLine="0"/>
        <w:rPr>
          <w:rFonts w:ascii="Arial" w:hAnsi="Arial" w:cs="Arial"/>
          <w:sz w:val="28"/>
          <w:szCs w:val="28"/>
        </w:rPr>
      </w:pPr>
      <w:r w:rsidRPr="003A7F24">
        <w:rPr>
          <w:rFonts w:ascii="Arial" w:hAnsi="Arial" w:cs="Arial"/>
          <w:sz w:val="28"/>
          <w:szCs w:val="28"/>
        </w:rPr>
        <w:t>Telefonate one-to-one</w:t>
      </w:r>
    </w:p>
    <w:p w14:paraId="3A63F2F8" w14:textId="77777777" w:rsidR="003A7F24" w:rsidRPr="003A7F24" w:rsidRDefault="003A7F24" w:rsidP="003A7F24">
      <w:pPr>
        <w:pStyle w:val="Paragrafoelenco"/>
        <w:numPr>
          <w:ilvl w:val="0"/>
          <w:numId w:val="43"/>
        </w:numPr>
        <w:ind w:left="426" w:firstLine="0"/>
        <w:rPr>
          <w:rFonts w:ascii="Arial" w:hAnsi="Arial" w:cs="Arial"/>
          <w:sz w:val="28"/>
          <w:szCs w:val="28"/>
          <w:highlight w:val="green"/>
        </w:rPr>
      </w:pPr>
      <w:r w:rsidRPr="003A7F24">
        <w:rPr>
          <w:rFonts w:ascii="Arial" w:hAnsi="Arial" w:cs="Arial"/>
          <w:sz w:val="28"/>
          <w:szCs w:val="28"/>
          <w:highlight w:val="green"/>
        </w:rPr>
        <w:t>Realizzazione di presentazioni e report</w:t>
      </w:r>
    </w:p>
    <w:p w14:paraId="276CD535" w14:textId="77777777" w:rsidR="003A7F24" w:rsidRPr="003A7F24" w:rsidRDefault="003A7F24" w:rsidP="003A7F24">
      <w:pPr>
        <w:pStyle w:val="Paragrafoelenco"/>
        <w:numPr>
          <w:ilvl w:val="0"/>
          <w:numId w:val="43"/>
        </w:numPr>
        <w:ind w:left="426" w:firstLine="0"/>
        <w:rPr>
          <w:rFonts w:ascii="Arial" w:hAnsi="Arial" w:cs="Arial"/>
          <w:sz w:val="28"/>
          <w:szCs w:val="28"/>
        </w:rPr>
      </w:pPr>
      <w:r w:rsidRPr="003A7F24">
        <w:rPr>
          <w:rFonts w:ascii="Arial" w:hAnsi="Arial" w:cs="Arial"/>
          <w:sz w:val="28"/>
          <w:szCs w:val="28"/>
        </w:rPr>
        <w:t>Brevi incontri con colleghi</w:t>
      </w:r>
    </w:p>
    <w:p w14:paraId="153C262D" w14:textId="77777777" w:rsidR="003A7F24" w:rsidRDefault="003A7F24" w:rsidP="003A7F24"/>
    <w:p w14:paraId="1C4CC61F" w14:textId="574F762C" w:rsidR="000A6B61" w:rsidRPr="00D562CD" w:rsidRDefault="000A6B61" w:rsidP="00D562CD">
      <w:pPr>
        <w:jc w:val="both"/>
        <w:rPr>
          <w:rFonts w:ascii="Arial" w:hAnsi="Arial" w:cs="Arial"/>
          <w:sz w:val="28"/>
          <w:szCs w:val="28"/>
        </w:rPr>
      </w:pPr>
    </w:p>
    <w:sectPr w:rsidR="000A6B61" w:rsidRPr="00D562CD" w:rsidSect="00846A0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269" w:right="1134" w:bottom="1134" w:left="1134" w:header="708" w:footer="126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559FC" w14:textId="77777777" w:rsidR="00496D30" w:rsidRDefault="00496D30" w:rsidP="00C84A5C">
      <w:pPr>
        <w:spacing w:after="0" w:line="240" w:lineRule="auto"/>
      </w:pPr>
      <w:r>
        <w:separator/>
      </w:r>
    </w:p>
  </w:endnote>
  <w:endnote w:type="continuationSeparator" w:id="0">
    <w:p w14:paraId="1A48898D" w14:textId="77777777" w:rsidR="00496D30" w:rsidRDefault="00496D30" w:rsidP="00C84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B62DD" w14:textId="77777777" w:rsidR="00C84A5C" w:rsidRDefault="00D46ED5">
    <w:pPr>
      <w:pStyle w:val="Pidipagin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38BCC31" wp14:editId="138BCC32">
          <wp:simplePos x="0" y="0"/>
          <wp:positionH relativeFrom="margin">
            <wp:posOffset>-168297</wp:posOffset>
          </wp:positionH>
          <wp:positionV relativeFrom="page">
            <wp:posOffset>10216055</wp:posOffset>
          </wp:positionV>
          <wp:extent cx="3571240" cy="257175"/>
          <wp:effectExtent l="0" t="0" r="0" b="9525"/>
          <wp:wrapNone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7124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5" behindDoc="0" locked="0" layoutInCell="1" allowOverlap="1" wp14:anchorId="138BCC33" wp14:editId="138BCC34">
          <wp:simplePos x="0" y="0"/>
          <wp:positionH relativeFrom="page">
            <wp:posOffset>-31115</wp:posOffset>
          </wp:positionH>
          <wp:positionV relativeFrom="page">
            <wp:posOffset>9869170</wp:posOffset>
          </wp:positionV>
          <wp:extent cx="7722000" cy="1609200"/>
          <wp:effectExtent l="0" t="0" r="0" b="0"/>
          <wp:wrapNone/>
          <wp:docPr id="5" name="Elemento grafico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2000" cy="160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E9755" w14:textId="77777777" w:rsidR="00B36B9F" w:rsidRDefault="00B36B9F">
    <w:pPr>
      <w:pStyle w:val="Pidipagina"/>
    </w:pPr>
    <w:r w:rsidRPr="00B36B9F">
      <w:rPr>
        <w:noProof/>
      </w:rPr>
      <w:drawing>
        <wp:anchor distT="0" distB="0" distL="114300" distR="114300" simplePos="0" relativeHeight="251664384" behindDoc="0" locked="0" layoutInCell="1" allowOverlap="1" wp14:anchorId="138BCC39" wp14:editId="138BCC3A">
          <wp:simplePos x="0" y="0"/>
          <wp:positionH relativeFrom="page">
            <wp:posOffset>-2676917</wp:posOffset>
          </wp:positionH>
          <wp:positionV relativeFrom="page">
            <wp:posOffset>9159766</wp:posOffset>
          </wp:positionV>
          <wp:extent cx="10365716" cy="2162153"/>
          <wp:effectExtent l="0" t="0" r="0" b="0"/>
          <wp:wrapNone/>
          <wp:docPr id="8" name="Elemento grafico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10396" cy="21714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6B9F">
      <w:rPr>
        <w:noProof/>
      </w:rPr>
      <w:drawing>
        <wp:anchor distT="0" distB="0" distL="114300" distR="114300" simplePos="0" relativeHeight="251665408" behindDoc="0" locked="0" layoutInCell="1" allowOverlap="1" wp14:anchorId="138BCC3B" wp14:editId="138BCC3C">
          <wp:simplePos x="0" y="0"/>
          <wp:positionH relativeFrom="margin">
            <wp:posOffset>-168297</wp:posOffset>
          </wp:positionH>
          <wp:positionV relativeFrom="page">
            <wp:posOffset>9920309</wp:posOffset>
          </wp:positionV>
          <wp:extent cx="5486400" cy="395091"/>
          <wp:effectExtent l="0" t="0" r="0" b="5080"/>
          <wp:wrapNone/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1596" cy="427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8924C" w14:textId="77777777" w:rsidR="00496D30" w:rsidRDefault="00496D30" w:rsidP="00C84A5C">
      <w:pPr>
        <w:spacing w:after="0" w:line="240" w:lineRule="auto"/>
      </w:pPr>
      <w:r>
        <w:separator/>
      </w:r>
    </w:p>
  </w:footnote>
  <w:footnote w:type="continuationSeparator" w:id="0">
    <w:p w14:paraId="2993C08B" w14:textId="77777777" w:rsidR="00496D30" w:rsidRDefault="00496D30" w:rsidP="00C84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6FF6D" w14:textId="77777777" w:rsidR="00C84A5C" w:rsidRDefault="000151A3">
    <w:pPr>
      <w:pStyle w:val="Intestazion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8BCC2D" wp14:editId="138BCC2E">
          <wp:simplePos x="0" y="0"/>
          <wp:positionH relativeFrom="column">
            <wp:posOffset>1880695</wp:posOffset>
          </wp:positionH>
          <wp:positionV relativeFrom="page">
            <wp:posOffset>-62230</wp:posOffset>
          </wp:positionV>
          <wp:extent cx="5690870" cy="804042"/>
          <wp:effectExtent l="0" t="0" r="5080" b="0"/>
          <wp:wrapNone/>
          <wp:docPr id="2" name="Elemento grafic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0870" cy="8040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6ED5">
      <w:rPr>
        <w:noProof/>
      </w:rPr>
      <w:drawing>
        <wp:anchor distT="0" distB="0" distL="114300" distR="114300" simplePos="0" relativeHeight="251658240" behindDoc="0" locked="0" layoutInCell="1" allowOverlap="1" wp14:anchorId="138BCC2F" wp14:editId="138BCC30">
          <wp:simplePos x="0" y="0"/>
          <wp:positionH relativeFrom="column">
            <wp:posOffset>-26035</wp:posOffset>
          </wp:positionH>
          <wp:positionV relativeFrom="paragraph">
            <wp:posOffset>-118701</wp:posOffset>
          </wp:positionV>
          <wp:extent cx="1403131" cy="720014"/>
          <wp:effectExtent l="0" t="0" r="6985" b="4445"/>
          <wp:wrapNone/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131" cy="7200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36B9F">
      <w:t xml:space="preserve">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2FC4F" w14:textId="77777777" w:rsidR="00B36B9F" w:rsidRDefault="00B36B9F">
    <w:pPr>
      <w:pStyle w:val="Intestazione"/>
    </w:pPr>
    <w:r>
      <w:rPr>
        <w:noProof/>
      </w:rPr>
      <w:drawing>
        <wp:anchor distT="0" distB="0" distL="114300" distR="114300" simplePos="0" relativeHeight="251669504" behindDoc="0" locked="0" layoutInCell="1" allowOverlap="1" wp14:anchorId="138BCC35" wp14:editId="138BCC36">
          <wp:simplePos x="0" y="0"/>
          <wp:positionH relativeFrom="column">
            <wp:posOffset>5123</wp:posOffset>
          </wp:positionH>
          <wp:positionV relativeFrom="page">
            <wp:posOffset>-31530</wp:posOffset>
          </wp:positionV>
          <wp:extent cx="8224789" cy="1663590"/>
          <wp:effectExtent l="0" t="0" r="5080" b="0"/>
          <wp:wrapNone/>
          <wp:docPr id="6" name="Elemento grafico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58706" cy="167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1" wp14:anchorId="138BCC37" wp14:editId="138BCC38">
          <wp:simplePos x="0" y="0"/>
          <wp:positionH relativeFrom="column">
            <wp:posOffset>-173421</wp:posOffset>
          </wp:positionH>
          <wp:positionV relativeFrom="paragraph">
            <wp:posOffset>1665605</wp:posOffset>
          </wp:positionV>
          <wp:extent cx="3247696" cy="1666550"/>
          <wp:effectExtent l="0" t="0" r="0" b="0"/>
          <wp:wrapNone/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696" cy="1666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F15FA"/>
    <w:multiLevelType w:val="hybridMultilevel"/>
    <w:tmpl w:val="D14A8E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5414D"/>
    <w:multiLevelType w:val="hybridMultilevel"/>
    <w:tmpl w:val="D782529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91736"/>
    <w:multiLevelType w:val="hybridMultilevel"/>
    <w:tmpl w:val="4D04E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B73D9"/>
    <w:multiLevelType w:val="hybridMultilevel"/>
    <w:tmpl w:val="295C08C0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5F3E66"/>
    <w:multiLevelType w:val="multilevel"/>
    <w:tmpl w:val="3A46F742"/>
    <w:lvl w:ilvl="0">
      <w:start w:val="1"/>
      <w:numFmt w:val="bullet"/>
      <w:lvlText w:val="●"/>
      <w:lvlJc w:val="left"/>
      <w:pPr>
        <w:ind w:left="774" w:firstLine="414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94" w:firstLine="1134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14" w:firstLine="1854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34" w:firstLine="2574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54" w:firstLine="3294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74" w:firstLine="4014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94" w:firstLine="4734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14" w:firstLine="5454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34" w:firstLine="6174"/>
      </w:pPr>
      <w:rPr>
        <w:rFonts w:ascii="Arial" w:eastAsia="Arial" w:hAnsi="Arial" w:cs="Arial"/>
      </w:rPr>
    </w:lvl>
  </w:abstractNum>
  <w:abstractNum w:abstractNumId="5" w15:restartNumberingAfterBreak="0">
    <w:nsid w:val="17DC1417"/>
    <w:multiLevelType w:val="hybridMultilevel"/>
    <w:tmpl w:val="B42C988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B285C"/>
    <w:multiLevelType w:val="hybridMultilevel"/>
    <w:tmpl w:val="37B44AE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47D72"/>
    <w:multiLevelType w:val="hybridMultilevel"/>
    <w:tmpl w:val="A57880A6"/>
    <w:lvl w:ilvl="0" w:tplc="D45A22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32AC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7875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E2F5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36BD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384C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CC0D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CAC8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F420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D47B2"/>
    <w:multiLevelType w:val="hybridMultilevel"/>
    <w:tmpl w:val="74684C4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D650D"/>
    <w:multiLevelType w:val="hybridMultilevel"/>
    <w:tmpl w:val="E19EEFF6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34E227B"/>
    <w:multiLevelType w:val="hybridMultilevel"/>
    <w:tmpl w:val="11E4C0A6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9924F4"/>
    <w:multiLevelType w:val="hybridMultilevel"/>
    <w:tmpl w:val="BD8ACC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53327"/>
    <w:multiLevelType w:val="hybridMultilevel"/>
    <w:tmpl w:val="59BAA9E2"/>
    <w:lvl w:ilvl="0" w:tplc="D24EB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72C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CA41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AA19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D6A0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ECF3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1EB6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229B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28AA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73364"/>
    <w:multiLevelType w:val="hybridMultilevel"/>
    <w:tmpl w:val="7410FE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A31508"/>
    <w:multiLevelType w:val="hybridMultilevel"/>
    <w:tmpl w:val="15C4520C"/>
    <w:lvl w:ilvl="0" w:tplc="2A4C2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5280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1AB1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18FE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8C9B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8E4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A8A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8EC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D6DF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08B5ADD"/>
    <w:multiLevelType w:val="hybridMultilevel"/>
    <w:tmpl w:val="0EBA71D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CE7F11"/>
    <w:multiLevelType w:val="hybridMultilevel"/>
    <w:tmpl w:val="E428588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3B5031"/>
    <w:multiLevelType w:val="hybridMultilevel"/>
    <w:tmpl w:val="4FF857B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244D8B"/>
    <w:multiLevelType w:val="hybridMultilevel"/>
    <w:tmpl w:val="48904566"/>
    <w:lvl w:ilvl="0" w:tplc="F476D2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D7A165D"/>
    <w:multiLevelType w:val="hybridMultilevel"/>
    <w:tmpl w:val="5C162C6A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E7C20F1"/>
    <w:multiLevelType w:val="hybridMultilevel"/>
    <w:tmpl w:val="DEEA6D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955CAC"/>
    <w:multiLevelType w:val="multilevel"/>
    <w:tmpl w:val="E86C38DE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2" w15:restartNumberingAfterBreak="0">
    <w:nsid w:val="51AE4DF3"/>
    <w:multiLevelType w:val="hybridMultilevel"/>
    <w:tmpl w:val="53FA0482"/>
    <w:lvl w:ilvl="0" w:tplc="344EF5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C4C4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CAD3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0490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4ABD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701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3898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AE7B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66C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4926E2"/>
    <w:multiLevelType w:val="hybridMultilevel"/>
    <w:tmpl w:val="E44CD8B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4F73EC"/>
    <w:multiLevelType w:val="hybridMultilevel"/>
    <w:tmpl w:val="DDF0C9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6B403C"/>
    <w:multiLevelType w:val="hybridMultilevel"/>
    <w:tmpl w:val="193EAA6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68CA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1C9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04ED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98D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322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BE26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BC5D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1C81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6C92316"/>
    <w:multiLevelType w:val="multilevel"/>
    <w:tmpl w:val="670239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7" w15:restartNumberingAfterBreak="0">
    <w:nsid w:val="5C16787E"/>
    <w:multiLevelType w:val="hybridMultilevel"/>
    <w:tmpl w:val="9844F5AA"/>
    <w:lvl w:ilvl="0" w:tplc="271CE6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B492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3CB5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7AB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C2D6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1AD9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A8AE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AEF5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98E8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7388E"/>
    <w:multiLevelType w:val="hybridMultilevel"/>
    <w:tmpl w:val="D5CA405E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DBA01DA"/>
    <w:multiLevelType w:val="hybridMultilevel"/>
    <w:tmpl w:val="5146722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6A505D"/>
    <w:multiLevelType w:val="hybridMultilevel"/>
    <w:tmpl w:val="A0080038"/>
    <w:lvl w:ilvl="0" w:tplc="0410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5FDC4374"/>
    <w:multiLevelType w:val="hybridMultilevel"/>
    <w:tmpl w:val="F446B8BC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1460E84"/>
    <w:multiLevelType w:val="hybridMultilevel"/>
    <w:tmpl w:val="2D9AE74A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2761827"/>
    <w:multiLevelType w:val="hybridMultilevel"/>
    <w:tmpl w:val="82D82CE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4932866"/>
    <w:multiLevelType w:val="hybridMultilevel"/>
    <w:tmpl w:val="39CCA0FE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4DA520E"/>
    <w:multiLevelType w:val="hybridMultilevel"/>
    <w:tmpl w:val="31A885D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B34789"/>
    <w:multiLevelType w:val="hybridMultilevel"/>
    <w:tmpl w:val="FBD84A88"/>
    <w:lvl w:ilvl="0" w:tplc="04DE07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4C1C69"/>
    <w:multiLevelType w:val="hybridMultilevel"/>
    <w:tmpl w:val="821CED9C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386403E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2D814B9"/>
    <w:multiLevelType w:val="hybridMultilevel"/>
    <w:tmpl w:val="6302BDBE"/>
    <w:lvl w:ilvl="0" w:tplc="B6463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68CA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1C9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04ED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98D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322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BE26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BC5D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1C81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3350983"/>
    <w:multiLevelType w:val="hybridMultilevel"/>
    <w:tmpl w:val="099ABB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E740FF"/>
    <w:multiLevelType w:val="hybridMultilevel"/>
    <w:tmpl w:val="66AA0726"/>
    <w:lvl w:ilvl="0" w:tplc="BD0C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F0C3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5C41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3C66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02B4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073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727A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C94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AA8B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D642F"/>
    <w:multiLevelType w:val="hybridMultilevel"/>
    <w:tmpl w:val="576AFF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A63893"/>
    <w:multiLevelType w:val="hybridMultilevel"/>
    <w:tmpl w:val="5A36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C514B6"/>
    <w:multiLevelType w:val="hybridMultilevel"/>
    <w:tmpl w:val="9BD6F34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7"/>
  </w:num>
  <w:num w:numId="3">
    <w:abstractNumId w:val="12"/>
  </w:num>
  <w:num w:numId="4">
    <w:abstractNumId w:val="33"/>
  </w:num>
  <w:num w:numId="5">
    <w:abstractNumId w:val="10"/>
  </w:num>
  <w:num w:numId="6">
    <w:abstractNumId w:val="7"/>
  </w:num>
  <w:num w:numId="7">
    <w:abstractNumId w:val="27"/>
  </w:num>
  <w:num w:numId="8">
    <w:abstractNumId w:val="22"/>
  </w:num>
  <w:num w:numId="9">
    <w:abstractNumId w:val="40"/>
  </w:num>
  <w:num w:numId="10">
    <w:abstractNumId w:val="35"/>
  </w:num>
  <w:num w:numId="11">
    <w:abstractNumId w:val="6"/>
  </w:num>
  <w:num w:numId="12">
    <w:abstractNumId w:val="24"/>
  </w:num>
  <w:num w:numId="13">
    <w:abstractNumId w:val="16"/>
  </w:num>
  <w:num w:numId="14">
    <w:abstractNumId w:val="39"/>
  </w:num>
  <w:num w:numId="15">
    <w:abstractNumId w:val="34"/>
  </w:num>
  <w:num w:numId="16">
    <w:abstractNumId w:val="13"/>
  </w:num>
  <w:num w:numId="17">
    <w:abstractNumId w:val="20"/>
  </w:num>
  <w:num w:numId="18">
    <w:abstractNumId w:val="8"/>
  </w:num>
  <w:num w:numId="19">
    <w:abstractNumId w:val="41"/>
  </w:num>
  <w:num w:numId="20">
    <w:abstractNumId w:val="28"/>
  </w:num>
  <w:num w:numId="21">
    <w:abstractNumId w:val="11"/>
  </w:num>
  <w:num w:numId="22">
    <w:abstractNumId w:val="36"/>
  </w:num>
  <w:num w:numId="23">
    <w:abstractNumId w:val="18"/>
  </w:num>
  <w:num w:numId="24">
    <w:abstractNumId w:val="32"/>
  </w:num>
  <w:num w:numId="25">
    <w:abstractNumId w:val="3"/>
  </w:num>
  <w:num w:numId="26">
    <w:abstractNumId w:val="19"/>
  </w:num>
  <w:num w:numId="27">
    <w:abstractNumId w:val="23"/>
  </w:num>
  <w:num w:numId="28">
    <w:abstractNumId w:val="29"/>
  </w:num>
  <w:num w:numId="29">
    <w:abstractNumId w:val="9"/>
  </w:num>
  <w:num w:numId="30">
    <w:abstractNumId w:val="30"/>
  </w:num>
  <w:num w:numId="31">
    <w:abstractNumId w:val="26"/>
  </w:num>
  <w:num w:numId="32">
    <w:abstractNumId w:val="21"/>
  </w:num>
  <w:num w:numId="33">
    <w:abstractNumId w:val="4"/>
  </w:num>
  <w:num w:numId="34">
    <w:abstractNumId w:val="38"/>
  </w:num>
  <w:num w:numId="35">
    <w:abstractNumId w:val="25"/>
  </w:num>
  <w:num w:numId="36">
    <w:abstractNumId w:val="5"/>
  </w:num>
  <w:num w:numId="37">
    <w:abstractNumId w:val="14"/>
  </w:num>
  <w:num w:numId="38">
    <w:abstractNumId w:val="42"/>
  </w:num>
  <w:num w:numId="39">
    <w:abstractNumId w:val="43"/>
  </w:num>
  <w:num w:numId="40">
    <w:abstractNumId w:val="17"/>
  </w:num>
  <w:num w:numId="41">
    <w:abstractNumId w:val="0"/>
  </w:num>
  <w:num w:numId="42">
    <w:abstractNumId w:val="1"/>
  </w:num>
  <w:num w:numId="43">
    <w:abstractNumId w:val="31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1E"/>
    <w:rsid w:val="000151A3"/>
    <w:rsid w:val="000423B1"/>
    <w:rsid w:val="000445B3"/>
    <w:rsid w:val="00060E0D"/>
    <w:rsid w:val="000770EC"/>
    <w:rsid w:val="0008141F"/>
    <w:rsid w:val="00087A85"/>
    <w:rsid w:val="00094097"/>
    <w:rsid w:val="000A5DEF"/>
    <w:rsid w:val="000A6B61"/>
    <w:rsid w:val="000E21F0"/>
    <w:rsid w:val="000F0544"/>
    <w:rsid w:val="000F2722"/>
    <w:rsid w:val="00123FFF"/>
    <w:rsid w:val="001569BC"/>
    <w:rsid w:val="00162520"/>
    <w:rsid w:val="001743CE"/>
    <w:rsid w:val="00177A3B"/>
    <w:rsid w:val="00185B1E"/>
    <w:rsid w:val="00190AC4"/>
    <w:rsid w:val="001A71E8"/>
    <w:rsid w:val="001B4A4C"/>
    <w:rsid w:val="001D0F02"/>
    <w:rsid w:val="001D11BE"/>
    <w:rsid w:val="001E7D07"/>
    <w:rsid w:val="002219DB"/>
    <w:rsid w:val="00222D72"/>
    <w:rsid w:val="00240293"/>
    <w:rsid w:val="00267D76"/>
    <w:rsid w:val="002913D2"/>
    <w:rsid w:val="002A3013"/>
    <w:rsid w:val="002A7048"/>
    <w:rsid w:val="002B0BD1"/>
    <w:rsid w:val="002B5F3B"/>
    <w:rsid w:val="002F4AAA"/>
    <w:rsid w:val="00306271"/>
    <w:rsid w:val="00353835"/>
    <w:rsid w:val="00371F07"/>
    <w:rsid w:val="00376D92"/>
    <w:rsid w:val="00385882"/>
    <w:rsid w:val="003866B3"/>
    <w:rsid w:val="003A5DA4"/>
    <w:rsid w:val="003A7F24"/>
    <w:rsid w:val="003D21D2"/>
    <w:rsid w:val="003F326C"/>
    <w:rsid w:val="003F3E34"/>
    <w:rsid w:val="0041646F"/>
    <w:rsid w:val="00445EF5"/>
    <w:rsid w:val="00462B60"/>
    <w:rsid w:val="00475159"/>
    <w:rsid w:val="00496D30"/>
    <w:rsid w:val="004B0146"/>
    <w:rsid w:val="004D027E"/>
    <w:rsid w:val="004E19D8"/>
    <w:rsid w:val="004F55BB"/>
    <w:rsid w:val="00505689"/>
    <w:rsid w:val="005116C2"/>
    <w:rsid w:val="005237BE"/>
    <w:rsid w:val="005345D7"/>
    <w:rsid w:val="0054518A"/>
    <w:rsid w:val="00556552"/>
    <w:rsid w:val="005621C6"/>
    <w:rsid w:val="0057019C"/>
    <w:rsid w:val="005859F9"/>
    <w:rsid w:val="00597082"/>
    <w:rsid w:val="005A42FE"/>
    <w:rsid w:val="005C432A"/>
    <w:rsid w:val="005C574C"/>
    <w:rsid w:val="005C6F42"/>
    <w:rsid w:val="005E3945"/>
    <w:rsid w:val="00624ED7"/>
    <w:rsid w:val="00642C6D"/>
    <w:rsid w:val="006840A7"/>
    <w:rsid w:val="006A256F"/>
    <w:rsid w:val="006B625E"/>
    <w:rsid w:val="006D6412"/>
    <w:rsid w:val="00723434"/>
    <w:rsid w:val="00742F57"/>
    <w:rsid w:val="00751281"/>
    <w:rsid w:val="007748C2"/>
    <w:rsid w:val="0078091C"/>
    <w:rsid w:val="00781365"/>
    <w:rsid w:val="007C0391"/>
    <w:rsid w:val="007D6885"/>
    <w:rsid w:val="007D7EB2"/>
    <w:rsid w:val="007E18D5"/>
    <w:rsid w:val="007F68D1"/>
    <w:rsid w:val="00807EB3"/>
    <w:rsid w:val="00846A07"/>
    <w:rsid w:val="00861A10"/>
    <w:rsid w:val="0086586D"/>
    <w:rsid w:val="00871ADF"/>
    <w:rsid w:val="00877A1B"/>
    <w:rsid w:val="00881D77"/>
    <w:rsid w:val="008A42BF"/>
    <w:rsid w:val="008A52DD"/>
    <w:rsid w:val="008A5DC2"/>
    <w:rsid w:val="008A66A9"/>
    <w:rsid w:val="008A7CF3"/>
    <w:rsid w:val="008B44F7"/>
    <w:rsid w:val="008B78ED"/>
    <w:rsid w:val="008F34E4"/>
    <w:rsid w:val="008F6FE7"/>
    <w:rsid w:val="008F742E"/>
    <w:rsid w:val="00902F39"/>
    <w:rsid w:val="00933694"/>
    <w:rsid w:val="009478F0"/>
    <w:rsid w:val="0096146D"/>
    <w:rsid w:val="00961A2C"/>
    <w:rsid w:val="009700A3"/>
    <w:rsid w:val="00972E33"/>
    <w:rsid w:val="009765CE"/>
    <w:rsid w:val="00983480"/>
    <w:rsid w:val="00987C36"/>
    <w:rsid w:val="009A3B2D"/>
    <w:rsid w:val="009D00D4"/>
    <w:rsid w:val="009D46B3"/>
    <w:rsid w:val="009F5297"/>
    <w:rsid w:val="00A536A6"/>
    <w:rsid w:val="00A76EA9"/>
    <w:rsid w:val="00A93BF1"/>
    <w:rsid w:val="00A96174"/>
    <w:rsid w:val="00AB1ED5"/>
    <w:rsid w:val="00AD2046"/>
    <w:rsid w:val="00AD5D83"/>
    <w:rsid w:val="00AE5825"/>
    <w:rsid w:val="00AF2BC4"/>
    <w:rsid w:val="00B111B2"/>
    <w:rsid w:val="00B2373B"/>
    <w:rsid w:val="00B36B9F"/>
    <w:rsid w:val="00B441B7"/>
    <w:rsid w:val="00B52918"/>
    <w:rsid w:val="00B56315"/>
    <w:rsid w:val="00B56D5F"/>
    <w:rsid w:val="00B85B4E"/>
    <w:rsid w:val="00BA0B15"/>
    <w:rsid w:val="00BB2830"/>
    <w:rsid w:val="00BD0096"/>
    <w:rsid w:val="00BE0F81"/>
    <w:rsid w:val="00BE768B"/>
    <w:rsid w:val="00BF548C"/>
    <w:rsid w:val="00C102C2"/>
    <w:rsid w:val="00C23B8E"/>
    <w:rsid w:val="00C437FF"/>
    <w:rsid w:val="00C84A5C"/>
    <w:rsid w:val="00CA430B"/>
    <w:rsid w:val="00CC4AD4"/>
    <w:rsid w:val="00CF6C1F"/>
    <w:rsid w:val="00D03BEA"/>
    <w:rsid w:val="00D15D93"/>
    <w:rsid w:val="00D46ED5"/>
    <w:rsid w:val="00D562CD"/>
    <w:rsid w:val="00D62385"/>
    <w:rsid w:val="00D7288A"/>
    <w:rsid w:val="00D756C8"/>
    <w:rsid w:val="00D93795"/>
    <w:rsid w:val="00DA3C36"/>
    <w:rsid w:val="00DA3C99"/>
    <w:rsid w:val="00DA6123"/>
    <w:rsid w:val="00DC2CA0"/>
    <w:rsid w:val="00DD097F"/>
    <w:rsid w:val="00E133D9"/>
    <w:rsid w:val="00E15A23"/>
    <w:rsid w:val="00E1731E"/>
    <w:rsid w:val="00E17A7B"/>
    <w:rsid w:val="00E35BC4"/>
    <w:rsid w:val="00E42231"/>
    <w:rsid w:val="00E73218"/>
    <w:rsid w:val="00E858D2"/>
    <w:rsid w:val="00EB0D1D"/>
    <w:rsid w:val="00EC1640"/>
    <w:rsid w:val="00F24B73"/>
    <w:rsid w:val="00F43213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F9CDA7"/>
  <w15:chartTrackingRefBased/>
  <w15:docId w15:val="{71BC303C-9FD0-46EA-936B-A30BB7FD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03BEA"/>
  </w:style>
  <w:style w:type="paragraph" w:styleId="Titolo1">
    <w:name w:val="heading 1"/>
    <w:basedOn w:val="Normale"/>
    <w:next w:val="Normale"/>
    <w:link w:val="Titolo1Carattere"/>
    <w:uiPriority w:val="9"/>
    <w:qFormat/>
    <w:rsid w:val="000151A3"/>
    <w:pPr>
      <w:keepNext/>
      <w:keepLines/>
      <w:spacing w:before="240" w:after="0"/>
      <w:outlineLvl w:val="0"/>
    </w:pPr>
    <w:rPr>
      <w:rFonts w:eastAsiaTheme="majorEastAsia" w:cstheme="minorHAnsi"/>
      <w:color w:val="0069A0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15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4A5C"/>
  </w:style>
  <w:style w:type="paragraph" w:styleId="Pidipagina">
    <w:name w:val="footer"/>
    <w:basedOn w:val="Normale"/>
    <w:link w:val="Pidipagina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4A5C"/>
  </w:style>
  <w:style w:type="paragraph" w:styleId="Nessunaspaziatura">
    <w:name w:val="No Spacing"/>
    <w:link w:val="NessunaspaziaturaCarattere"/>
    <w:uiPriority w:val="1"/>
    <w:qFormat/>
    <w:rsid w:val="00B36B9F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36B9F"/>
    <w:rPr>
      <w:rFonts w:eastAsiaTheme="minorEastAsia"/>
      <w:lang w:eastAsia="it-IT"/>
    </w:rPr>
  </w:style>
  <w:style w:type="paragraph" w:customStyle="1" w:styleId="Titolofrontespizio">
    <w:name w:val="Titolo frontespizio"/>
    <w:basedOn w:val="Nessunaspaziatura"/>
    <w:qFormat/>
    <w:rsid w:val="000151A3"/>
    <w:pPr>
      <w:jc w:val="right"/>
    </w:pPr>
    <w:rPr>
      <w:rFonts w:asciiTheme="majorHAnsi" w:eastAsiaTheme="majorEastAsia" w:hAnsiTheme="majorHAnsi" w:cstheme="majorBidi"/>
      <w:caps/>
      <w:color w:val="0069A0"/>
      <w:sz w:val="96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151A3"/>
    <w:rPr>
      <w:rFonts w:eastAsiaTheme="majorEastAsia" w:cstheme="minorHAnsi"/>
      <w:color w:val="0069A0"/>
      <w:sz w:val="48"/>
      <w:szCs w:val="4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51A3"/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styleId="Titolodellibro">
    <w:name w:val="Book Title"/>
    <w:basedOn w:val="Carpredefinitoparagrafo"/>
    <w:uiPriority w:val="33"/>
    <w:qFormat/>
    <w:rsid w:val="00881D77"/>
    <w:rPr>
      <w:b/>
      <w:bCs/>
      <w:i/>
      <w:iCs/>
      <w:spacing w:val="5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1D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1D77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1D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ottotitolofrontespizio">
    <w:name w:val="Sottotitolo frontespizio"/>
    <w:basedOn w:val="Titolo"/>
    <w:qFormat/>
    <w:rsid w:val="000151A3"/>
    <w:pPr>
      <w:jc w:val="right"/>
    </w:pPr>
    <w:rPr>
      <w:color w:val="92B93B"/>
    </w:rPr>
  </w:style>
  <w:style w:type="paragraph" w:styleId="Paragrafoelenco">
    <w:name w:val="List Paragraph"/>
    <w:basedOn w:val="Normale"/>
    <w:uiPriority w:val="34"/>
    <w:qFormat/>
    <w:rsid w:val="00E1731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111B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111B2"/>
    <w:rPr>
      <w:rFonts w:ascii="Times New Roman" w:hAnsi="Times New Roman" w:cs="Times New Roman"/>
      <w:sz w:val="18"/>
      <w:szCs w:val="18"/>
    </w:rPr>
  </w:style>
  <w:style w:type="table" w:styleId="Grigliatabella">
    <w:name w:val="Table Grid"/>
    <w:basedOn w:val="Tabellanormale"/>
    <w:uiPriority w:val="39"/>
    <w:rsid w:val="00B11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B11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CF6C1F"/>
  </w:style>
  <w:style w:type="character" w:customStyle="1" w:styleId="apple-converted-space">
    <w:name w:val="apple-converted-space"/>
    <w:basedOn w:val="Carpredefinitoparagrafo"/>
    <w:rsid w:val="00CF6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4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4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6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3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5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865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870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4891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1438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6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6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20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1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9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6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4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0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1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6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31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5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9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5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1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5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2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sv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7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igital360it.sharepoint.com/sites/ProgettoVeLa-SW/Documenti%20condivisi/General/01%20-%20Materiale/Materiale%20Cliente/Materiale%20su%20Teams/Immagine%20coordinata/documento_VeLA_3loghi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76FAB13466624CBDA43DB7B7BF4A68" ma:contentTypeVersion="5" ma:contentTypeDescription="Creare un nuovo documento." ma:contentTypeScope="" ma:versionID="68f92887791460575e1fad6bbf6c457b">
  <xsd:schema xmlns:xsd="http://www.w3.org/2001/XMLSchema" xmlns:xs="http://www.w3.org/2001/XMLSchema" xmlns:p="http://schemas.microsoft.com/office/2006/metadata/properties" xmlns:ns2="cf37d4a1-6b8d-4af8-8e50-44541cc2b82b" targetNamespace="http://schemas.microsoft.com/office/2006/metadata/properties" ma:root="true" ma:fieldsID="ae4f089657892ef438e0b6c5d26241ab" ns2:_="">
    <xsd:import namespace="cf37d4a1-6b8d-4af8-8e50-44541cc2b8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37d4a1-6b8d-4af8-8e50-44541cc2b8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2D9E9-2C3B-4A25-BDD0-ADC71BAA0D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E0B9FA-5BF0-4241-BBD3-2BC74401B2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5ABB2D-1FB3-44AA-B464-23D088E411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37d4a1-6b8d-4af8-8e50-44541cc2b8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CC46F-8400-478A-B44F-C712696B4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documento_VeLA_3loghi</Template>
  <TotalTime>130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5. Video-pillola Differenti spazi per differenti esigenze lavorative</vt:lpstr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 Video-pillola_Test_Differenti spazi per differenti esigenze lavorative</dc:title>
  <dc:subject/>
  <dc:creator>Laura</dc:creator>
  <cp:keywords/>
  <dc:description/>
  <cp:lastModifiedBy>Laura Fasolo</cp:lastModifiedBy>
  <cp:revision>53</cp:revision>
  <cp:lastPrinted>2019-06-26T14:08:00Z</cp:lastPrinted>
  <dcterms:created xsi:type="dcterms:W3CDTF">2019-03-21T08:40:00Z</dcterms:created>
  <dcterms:modified xsi:type="dcterms:W3CDTF">2019-06-26T14:08:00Z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0x0101000776FAB13466624CBDA43DB7B7BF4A68</vt:lpwstr>
  </property>
  <property fmtid="{D5CDD505-2E9C-101B-9397-08002B2CF9AE}" pid="3" name="AuthorIds_UIVersion_1024">
    <vt:lpwstr>14</vt:lpwstr>
  </property>
  <property fmtid="{D5CDD505-2E9C-101B-9397-08002B2CF9AE}" pid="4" name="AuthorIds_UIVersion_4096">
    <vt:lpwstr>13</vt:lpwstr>
  </property>
</Properties>
</file>