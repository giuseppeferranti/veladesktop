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7895B46F" w:rsidR="0064655E" w:rsidRPr="00544BE9" w:rsidRDefault="008343F9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7. Video-pillola_Test_Collaborare e comunicare attraverso gli strumenti digitali</w:t>
                                    </w:r>
                                  </w:p>
                                </w:sdtContent>
                              </w:sdt>
                              <w:p w14:paraId="4B319379" w14:textId="2D008A01" w:rsidR="0064655E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544BE9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7E3297" w:rsidRPr="00544BE9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7</w:t>
                                </w:r>
                              </w:p>
                              <w:p w14:paraId="08BB207C" w14:textId="11C20A71" w:rsidR="001D6A6C" w:rsidRPr="00544BE9" w:rsidRDefault="001D6A6C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7895B46F" w:rsidR="0064655E" w:rsidRPr="00544BE9" w:rsidRDefault="008343F9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7. Video-pillola_Test_Collaborare e comunicare attraverso gli strumenti digitali</w:t>
                              </w:r>
                            </w:p>
                          </w:sdtContent>
                        </w:sdt>
                        <w:p w14:paraId="4B319379" w14:textId="2D008A01" w:rsidR="0064655E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544BE9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7E3297" w:rsidRPr="00544BE9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7</w:t>
                          </w:r>
                        </w:p>
                        <w:p w14:paraId="08BB207C" w14:textId="11C20A71" w:rsidR="001D6A6C" w:rsidRPr="00544BE9" w:rsidRDefault="001D6A6C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33C45D6E" w14:textId="77777777" w:rsidR="001D6A6C" w:rsidRPr="001D6A6C" w:rsidRDefault="001D6A6C" w:rsidP="001D6A6C">
      <w:pPr>
        <w:ind w:left="720" w:hanging="360"/>
        <w:rPr>
          <w:rFonts w:ascii="Arial" w:hAnsi="Arial" w:cs="Arial"/>
          <w:b/>
          <w:sz w:val="28"/>
          <w:szCs w:val="28"/>
        </w:rPr>
      </w:pPr>
      <w:r w:rsidRPr="001D6A6C">
        <w:rPr>
          <w:rFonts w:ascii="Arial" w:hAnsi="Arial" w:cs="Arial"/>
          <w:b/>
          <w:sz w:val="28"/>
          <w:szCs w:val="28"/>
        </w:rPr>
        <w:lastRenderedPageBreak/>
        <w:t>In verde sono evidenziate le risposte corrette per ciascuna domanda</w:t>
      </w:r>
    </w:p>
    <w:p w14:paraId="0F410F72" w14:textId="77777777" w:rsidR="001D6A6C" w:rsidRPr="001D6A6C" w:rsidRDefault="001D6A6C" w:rsidP="001D6A6C">
      <w:pPr>
        <w:rPr>
          <w:rFonts w:ascii="Arial" w:hAnsi="Arial" w:cs="Arial"/>
          <w:sz w:val="28"/>
          <w:szCs w:val="28"/>
        </w:rPr>
      </w:pPr>
    </w:p>
    <w:p w14:paraId="4DFA3628" w14:textId="77777777" w:rsidR="001D6A6C" w:rsidRPr="001D6A6C" w:rsidRDefault="001D6A6C" w:rsidP="001D6A6C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In merito alla scelta dello strumento tecnologico quale delle seguenti affermazioni è corretta?</w:t>
      </w:r>
    </w:p>
    <w:p w14:paraId="12FC8565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7C964236" w14:textId="77777777" w:rsidR="001D6A6C" w:rsidRPr="001D6A6C" w:rsidRDefault="001D6A6C" w:rsidP="001D6A6C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  <w:highlight w:val="green"/>
        </w:rPr>
      </w:pPr>
      <w:r w:rsidRPr="001D6A6C">
        <w:rPr>
          <w:rFonts w:ascii="Arial" w:hAnsi="Arial" w:cs="Arial"/>
          <w:sz w:val="28"/>
          <w:szCs w:val="28"/>
          <w:highlight w:val="green"/>
        </w:rPr>
        <w:t>Non tutti gli strumenti tecnologici rispondono in misura adeguata e uguale alle differenti esigenze professionali</w:t>
      </w:r>
    </w:p>
    <w:p w14:paraId="2B771F9C" w14:textId="77777777" w:rsidR="001D6A6C" w:rsidRPr="001D6A6C" w:rsidRDefault="001D6A6C" w:rsidP="001D6A6C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Le persone spesso all’interno delle organizzazioni tendono a discriminare lo strumento a seconda della tipologia di comunicazione, risultando efficaci ed efficienti</w:t>
      </w:r>
    </w:p>
    <w:p w14:paraId="14045F3E" w14:textId="77777777" w:rsidR="001D6A6C" w:rsidRPr="001D6A6C" w:rsidRDefault="001D6A6C" w:rsidP="001D6A6C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Occorre comprendere le funzionalità e le potenzialità degli strumenti digitali a disposizione così da poter scegliere quello di più facile utilizzo</w:t>
      </w:r>
    </w:p>
    <w:p w14:paraId="06C69083" w14:textId="77777777" w:rsidR="001D6A6C" w:rsidRPr="001D6A6C" w:rsidRDefault="001D6A6C" w:rsidP="001D6A6C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Occorre utilizzare lo strumento che il proprio capo preferisce così da facilitare l’efficacia e l’efficienza dell’interazione</w:t>
      </w:r>
    </w:p>
    <w:p w14:paraId="0AA2B3E8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1EDC753E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0A8A9A94" w14:textId="77777777" w:rsidR="001D6A6C" w:rsidRPr="001D6A6C" w:rsidRDefault="001D6A6C" w:rsidP="001D6A6C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In quali situazioni è adeguato utilizzare strumenti di collaborazione asincrona?</w:t>
      </w:r>
    </w:p>
    <w:p w14:paraId="0258C516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228D7BA4" w14:textId="77777777" w:rsidR="001D6A6C" w:rsidRPr="001D6A6C" w:rsidRDefault="001D6A6C" w:rsidP="001D6A6C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Quando le persone devono confrontarsi per prendere una decisione o creare un output condiviso</w:t>
      </w:r>
    </w:p>
    <w:p w14:paraId="28CD0139" w14:textId="77777777" w:rsidR="001D6A6C" w:rsidRPr="001D6A6C" w:rsidRDefault="001D6A6C" w:rsidP="001D6A6C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  <w:highlight w:val="green"/>
        </w:rPr>
      </w:pPr>
      <w:r w:rsidRPr="001D6A6C">
        <w:rPr>
          <w:rFonts w:ascii="Arial" w:hAnsi="Arial" w:cs="Arial"/>
          <w:sz w:val="28"/>
          <w:szCs w:val="28"/>
          <w:highlight w:val="green"/>
        </w:rPr>
        <w:t>Quando è importante la tracciabilità delle informazioni, tuttavia non ci si aspetta dall’interlocutore una risposta in tempo reale</w:t>
      </w:r>
    </w:p>
    <w:p w14:paraId="5BB4AC7D" w14:textId="77777777" w:rsidR="001D6A6C" w:rsidRPr="001D6A6C" w:rsidRDefault="001D6A6C" w:rsidP="001D6A6C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 xml:space="preserve">Quando è sufficiente condividere </w:t>
      </w:r>
      <w:r w:rsidRPr="001D6A6C">
        <w:rPr>
          <w:rFonts w:ascii="Arial" w:hAnsi="Arial" w:cs="Arial"/>
          <w:color w:val="000000" w:themeColor="text1"/>
          <w:sz w:val="28"/>
          <w:szCs w:val="28"/>
        </w:rPr>
        <w:t>la conoscenza e le informazioni in modo destrutturato e informale</w:t>
      </w:r>
    </w:p>
    <w:p w14:paraId="3D4A2DDF" w14:textId="77777777" w:rsidR="001D6A6C" w:rsidRPr="001D6A6C" w:rsidRDefault="001D6A6C" w:rsidP="001D6A6C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 xml:space="preserve">Quando le persone devono </w:t>
      </w:r>
      <w:r w:rsidRPr="001D6A6C">
        <w:rPr>
          <w:rFonts w:ascii="Arial" w:hAnsi="Arial" w:cs="Arial"/>
          <w:color w:val="000000" w:themeColor="text1"/>
          <w:sz w:val="28"/>
          <w:szCs w:val="28"/>
        </w:rPr>
        <w:t>lavorare in tempo reale sullo stesso documento</w:t>
      </w:r>
    </w:p>
    <w:p w14:paraId="61CEA485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4F8A5A5B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09B93F50" w14:textId="77777777" w:rsidR="001D6A6C" w:rsidRPr="001D6A6C" w:rsidRDefault="001D6A6C" w:rsidP="001D6A6C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Che cosa si intende per Digital Soft Skills?</w:t>
      </w:r>
    </w:p>
    <w:p w14:paraId="22BE82E8" w14:textId="77777777" w:rsidR="001D6A6C" w:rsidRPr="001D6A6C" w:rsidRDefault="001D6A6C" w:rsidP="001D6A6C">
      <w:pPr>
        <w:pStyle w:val="Paragrafoelenco"/>
        <w:rPr>
          <w:rFonts w:ascii="Arial" w:hAnsi="Arial" w:cs="Arial"/>
          <w:sz w:val="28"/>
          <w:szCs w:val="28"/>
        </w:rPr>
      </w:pPr>
    </w:p>
    <w:p w14:paraId="01B0C385" w14:textId="77777777" w:rsidR="001D6A6C" w:rsidRPr="001D6A6C" w:rsidRDefault="001D6A6C" w:rsidP="001D6A6C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color w:val="000000" w:themeColor="text1"/>
          <w:sz w:val="28"/>
          <w:szCs w:val="28"/>
        </w:rPr>
        <w:t xml:space="preserve">Insieme di capacità soft di tipo relazionale e comportamentale </w:t>
      </w:r>
    </w:p>
    <w:p w14:paraId="7549727F" w14:textId="77777777" w:rsidR="001D6A6C" w:rsidRPr="001D6A6C" w:rsidRDefault="001D6A6C" w:rsidP="001D6A6C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Insieme di capacità soft che consente alle persone di gestire call conference in maniera efficace ed efficiente</w:t>
      </w:r>
    </w:p>
    <w:p w14:paraId="1DBA6049" w14:textId="77777777" w:rsidR="001D6A6C" w:rsidRPr="001D6A6C" w:rsidRDefault="001D6A6C" w:rsidP="001D6A6C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1D6A6C">
        <w:rPr>
          <w:rFonts w:ascii="Arial" w:hAnsi="Arial" w:cs="Arial"/>
          <w:sz w:val="28"/>
          <w:szCs w:val="28"/>
          <w:highlight w:val="green"/>
        </w:rPr>
        <w:lastRenderedPageBreak/>
        <w:t>Insieme di capacità soft di tipo relazionale e comportamentale che consentono alle persone di utilizzare efficacemente i nuovi strumenti digitali per migliorare la produttività e la qualità delle attività svolte</w:t>
      </w:r>
    </w:p>
    <w:p w14:paraId="120C9B87" w14:textId="77777777" w:rsidR="001D6A6C" w:rsidRPr="001D6A6C" w:rsidRDefault="001D6A6C" w:rsidP="001D6A6C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1D6A6C">
        <w:rPr>
          <w:rFonts w:ascii="Arial" w:hAnsi="Arial" w:cs="Arial"/>
          <w:sz w:val="28"/>
          <w:szCs w:val="28"/>
        </w:rPr>
        <w:t>Insieme di conoscenze tecniche che le persone utilizzano per svolgere le proprie attività lavorative</w:t>
      </w:r>
    </w:p>
    <w:p w14:paraId="08B736B4" w14:textId="77777777" w:rsidR="001D6A6C" w:rsidRDefault="001D6A6C" w:rsidP="001D6A6C">
      <w:pPr>
        <w:ind w:left="426"/>
      </w:pPr>
    </w:p>
    <w:p w14:paraId="2131C935" w14:textId="0136F0E6" w:rsidR="00371F07" w:rsidRPr="00952ED2" w:rsidRDefault="00371F07" w:rsidP="00952ED2">
      <w:pPr>
        <w:jc w:val="both"/>
        <w:rPr>
          <w:rFonts w:ascii="Arial" w:hAnsi="Arial" w:cs="Arial"/>
          <w:sz w:val="28"/>
          <w:szCs w:val="28"/>
        </w:rPr>
      </w:pPr>
    </w:p>
    <w:sectPr w:rsidR="00371F07" w:rsidRPr="00952ED2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D05D6" w14:textId="77777777" w:rsidR="00E96F0E" w:rsidRDefault="00E96F0E" w:rsidP="00C84A5C">
      <w:pPr>
        <w:spacing w:after="0" w:line="240" w:lineRule="auto"/>
      </w:pPr>
      <w:r>
        <w:separator/>
      </w:r>
    </w:p>
  </w:endnote>
  <w:endnote w:type="continuationSeparator" w:id="0">
    <w:p w14:paraId="2DF4667C" w14:textId="77777777" w:rsidR="00E96F0E" w:rsidRDefault="00E96F0E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1BCE5" w14:textId="77777777" w:rsidR="00E96F0E" w:rsidRDefault="00E96F0E" w:rsidP="00C84A5C">
      <w:pPr>
        <w:spacing w:after="0" w:line="240" w:lineRule="auto"/>
      </w:pPr>
      <w:r>
        <w:separator/>
      </w:r>
    </w:p>
  </w:footnote>
  <w:footnote w:type="continuationSeparator" w:id="0">
    <w:p w14:paraId="74306E22" w14:textId="77777777" w:rsidR="00E96F0E" w:rsidRDefault="00E96F0E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46"/>
    <w:multiLevelType w:val="hybridMultilevel"/>
    <w:tmpl w:val="FD346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9"/>
  </w:num>
  <w:num w:numId="4">
    <w:abstractNumId w:val="24"/>
  </w:num>
  <w:num w:numId="5">
    <w:abstractNumId w:val="7"/>
  </w:num>
  <w:num w:numId="6">
    <w:abstractNumId w:val="5"/>
  </w:num>
  <w:num w:numId="7">
    <w:abstractNumId w:val="20"/>
  </w:num>
  <w:num w:numId="8">
    <w:abstractNumId w:val="16"/>
  </w:num>
  <w:num w:numId="9">
    <w:abstractNumId w:val="30"/>
  </w:num>
  <w:num w:numId="10">
    <w:abstractNumId w:val="26"/>
  </w:num>
  <w:num w:numId="11">
    <w:abstractNumId w:val="4"/>
  </w:num>
  <w:num w:numId="12">
    <w:abstractNumId w:val="18"/>
  </w:num>
  <w:num w:numId="13">
    <w:abstractNumId w:val="11"/>
  </w:num>
  <w:num w:numId="14">
    <w:abstractNumId w:val="29"/>
  </w:num>
  <w:num w:numId="15">
    <w:abstractNumId w:val="25"/>
  </w:num>
  <w:num w:numId="16">
    <w:abstractNumId w:val="10"/>
  </w:num>
  <w:num w:numId="17">
    <w:abstractNumId w:val="15"/>
  </w:num>
  <w:num w:numId="18">
    <w:abstractNumId w:val="6"/>
  </w:num>
  <w:num w:numId="19">
    <w:abstractNumId w:val="31"/>
  </w:num>
  <w:num w:numId="20">
    <w:abstractNumId w:val="21"/>
  </w:num>
  <w:num w:numId="21">
    <w:abstractNumId w:val="8"/>
  </w:num>
  <w:num w:numId="22">
    <w:abstractNumId w:val="27"/>
  </w:num>
  <w:num w:numId="23">
    <w:abstractNumId w:val="13"/>
  </w:num>
  <w:num w:numId="24">
    <w:abstractNumId w:val="23"/>
  </w:num>
  <w:num w:numId="25">
    <w:abstractNumId w:val="3"/>
  </w:num>
  <w:num w:numId="26">
    <w:abstractNumId w:val="14"/>
  </w:num>
  <w:num w:numId="27">
    <w:abstractNumId w:val="17"/>
  </w:num>
  <w:num w:numId="28">
    <w:abstractNumId w:val="0"/>
  </w:num>
  <w:num w:numId="29">
    <w:abstractNumId w:val="1"/>
  </w:num>
  <w:num w:numId="30">
    <w:abstractNumId w:val="22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15C1"/>
    <w:rsid w:val="000151A3"/>
    <w:rsid w:val="000423B1"/>
    <w:rsid w:val="000445B3"/>
    <w:rsid w:val="00060E0D"/>
    <w:rsid w:val="000770EC"/>
    <w:rsid w:val="0008141F"/>
    <w:rsid w:val="00087A85"/>
    <w:rsid w:val="000A5DEF"/>
    <w:rsid w:val="000E0314"/>
    <w:rsid w:val="000E21F0"/>
    <w:rsid w:val="000F2722"/>
    <w:rsid w:val="001569BC"/>
    <w:rsid w:val="00162520"/>
    <w:rsid w:val="001743CE"/>
    <w:rsid w:val="00185B1E"/>
    <w:rsid w:val="00190AC4"/>
    <w:rsid w:val="001B483E"/>
    <w:rsid w:val="001B4A4C"/>
    <w:rsid w:val="001D0B12"/>
    <w:rsid w:val="001D0F02"/>
    <w:rsid w:val="001D11BE"/>
    <w:rsid w:val="001D6A6C"/>
    <w:rsid w:val="001E7D07"/>
    <w:rsid w:val="00202010"/>
    <w:rsid w:val="00220275"/>
    <w:rsid w:val="002219DB"/>
    <w:rsid w:val="00222D72"/>
    <w:rsid w:val="002A34CF"/>
    <w:rsid w:val="002B0BD1"/>
    <w:rsid w:val="002B7F2C"/>
    <w:rsid w:val="002D48CF"/>
    <w:rsid w:val="002F4C87"/>
    <w:rsid w:val="002F56E3"/>
    <w:rsid w:val="00320091"/>
    <w:rsid w:val="00345794"/>
    <w:rsid w:val="00354DD1"/>
    <w:rsid w:val="00371F07"/>
    <w:rsid w:val="00385882"/>
    <w:rsid w:val="003866B3"/>
    <w:rsid w:val="0039410E"/>
    <w:rsid w:val="0039796C"/>
    <w:rsid w:val="003A211D"/>
    <w:rsid w:val="003A5DA4"/>
    <w:rsid w:val="003D0E19"/>
    <w:rsid w:val="003D12D8"/>
    <w:rsid w:val="003D74A4"/>
    <w:rsid w:val="003F326C"/>
    <w:rsid w:val="004027B3"/>
    <w:rsid w:val="00404BEF"/>
    <w:rsid w:val="0041646F"/>
    <w:rsid w:val="004279F4"/>
    <w:rsid w:val="00445EF5"/>
    <w:rsid w:val="00462B60"/>
    <w:rsid w:val="00475159"/>
    <w:rsid w:val="004A4001"/>
    <w:rsid w:val="004B0146"/>
    <w:rsid w:val="004C22F6"/>
    <w:rsid w:val="004F55BB"/>
    <w:rsid w:val="00505689"/>
    <w:rsid w:val="005116C2"/>
    <w:rsid w:val="005345D7"/>
    <w:rsid w:val="00542737"/>
    <w:rsid w:val="00544BE9"/>
    <w:rsid w:val="0054518A"/>
    <w:rsid w:val="00556552"/>
    <w:rsid w:val="0057019C"/>
    <w:rsid w:val="00597082"/>
    <w:rsid w:val="005A42FE"/>
    <w:rsid w:val="005C1741"/>
    <w:rsid w:val="005E3945"/>
    <w:rsid w:val="00624ED7"/>
    <w:rsid w:val="00642C6D"/>
    <w:rsid w:val="0064655E"/>
    <w:rsid w:val="006840A7"/>
    <w:rsid w:val="006B625E"/>
    <w:rsid w:val="00747443"/>
    <w:rsid w:val="007748C2"/>
    <w:rsid w:val="0078091C"/>
    <w:rsid w:val="00781365"/>
    <w:rsid w:val="007C0391"/>
    <w:rsid w:val="007D6885"/>
    <w:rsid w:val="007D7EB2"/>
    <w:rsid w:val="007E18D5"/>
    <w:rsid w:val="007E3297"/>
    <w:rsid w:val="007F68D1"/>
    <w:rsid w:val="008212DC"/>
    <w:rsid w:val="00824320"/>
    <w:rsid w:val="008343F9"/>
    <w:rsid w:val="00846A07"/>
    <w:rsid w:val="00861A10"/>
    <w:rsid w:val="00864166"/>
    <w:rsid w:val="0086586D"/>
    <w:rsid w:val="00870331"/>
    <w:rsid w:val="00881D77"/>
    <w:rsid w:val="008A42BF"/>
    <w:rsid w:val="008A5DC2"/>
    <w:rsid w:val="008F34E4"/>
    <w:rsid w:val="008F6FE7"/>
    <w:rsid w:val="009315A5"/>
    <w:rsid w:val="009478F0"/>
    <w:rsid w:val="00952ED2"/>
    <w:rsid w:val="00960BE4"/>
    <w:rsid w:val="00961A2C"/>
    <w:rsid w:val="009700A3"/>
    <w:rsid w:val="00972E33"/>
    <w:rsid w:val="009765CE"/>
    <w:rsid w:val="00977F93"/>
    <w:rsid w:val="00983480"/>
    <w:rsid w:val="00987C36"/>
    <w:rsid w:val="0099581B"/>
    <w:rsid w:val="009A3B2D"/>
    <w:rsid w:val="009B26BA"/>
    <w:rsid w:val="009F5297"/>
    <w:rsid w:val="00A04B64"/>
    <w:rsid w:val="00A13C12"/>
    <w:rsid w:val="00A31B36"/>
    <w:rsid w:val="00A52DF0"/>
    <w:rsid w:val="00A536A6"/>
    <w:rsid w:val="00A56B4B"/>
    <w:rsid w:val="00A76EA9"/>
    <w:rsid w:val="00A93BF1"/>
    <w:rsid w:val="00A96174"/>
    <w:rsid w:val="00AA0A5C"/>
    <w:rsid w:val="00AB1917"/>
    <w:rsid w:val="00AB1ED5"/>
    <w:rsid w:val="00AD1A4C"/>
    <w:rsid w:val="00AF0EEF"/>
    <w:rsid w:val="00B111B2"/>
    <w:rsid w:val="00B11940"/>
    <w:rsid w:val="00B2373B"/>
    <w:rsid w:val="00B3008F"/>
    <w:rsid w:val="00B36B9F"/>
    <w:rsid w:val="00B52918"/>
    <w:rsid w:val="00BA0B15"/>
    <w:rsid w:val="00BB2830"/>
    <w:rsid w:val="00BC3ED7"/>
    <w:rsid w:val="00BD0096"/>
    <w:rsid w:val="00BE0F81"/>
    <w:rsid w:val="00BE62BB"/>
    <w:rsid w:val="00C102C2"/>
    <w:rsid w:val="00C23B8E"/>
    <w:rsid w:val="00C437FF"/>
    <w:rsid w:val="00C56ED5"/>
    <w:rsid w:val="00C84A5C"/>
    <w:rsid w:val="00C90DF3"/>
    <w:rsid w:val="00CA430B"/>
    <w:rsid w:val="00CC4AD4"/>
    <w:rsid w:val="00CF6C1F"/>
    <w:rsid w:val="00D03BEA"/>
    <w:rsid w:val="00D15D93"/>
    <w:rsid w:val="00D46ED5"/>
    <w:rsid w:val="00D62385"/>
    <w:rsid w:val="00D756C8"/>
    <w:rsid w:val="00DA3C36"/>
    <w:rsid w:val="00DA6123"/>
    <w:rsid w:val="00DA7605"/>
    <w:rsid w:val="00DD097F"/>
    <w:rsid w:val="00E15A23"/>
    <w:rsid w:val="00E1731E"/>
    <w:rsid w:val="00E35BC4"/>
    <w:rsid w:val="00E73218"/>
    <w:rsid w:val="00E858D2"/>
    <w:rsid w:val="00E96F0E"/>
    <w:rsid w:val="00EB0D1D"/>
    <w:rsid w:val="00EC4D89"/>
    <w:rsid w:val="00EE5DA0"/>
    <w:rsid w:val="00F43213"/>
    <w:rsid w:val="00F47CEE"/>
    <w:rsid w:val="00FB24DC"/>
    <w:rsid w:val="00F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character" w:styleId="Rimandocommento">
    <w:name w:val="annotation reference"/>
    <w:basedOn w:val="Carpredefinitoparagrafo"/>
    <w:uiPriority w:val="99"/>
    <w:semiHidden/>
    <w:unhideWhenUsed/>
    <w:rsid w:val="007474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474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474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474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474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purl.org/dc/elements/1.1/"/>
    <ds:schemaRef ds:uri="http://schemas.microsoft.com/office/2006/metadata/properties"/>
    <ds:schemaRef ds:uri="cf37d4a1-6b8d-4af8-8e50-44541cc2b82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716BB9-CF5C-495B-9B98-8E36A52A5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BFC35E-3725-45E0-A05A-D519DD07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113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7. Video-pillola COLLABORARE E COMUNICARE ATTRAVERSO GLI STRUMENTI DIGITALI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Video-pillola_Test_Collaborare e comunicare attraverso gli strumenti digitali</dc:title>
  <dc:subject/>
  <dc:creator>Laura</dc:creator>
  <cp:keywords/>
  <dc:description/>
  <cp:lastModifiedBy>Laura Fasolo</cp:lastModifiedBy>
  <cp:revision>64</cp:revision>
  <cp:lastPrinted>2019-06-26T14:12:00Z</cp:lastPrinted>
  <dcterms:created xsi:type="dcterms:W3CDTF">2019-03-21T08:40:00Z</dcterms:created>
  <dcterms:modified xsi:type="dcterms:W3CDTF">2019-06-26T14:12:00Z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