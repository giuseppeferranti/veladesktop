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  <w:color w:val="0069A0"/>
          <w:sz w:val="96"/>
          <w:szCs w:val="72"/>
          <w:lang w:eastAsia="it-IT"/>
        </w:rPr>
        <w:id w:val="1524983944"/>
        <w:docPartObj>
          <w:docPartGallery w:val="Cover Pages"/>
          <w:docPartUnique/>
        </w:docPartObj>
      </w:sdtPr>
      <w:sdtEndPr>
        <w:rPr>
          <w:szCs w:val="24"/>
        </w:rPr>
      </w:sdtEndPr>
      <w:sdtContent>
        <w:p w14:paraId="4D66AAC6" w14:textId="77777777" w:rsidR="00B36B9F" w:rsidRDefault="00B36B9F"/>
        <w:p w14:paraId="43F6D368" w14:textId="4E8493AB" w:rsidR="0041646F" w:rsidRPr="00F47CEE" w:rsidRDefault="00B36B9F" w:rsidP="00F47CEE">
          <w:pPr>
            <w:pStyle w:val="Titolofrontespizio"/>
            <w:rPr>
              <w:lang w:eastAsia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38BCC23" wp14:editId="138BCC24">
                    <wp:simplePos x="0" y="0"/>
                    <wp:positionH relativeFrom="column">
                      <wp:posOffset>-278656</wp:posOffset>
                    </wp:positionH>
                    <wp:positionV relativeFrom="paragraph">
                      <wp:posOffset>2123418</wp:posOffset>
                    </wp:positionV>
                    <wp:extent cx="6858000" cy="3137338"/>
                    <wp:effectExtent l="0" t="0" r="0" b="6350"/>
                    <wp:wrapNone/>
                    <wp:docPr id="196" name="Casella di testo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313733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  <w:alias w:val="Titolo"/>
                                  <w:tag w:val=""/>
                                  <w:id w:val="129973077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53C73C2" w14:textId="40F5A4C6" w:rsidR="0064655E" w:rsidRPr="009E56F3" w:rsidRDefault="004527A9" w:rsidP="000151A3">
                                    <w:pPr>
                                      <w:pStyle w:val="Titolofrontespizio"/>
                                      <w:rPr>
                                        <w:rFonts w:ascii="Arial" w:hAnsi="Arial" w:cs="Arial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52"/>
                                        <w:szCs w:val="52"/>
                                      </w:rPr>
                                      <w:t>6. Video-pillola_Test_Lavorare per obiettivi e risultati</w:t>
                                    </w:r>
                                  </w:p>
                                </w:sdtContent>
                              </w:sdt>
                              <w:p w14:paraId="62B7DE3E" w14:textId="77777777" w:rsidR="000F4518" w:rsidRDefault="0064655E" w:rsidP="000151A3">
                                <w:pPr>
                                  <w:pStyle w:val="Sottotitolofrontespizio"/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</w:pPr>
                                <w:r w:rsidRPr="009E56F3"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  <w:t>Video-pillola n.</w:t>
                                </w:r>
                                <w:r w:rsidR="00C3138A" w:rsidRPr="009E56F3"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  <w:t>6</w:t>
                                </w:r>
                              </w:p>
                              <w:p w14:paraId="4B319379" w14:textId="16E3DB09" w:rsidR="0064655E" w:rsidRPr="009E56F3" w:rsidRDefault="000F4518" w:rsidP="000151A3">
                                <w:pPr>
                                  <w:pStyle w:val="Sottotitolofrontespizio"/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  <w:t>Test di autovalutazione</w:t>
                                </w:r>
                                <w:r w:rsidR="0064655E" w:rsidRPr="009E56F3"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8BCC23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96" o:spid="_x0000_s1026" type="#_x0000_t202" style="position:absolute;left:0;text-align:left;margin-left:-21.95pt;margin-top:167.2pt;width:540pt;height:247.0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" fillcolor="white [3212]" stroked="f" strokeweight=".5pt">
                    <v:textbox inset="36pt,7.2pt,36pt,7.2pt">
                      <w:txbxContent>
                        <w:sdt>
                          <w:sdtPr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  <w:alias w:val="Titolo"/>
                            <w:tag w:val=""/>
                            <w:id w:val="129973077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53C73C2" w14:textId="40F5A4C6" w:rsidR="0064655E" w:rsidRPr="009E56F3" w:rsidRDefault="004527A9" w:rsidP="000151A3">
                              <w:pPr>
                                <w:pStyle w:val="Titolofrontespizio"/>
                                <w:rPr>
                                  <w:rFonts w:ascii="Arial" w:hAnsi="Arial" w:cs="Arial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2"/>
                                  <w:szCs w:val="52"/>
                                </w:rPr>
                                <w:t>6. Video-pillola_Test_Lavorare per obiettivi e risultati</w:t>
                              </w:r>
                            </w:p>
                          </w:sdtContent>
                        </w:sdt>
                        <w:p w14:paraId="62B7DE3E" w14:textId="77777777" w:rsidR="000F4518" w:rsidRDefault="0064655E" w:rsidP="000151A3">
                          <w:pPr>
                            <w:pStyle w:val="Sottotitolofrontespizio"/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</w:pPr>
                          <w:r w:rsidRPr="009E56F3"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  <w:t>Video-pillola n.</w:t>
                          </w:r>
                          <w:r w:rsidR="00C3138A" w:rsidRPr="009E56F3"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  <w:t>6</w:t>
                          </w:r>
                        </w:p>
                        <w:p w14:paraId="4B319379" w14:textId="16E3DB09" w:rsidR="0064655E" w:rsidRPr="009E56F3" w:rsidRDefault="000F4518" w:rsidP="000151A3">
                          <w:pPr>
                            <w:pStyle w:val="Sottotitolofrontespizio"/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  <w:t>Test di autovalutazione</w:t>
                          </w:r>
                          <w:r w:rsidR="0064655E" w:rsidRPr="009E56F3"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szCs w:val="24"/>
            </w:rPr>
            <w:br w:type="page"/>
          </w:r>
        </w:p>
      </w:sdtContent>
    </w:sdt>
    <w:p w14:paraId="1AFA200B" w14:textId="77777777" w:rsidR="000F4518" w:rsidRPr="000F4518" w:rsidRDefault="000F4518" w:rsidP="000F4518">
      <w:pPr>
        <w:ind w:left="720" w:hanging="360"/>
        <w:rPr>
          <w:rFonts w:ascii="Arial" w:hAnsi="Arial" w:cs="Arial"/>
          <w:b/>
          <w:sz w:val="28"/>
          <w:szCs w:val="28"/>
        </w:rPr>
      </w:pPr>
      <w:r w:rsidRPr="000F4518">
        <w:rPr>
          <w:rFonts w:ascii="Arial" w:hAnsi="Arial" w:cs="Arial"/>
          <w:b/>
          <w:sz w:val="28"/>
          <w:szCs w:val="28"/>
        </w:rPr>
        <w:lastRenderedPageBreak/>
        <w:t>In verde sono evidenziate le risposte corrette per ciascuna domanda</w:t>
      </w:r>
    </w:p>
    <w:p w14:paraId="08AC00F8" w14:textId="77777777" w:rsidR="000F4518" w:rsidRPr="000F4518" w:rsidRDefault="000F4518" w:rsidP="000F4518">
      <w:pPr>
        <w:ind w:left="720" w:hanging="360"/>
        <w:rPr>
          <w:rFonts w:ascii="Arial" w:hAnsi="Arial" w:cs="Arial"/>
          <w:sz w:val="28"/>
          <w:szCs w:val="28"/>
        </w:rPr>
      </w:pPr>
    </w:p>
    <w:p w14:paraId="49ADDBB2" w14:textId="77777777" w:rsidR="000F4518" w:rsidRPr="000F4518" w:rsidRDefault="000F4518" w:rsidP="000F4518">
      <w:pPr>
        <w:pStyle w:val="Paragrafoelenco"/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 w:rsidRPr="000F4518">
        <w:rPr>
          <w:rFonts w:ascii="Arial" w:hAnsi="Arial" w:cs="Arial"/>
          <w:sz w:val="28"/>
          <w:szCs w:val="28"/>
        </w:rPr>
        <w:t>Qual è il passaggio da compiere per garantire un approccio al lavoro coerente in un contesto di Smart Working?</w:t>
      </w:r>
    </w:p>
    <w:p w14:paraId="2DD21EF2" w14:textId="77777777" w:rsidR="000F4518" w:rsidRPr="000F4518" w:rsidRDefault="000F4518" w:rsidP="000F4518">
      <w:pPr>
        <w:pStyle w:val="Paragrafoelenco"/>
        <w:rPr>
          <w:rFonts w:ascii="Arial" w:hAnsi="Arial" w:cs="Arial"/>
          <w:sz w:val="28"/>
          <w:szCs w:val="28"/>
        </w:rPr>
      </w:pPr>
    </w:p>
    <w:p w14:paraId="70F9F73D" w14:textId="77777777" w:rsidR="000F4518" w:rsidRPr="000F4518" w:rsidRDefault="000F4518" w:rsidP="000F4518">
      <w:pPr>
        <w:pStyle w:val="Paragrafoelenco"/>
        <w:numPr>
          <w:ilvl w:val="0"/>
          <w:numId w:val="32"/>
        </w:numPr>
        <w:rPr>
          <w:rFonts w:ascii="Arial" w:hAnsi="Arial" w:cs="Arial"/>
          <w:sz w:val="28"/>
          <w:szCs w:val="28"/>
          <w:lang w:val="en-US"/>
        </w:rPr>
      </w:pPr>
      <w:r w:rsidRPr="000F4518">
        <w:rPr>
          <w:rFonts w:ascii="Arial" w:hAnsi="Arial" w:cs="Arial"/>
          <w:sz w:val="28"/>
          <w:szCs w:val="28"/>
          <w:lang w:val="en-US"/>
        </w:rPr>
        <w:t>Da Result Driven Management ad Activity Management</w:t>
      </w:r>
    </w:p>
    <w:p w14:paraId="408ECA62" w14:textId="77777777" w:rsidR="000F4518" w:rsidRPr="000F4518" w:rsidRDefault="000F4518" w:rsidP="000F4518">
      <w:pPr>
        <w:pStyle w:val="Paragrafoelenco"/>
        <w:numPr>
          <w:ilvl w:val="0"/>
          <w:numId w:val="32"/>
        </w:numPr>
        <w:rPr>
          <w:rFonts w:ascii="Arial" w:hAnsi="Arial" w:cs="Arial"/>
          <w:sz w:val="28"/>
          <w:szCs w:val="28"/>
        </w:rPr>
      </w:pPr>
      <w:r w:rsidRPr="000F4518">
        <w:rPr>
          <w:rFonts w:ascii="Arial" w:hAnsi="Arial" w:cs="Arial"/>
          <w:sz w:val="28"/>
          <w:szCs w:val="28"/>
        </w:rPr>
        <w:t>Da comando e controllo a multitasking</w:t>
      </w:r>
    </w:p>
    <w:p w14:paraId="40F6E8BE" w14:textId="77777777" w:rsidR="000F4518" w:rsidRPr="000F4518" w:rsidRDefault="000F4518" w:rsidP="000F4518">
      <w:pPr>
        <w:pStyle w:val="Paragrafoelenco"/>
        <w:numPr>
          <w:ilvl w:val="0"/>
          <w:numId w:val="32"/>
        </w:numPr>
        <w:rPr>
          <w:rFonts w:ascii="Arial" w:hAnsi="Arial" w:cs="Arial"/>
          <w:sz w:val="28"/>
          <w:szCs w:val="28"/>
          <w:highlight w:val="green"/>
          <w:lang w:val="en-US"/>
        </w:rPr>
      </w:pPr>
      <w:r w:rsidRPr="000F4518">
        <w:rPr>
          <w:rFonts w:ascii="Arial" w:hAnsi="Arial" w:cs="Arial"/>
          <w:sz w:val="28"/>
          <w:szCs w:val="28"/>
          <w:highlight w:val="green"/>
          <w:lang w:val="en-US"/>
        </w:rPr>
        <w:t xml:space="preserve">Da Activity Management a Result Driven Management </w:t>
      </w:r>
    </w:p>
    <w:p w14:paraId="5B4BA461" w14:textId="77777777" w:rsidR="000F4518" w:rsidRPr="000F4518" w:rsidRDefault="000F4518" w:rsidP="000F4518">
      <w:pPr>
        <w:pStyle w:val="Paragrafoelenco"/>
        <w:numPr>
          <w:ilvl w:val="0"/>
          <w:numId w:val="32"/>
        </w:numPr>
        <w:rPr>
          <w:rFonts w:ascii="Arial" w:hAnsi="Arial" w:cs="Arial"/>
          <w:sz w:val="28"/>
          <w:szCs w:val="28"/>
        </w:rPr>
      </w:pPr>
      <w:r w:rsidRPr="000F4518">
        <w:rPr>
          <w:rFonts w:ascii="Arial" w:hAnsi="Arial" w:cs="Arial"/>
          <w:sz w:val="28"/>
          <w:szCs w:val="28"/>
        </w:rPr>
        <w:t>Da autonomia e flessibilità a responsabilizzazione sui risultati</w:t>
      </w:r>
    </w:p>
    <w:p w14:paraId="7FEDF187" w14:textId="77777777" w:rsidR="000F4518" w:rsidRPr="000F4518" w:rsidRDefault="000F4518" w:rsidP="000F4518">
      <w:pPr>
        <w:ind w:left="360"/>
        <w:rPr>
          <w:rFonts w:ascii="Arial" w:hAnsi="Arial" w:cs="Arial"/>
          <w:sz w:val="28"/>
          <w:szCs w:val="28"/>
        </w:rPr>
      </w:pPr>
    </w:p>
    <w:p w14:paraId="6657D581" w14:textId="77777777" w:rsidR="000F4518" w:rsidRPr="000F4518" w:rsidRDefault="000F4518" w:rsidP="000F4518">
      <w:pPr>
        <w:pStyle w:val="Paragrafoelenco"/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 w:rsidRPr="000F4518">
        <w:rPr>
          <w:rFonts w:ascii="Arial" w:hAnsi="Arial" w:cs="Arial"/>
          <w:sz w:val="28"/>
          <w:szCs w:val="28"/>
        </w:rPr>
        <w:t>Nella definizione di un proprio cruscotto di indicatori qual è l’obiettivo che ci si pone?</w:t>
      </w:r>
    </w:p>
    <w:p w14:paraId="52A6B3AB" w14:textId="77777777" w:rsidR="000F4518" w:rsidRPr="000F4518" w:rsidRDefault="000F4518" w:rsidP="000F4518">
      <w:pPr>
        <w:pStyle w:val="Paragrafoelenco"/>
        <w:rPr>
          <w:rFonts w:ascii="Arial" w:hAnsi="Arial" w:cs="Arial"/>
          <w:sz w:val="28"/>
          <w:szCs w:val="28"/>
        </w:rPr>
      </w:pPr>
    </w:p>
    <w:p w14:paraId="60477FFC" w14:textId="77777777" w:rsidR="000F4518" w:rsidRPr="000F4518" w:rsidRDefault="000F4518" w:rsidP="000F4518">
      <w:pPr>
        <w:pStyle w:val="Paragrafoelenco"/>
        <w:numPr>
          <w:ilvl w:val="0"/>
          <w:numId w:val="30"/>
        </w:numPr>
        <w:rPr>
          <w:rFonts w:ascii="Arial" w:hAnsi="Arial" w:cs="Arial"/>
          <w:sz w:val="28"/>
          <w:szCs w:val="28"/>
        </w:rPr>
      </w:pPr>
      <w:r w:rsidRPr="000F4518">
        <w:rPr>
          <w:rFonts w:ascii="Arial" w:hAnsi="Arial" w:cs="Arial"/>
          <w:sz w:val="28"/>
          <w:szCs w:val="28"/>
        </w:rPr>
        <w:t>Dimostrare ai colleghi che il giorno di lavoro da remoto non rappresenta un giorno di ferie</w:t>
      </w:r>
    </w:p>
    <w:p w14:paraId="3205D0B9" w14:textId="77777777" w:rsidR="000F4518" w:rsidRPr="000F4518" w:rsidRDefault="000F4518" w:rsidP="000F4518">
      <w:pPr>
        <w:pStyle w:val="Paragrafoelenco"/>
        <w:numPr>
          <w:ilvl w:val="0"/>
          <w:numId w:val="30"/>
        </w:numPr>
        <w:rPr>
          <w:rFonts w:ascii="Arial" w:hAnsi="Arial" w:cs="Arial"/>
          <w:sz w:val="28"/>
          <w:szCs w:val="28"/>
        </w:rPr>
      </w:pPr>
      <w:r w:rsidRPr="000F4518">
        <w:rPr>
          <w:rFonts w:ascii="Arial" w:hAnsi="Arial" w:cs="Arial"/>
          <w:sz w:val="28"/>
          <w:szCs w:val="28"/>
        </w:rPr>
        <w:t>Essere controllati dal proprio capo durante le giornate di lavoro da remoto</w:t>
      </w:r>
    </w:p>
    <w:p w14:paraId="24250B72" w14:textId="77777777" w:rsidR="000F4518" w:rsidRPr="000F4518" w:rsidRDefault="000F4518" w:rsidP="000F4518">
      <w:pPr>
        <w:pStyle w:val="Paragrafoelenco"/>
        <w:numPr>
          <w:ilvl w:val="0"/>
          <w:numId w:val="30"/>
        </w:numPr>
        <w:rPr>
          <w:rFonts w:ascii="Arial" w:hAnsi="Arial" w:cs="Arial"/>
          <w:sz w:val="28"/>
          <w:szCs w:val="28"/>
        </w:rPr>
      </w:pPr>
      <w:r w:rsidRPr="000F4518">
        <w:rPr>
          <w:rFonts w:ascii="Arial" w:hAnsi="Arial" w:cs="Arial"/>
          <w:sz w:val="28"/>
          <w:szCs w:val="28"/>
        </w:rPr>
        <w:t xml:space="preserve">Analizzare le prestazioni delle attività con caratteristiche di standardizzazione e prevedibilità  </w:t>
      </w:r>
    </w:p>
    <w:p w14:paraId="3C34DDC5" w14:textId="77777777" w:rsidR="000F4518" w:rsidRPr="000F4518" w:rsidRDefault="000F4518" w:rsidP="000F4518">
      <w:pPr>
        <w:pStyle w:val="Paragrafoelenco"/>
        <w:numPr>
          <w:ilvl w:val="0"/>
          <w:numId w:val="30"/>
        </w:numPr>
        <w:rPr>
          <w:rFonts w:ascii="Arial" w:hAnsi="Arial" w:cs="Arial"/>
          <w:sz w:val="28"/>
          <w:szCs w:val="28"/>
          <w:highlight w:val="green"/>
        </w:rPr>
      </w:pPr>
      <w:r w:rsidRPr="000F4518">
        <w:rPr>
          <w:rFonts w:ascii="Arial" w:hAnsi="Arial" w:cs="Arial"/>
          <w:sz w:val="28"/>
          <w:szCs w:val="28"/>
          <w:highlight w:val="green"/>
        </w:rPr>
        <w:t>Valutare e monitorare la propria produttività e definire azioni migliorative</w:t>
      </w:r>
    </w:p>
    <w:p w14:paraId="532CA1BC" w14:textId="77777777" w:rsidR="000F4518" w:rsidRPr="000F4518" w:rsidRDefault="000F4518" w:rsidP="000F4518">
      <w:pPr>
        <w:pStyle w:val="Paragrafoelenco"/>
        <w:rPr>
          <w:rFonts w:ascii="Arial" w:hAnsi="Arial" w:cs="Arial"/>
          <w:sz w:val="28"/>
          <w:szCs w:val="28"/>
        </w:rPr>
      </w:pPr>
    </w:p>
    <w:p w14:paraId="72459AF6" w14:textId="77777777" w:rsidR="000F4518" w:rsidRPr="000F4518" w:rsidRDefault="000F4518" w:rsidP="000F4518">
      <w:pPr>
        <w:pStyle w:val="Paragrafoelenco"/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 w:rsidRPr="000F4518">
        <w:rPr>
          <w:rFonts w:ascii="Arial" w:hAnsi="Arial" w:cs="Arial"/>
          <w:sz w:val="28"/>
          <w:szCs w:val="28"/>
        </w:rPr>
        <w:t>L’ultimo e quarto ambito sul quale si fonda il Result Driven Management è il Feedback continuo, cosa significa?</w:t>
      </w:r>
    </w:p>
    <w:p w14:paraId="7356BE42" w14:textId="77777777" w:rsidR="000F4518" w:rsidRPr="000F4518" w:rsidRDefault="000F4518" w:rsidP="000F4518">
      <w:pPr>
        <w:pStyle w:val="Paragrafoelenco"/>
        <w:rPr>
          <w:rFonts w:ascii="Arial" w:hAnsi="Arial" w:cs="Arial"/>
          <w:sz w:val="28"/>
          <w:szCs w:val="28"/>
        </w:rPr>
      </w:pPr>
    </w:p>
    <w:p w14:paraId="61CDE395" w14:textId="77777777" w:rsidR="000F4518" w:rsidRPr="000F4518" w:rsidRDefault="000F4518" w:rsidP="000F4518">
      <w:pPr>
        <w:pStyle w:val="Paragrafoelenco"/>
        <w:numPr>
          <w:ilvl w:val="0"/>
          <w:numId w:val="31"/>
        </w:numPr>
        <w:ind w:left="426" w:firstLine="0"/>
        <w:rPr>
          <w:rFonts w:ascii="Arial" w:hAnsi="Arial" w:cs="Arial"/>
          <w:sz w:val="28"/>
          <w:szCs w:val="28"/>
          <w:highlight w:val="green"/>
        </w:rPr>
      </w:pPr>
      <w:r w:rsidRPr="000F4518">
        <w:rPr>
          <w:rFonts w:ascii="Arial" w:hAnsi="Arial" w:cs="Arial"/>
          <w:sz w:val="28"/>
          <w:szCs w:val="28"/>
          <w:highlight w:val="green"/>
        </w:rPr>
        <w:t>Discutere frequentemente con il proprio capo il contributo personale rispetto alle priorità assegnate</w:t>
      </w:r>
    </w:p>
    <w:p w14:paraId="32A0C3D7" w14:textId="77777777" w:rsidR="000F4518" w:rsidRPr="000F4518" w:rsidRDefault="000F4518" w:rsidP="000F4518">
      <w:pPr>
        <w:pStyle w:val="Paragrafoelenco"/>
        <w:numPr>
          <w:ilvl w:val="0"/>
          <w:numId w:val="31"/>
        </w:numPr>
        <w:ind w:left="426" w:firstLine="0"/>
        <w:rPr>
          <w:rFonts w:ascii="Arial" w:hAnsi="Arial" w:cs="Arial"/>
          <w:sz w:val="28"/>
          <w:szCs w:val="28"/>
        </w:rPr>
      </w:pPr>
      <w:r w:rsidRPr="000F4518">
        <w:rPr>
          <w:rFonts w:ascii="Arial" w:hAnsi="Arial" w:cs="Arial"/>
          <w:sz w:val="28"/>
          <w:szCs w:val="28"/>
        </w:rPr>
        <w:t>Giudicare i propri colleghi in maniera frequente rispetto allo svolgimento delle attività</w:t>
      </w:r>
    </w:p>
    <w:p w14:paraId="5C85DA7B" w14:textId="77777777" w:rsidR="000F4518" w:rsidRPr="000F4518" w:rsidRDefault="000F4518" w:rsidP="000F4518">
      <w:pPr>
        <w:pStyle w:val="Paragrafoelenco"/>
        <w:numPr>
          <w:ilvl w:val="0"/>
          <w:numId w:val="31"/>
        </w:numPr>
        <w:ind w:left="426" w:firstLine="0"/>
        <w:rPr>
          <w:rFonts w:ascii="Arial" w:hAnsi="Arial" w:cs="Arial"/>
          <w:sz w:val="28"/>
          <w:szCs w:val="28"/>
        </w:rPr>
      </w:pPr>
      <w:r w:rsidRPr="000F4518">
        <w:rPr>
          <w:rFonts w:ascii="Arial" w:hAnsi="Arial" w:cs="Arial"/>
          <w:sz w:val="28"/>
          <w:szCs w:val="28"/>
        </w:rPr>
        <w:t>Fornire riscontri continui al proprio capo rispetto alla sua capacità di gestione dei collaboratori</w:t>
      </w:r>
    </w:p>
    <w:p w14:paraId="161B968C" w14:textId="77777777" w:rsidR="000F4518" w:rsidRPr="000F4518" w:rsidRDefault="000F4518" w:rsidP="000F4518">
      <w:pPr>
        <w:pStyle w:val="Paragrafoelenco"/>
        <w:numPr>
          <w:ilvl w:val="0"/>
          <w:numId w:val="31"/>
        </w:numPr>
        <w:ind w:left="426" w:firstLine="0"/>
        <w:rPr>
          <w:rFonts w:ascii="Arial" w:hAnsi="Arial" w:cs="Arial"/>
          <w:sz w:val="28"/>
          <w:szCs w:val="28"/>
        </w:rPr>
      </w:pPr>
      <w:r w:rsidRPr="000F4518">
        <w:rPr>
          <w:rFonts w:ascii="Arial" w:hAnsi="Arial" w:cs="Arial"/>
          <w:sz w:val="28"/>
          <w:szCs w:val="28"/>
        </w:rPr>
        <w:t>Ricevere suggerimenti da parte dei colleghi rispetto alla propria capacità di interagire</w:t>
      </w:r>
    </w:p>
    <w:p w14:paraId="3B6B47FC" w14:textId="77777777" w:rsidR="000F4518" w:rsidRPr="000F4518" w:rsidRDefault="000F4518" w:rsidP="000F4518">
      <w:pPr>
        <w:ind w:left="426"/>
        <w:rPr>
          <w:rFonts w:ascii="Arial" w:hAnsi="Arial" w:cs="Arial"/>
          <w:sz w:val="28"/>
          <w:szCs w:val="28"/>
        </w:rPr>
      </w:pPr>
    </w:p>
    <w:p w14:paraId="2131C935" w14:textId="34BEE8EA" w:rsidR="00371F07" w:rsidRPr="000F4518" w:rsidRDefault="00371F07" w:rsidP="00947366">
      <w:pPr>
        <w:jc w:val="both"/>
        <w:rPr>
          <w:rFonts w:ascii="Arial" w:hAnsi="Arial" w:cs="Arial"/>
          <w:sz w:val="28"/>
          <w:szCs w:val="28"/>
        </w:rPr>
      </w:pPr>
    </w:p>
    <w:sectPr w:rsidR="00371F07" w:rsidRPr="000F4518" w:rsidSect="00846A0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269" w:right="1134" w:bottom="1134" w:left="1134" w:header="708" w:footer="126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4CE43" w14:textId="77777777" w:rsidR="00F351B8" w:rsidRDefault="00F351B8" w:rsidP="00C84A5C">
      <w:pPr>
        <w:spacing w:after="0" w:line="240" w:lineRule="auto"/>
      </w:pPr>
      <w:r>
        <w:separator/>
      </w:r>
    </w:p>
  </w:endnote>
  <w:endnote w:type="continuationSeparator" w:id="0">
    <w:p w14:paraId="53F8189F" w14:textId="77777777" w:rsidR="00F351B8" w:rsidRDefault="00F351B8" w:rsidP="00C84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B62DD" w14:textId="77777777" w:rsidR="0064655E" w:rsidRDefault="0064655E">
    <w:pPr>
      <w:pStyle w:val="Pidipagina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38BCC31" wp14:editId="138BCC32">
          <wp:simplePos x="0" y="0"/>
          <wp:positionH relativeFrom="margin">
            <wp:posOffset>-168297</wp:posOffset>
          </wp:positionH>
          <wp:positionV relativeFrom="page">
            <wp:posOffset>10216055</wp:posOffset>
          </wp:positionV>
          <wp:extent cx="3571240" cy="257175"/>
          <wp:effectExtent l="0" t="0" r="0" b="9525"/>
          <wp:wrapNone/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7124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5" behindDoc="0" locked="0" layoutInCell="1" allowOverlap="1" wp14:anchorId="138BCC33" wp14:editId="138BCC34">
          <wp:simplePos x="0" y="0"/>
          <wp:positionH relativeFrom="page">
            <wp:posOffset>-31115</wp:posOffset>
          </wp:positionH>
          <wp:positionV relativeFrom="page">
            <wp:posOffset>9869170</wp:posOffset>
          </wp:positionV>
          <wp:extent cx="7722000" cy="1609200"/>
          <wp:effectExtent l="0" t="0" r="0" b="0"/>
          <wp:wrapNone/>
          <wp:docPr id="5" name="Elemento grafico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22000" cy="160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E9755" w14:textId="77777777" w:rsidR="0064655E" w:rsidRDefault="0064655E">
    <w:pPr>
      <w:pStyle w:val="Pidipagina"/>
    </w:pPr>
    <w:r w:rsidRPr="00B36B9F">
      <w:rPr>
        <w:noProof/>
      </w:rPr>
      <w:drawing>
        <wp:anchor distT="0" distB="0" distL="114300" distR="114300" simplePos="0" relativeHeight="251664384" behindDoc="0" locked="0" layoutInCell="1" allowOverlap="1" wp14:anchorId="138BCC39" wp14:editId="138BCC3A">
          <wp:simplePos x="0" y="0"/>
          <wp:positionH relativeFrom="page">
            <wp:posOffset>-2676917</wp:posOffset>
          </wp:positionH>
          <wp:positionV relativeFrom="page">
            <wp:posOffset>9159766</wp:posOffset>
          </wp:positionV>
          <wp:extent cx="10365716" cy="2162153"/>
          <wp:effectExtent l="0" t="0" r="0" b="0"/>
          <wp:wrapNone/>
          <wp:docPr id="8" name="Elemento grafico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10396" cy="21714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6B9F">
      <w:rPr>
        <w:noProof/>
      </w:rPr>
      <w:drawing>
        <wp:anchor distT="0" distB="0" distL="114300" distR="114300" simplePos="0" relativeHeight="251665408" behindDoc="0" locked="0" layoutInCell="1" allowOverlap="1" wp14:anchorId="138BCC3B" wp14:editId="138BCC3C">
          <wp:simplePos x="0" y="0"/>
          <wp:positionH relativeFrom="margin">
            <wp:posOffset>-168297</wp:posOffset>
          </wp:positionH>
          <wp:positionV relativeFrom="page">
            <wp:posOffset>9920309</wp:posOffset>
          </wp:positionV>
          <wp:extent cx="5486400" cy="395091"/>
          <wp:effectExtent l="0" t="0" r="0" b="5080"/>
          <wp:wrapNone/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1596" cy="4271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5C2C0" w14:textId="77777777" w:rsidR="00F351B8" w:rsidRDefault="00F351B8" w:rsidP="00C84A5C">
      <w:pPr>
        <w:spacing w:after="0" w:line="240" w:lineRule="auto"/>
      </w:pPr>
      <w:r>
        <w:separator/>
      </w:r>
    </w:p>
  </w:footnote>
  <w:footnote w:type="continuationSeparator" w:id="0">
    <w:p w14:paraId="326DB51C" w14:textId="77777777" w:rsidR="00F351B8" w:rsidRDefault="00F351B8" w:rsidP="00C84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6FF6D" w14:textId="77777777" w:rsidR="0064655E" w:rsidRDefault="0064655E">
    <w:pPr>
      <w:pStyle w:val="Intestazion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8BCC2D" wp14:editId="138BCC2E">
          <wp:simplePos x="0" y="0"/>
          <wp:positionH relativeFrom="column">
            <wp:posOffset>1880695</wp:posOffset>
          </wp:positionH>
          <wp:positionV relativeFrom="page">
            <wp:posOffset>-62230</wp:posOffset>
          </wp:positionV>
          <wp:extent cx="5690870" cy="804042"/>
          <wp:effectExtent l="0" t="0" r="5080" b="0"/>
          <wp:wrapNone/>
          <wp:docPr id="2" name="Elemento grafic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90870" cy="8040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138BCC2F" wp14:editId="138BCC30">
          <wp:simplePos x="0" y="0"/>
          <wp:positionH relativeFrom="column">
            <wp:posOffset>-26035</wp:posOffset>
          </wp:positionH>
          <wp:positionV relativeFrom="paragraph">
            <wp:posOffset>-118701</wp:posOffset>
          </wp:positionV>
          <wp:extent cx="1403131" cy="720014"/>
          <wp:effectExtent l="0" t="0" r="6985" b="4445"/>
          <wp:wrapNone/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eLA_RGB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131" cy="7200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2FC4F" w14:textId="77777777" w:rsidR="0064655E" w:rsidRDefault="0064655E">
    <w:pPr>
      <w:pStyle w:val="Intestazione"/>
    </w:pPr>
    <w:r>
      <w:rPr>
        <w:noProof/>
      </w:rPr>
      <w:drawing>
        <wp:anchor distT="0" distB="0" distL="114300" distR="114300" simplePos="0" relativeHeight="251669504" behindDoc="0" locked="0" layoutInCell="1" allowOverlap="1" wp14:anchorId="138BCC35" wp14:editId="138BCC36">
          <wp:simplePos x="0" y="0"/>
          <wp:positionH relativeFrom="column">
            <wp:posOffset>5123</wp:posOffset>
          </wp:positionH>
          <wp:positionV relativeFrom="page">
            <wp:posOffset>-31530</wp:posOffset>
          </wp:positionV>
          <wp:extent cx="8224789" cy="1663590"/>
          <wp:effectExtent l="0" t="0" r="5080" b="0"/>
          <wp:wrapNone/>
          <wp:docPr id="6" name="Elemento grafico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58706" cy="1670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1" wp14:anchorId="138BCC37" wp14:editId="138BCC38">
          <wp:simplePos x="0" y="0"/>
          <wp:positionH relativeFrom="column">
            <wp:posOffset>-173421</wp:posOffset>
          </wp:positionH>
          <wp:positionV relativeFrom="paragraph">
            <wp:posOffset>1665605</wp:posOffset>
          </wp:positionV>
          <wp:extent cx="3247696" cy="1666550"/>
          <wp:effectExtent l="0" t="0" r="0" b="0"/>
          <wp:wrapNone/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eLA_RGB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696" cy="1666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6083"/>
    <w:multiLevelType w:val="hybridMultilevel"/>
    <w:tmpl w:val="9AC4E92C"/>
    <w:lvl w:ilvl="0" w:tplc="EEB411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FA4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5E99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EAB8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1EE1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DE3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7AE3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2EA7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80CD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AF15FA"/>
    <w:multiLevelType w:val="hybridMultilevel"/>
    <w:tmpl w:val="D14A8E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5414D"/>
    <w:multiLevelType w:val="hybridMultilevel"/>
    <w:tmpl w:val="D782529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91736"/>
    <w:multiLevelType w:val="hybridMultilevel"/>
    <w:tmpl w:val="4D04E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B73D9"/>
    <w:multiLevelType w:val="hybridMultilevel"/>
    <w:tmpl w:val="295C08C0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CB285C"/>
    <w:multiLevelType w:val="hybridMultilevel"/>
    <w:tmpl w:val="37B44AE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47D72"/>
    <w:multiLevelType w:val="hybridMultilevel"/>
    <w:tmpl w:val="A57880A6"/>
    <w:lvl w:ilvl="0" w:tplc="D45A22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32AC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7875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E2F5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36BD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384C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CC0D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CAC8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F420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D47B2"/>
    <w:multiLevelType w:val="hybridMultilevel"/>
    <w:tmpl w:val="74684C4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E227B"/>
    <w:multiLevelType w:val="hybridMultilevel"/>
    <w:tmpl w:val="11E4C0A6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9924F4"/>
    <w:multiLevelType w:val="hybridMultilevel"/>
    <w:tmpl w:val="01243B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253327"/>
    <w:multiLevelType w:val="hybridMultilevel"/>
    <w:tmpl w:val="59BAA9E2"/>
    <w:lvl w:ilvl="0" w:tplc="D24EB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72C2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CA41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AA19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D6A0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ECF3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1EB6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229B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28AA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673364"/>
    <w:multiLevelType w:val="hybridMultilevel"/>
    <w:tmpl w:val="7410FE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B5ADD"/>
    <w:multiLevelType w:val="hybridMultilevel"/>
    <w:tmpl w:val="0EBA71D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CE7F11"/>
    <w:multiLevelType w:val="hybridMultilevel"/>
    <w:tmpl w:val="E428588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244D8B"/>
    <w:multiLevelType w:val="hybridMultilevel"/>
    <w:tmpl w:val="48904566"/>
    <w:lvl w:ilvl="0" w:tplc="F476D2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D7A165D"/>
    <w:multiLevelType w:val="hybridMultilevel"/>
    <w:tmpl w:val="5C162C6A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E7C20F1"/>
    <w:multiLevelType w:val="hybridMultilevel"/>
    <w:tmpl w:val="DEEA6D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AE4DF3"/>
    <w:multiLevelType w:val="hybridMultilevel"/>
    <w:tmpl w:val="53FA0482"/>
    <w:lvl w:ilvl="0" w:tplc="344EF5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C4C4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CAD3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0490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4ABD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7016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3898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AE7B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A66C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4926E2"/>
    <w:multiLevelType w:val="hybridMultilevel"/>
    <w:tmpl w:val="E44CD8B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4F73EC"/>
    <w:multiLevelType w:val="hybridMultilevel"/>
    <w:tmpl w:val="DDF0C9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16787E"/>
    <w:multiLevelType w:val="hybridMultilevel"/>
    <w:tmpl w:val="9844F5AA"/>
    <w:lvl w:ilvl="0" w:tplc="271CE6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B492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3CB5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7AB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C2D6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1AD9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A8AE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AEF5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98E8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A7388E"/>
    <w:multiLevelType w:val="hybridMultilevel"/>
    <w:tmpl w:val="D5CA405E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FDC4374"/>
    <w:multiLevelType w:val="hybridMultilevel"/>
    <w:tmpl w:val="F446B8BC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1460E84"/>
    <w:multiLevelType w:val="hybridMultilevel"/>
    <w:tmpl w:val="2D9AE74A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2761827"/>
    <w:multiLevelType w:val="hybridMultilevel"/>
    <w:tmpl w:val="82D82CE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4932866"/>
    <w:multiLevelType w:val="hybridMultilevel"/>
    <w:tmpl w:val="39CCA0FE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4DA520E"/>
    <w:multiLevelType w:val="hybridMultilevel"/>
    <w:tmpl w:val="31A885D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B34789"/>
    <w:multiLevelType w:val="hybridMultilevel"/>
    <w:tmpl w:val="FBD84A88"/>
    <w:lvl w:ilvl="0" w:tplc="04DE07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4C1C69"/>
    <w:multiLevelType w:val="hybridMultilevel"/>
    <w:tmpl w:val="821CED9C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386403E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3350983"/>
    <w:multiLevelType w:val="hybridMultilevel"/>
    <w:tmpl w:val="099ABB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740FF"/>
    <w:multiLevelType w:val="hybridMultilevel"/>
    <w:tmpl w:val="66AA0726"/>
    <w:lvl w:ilvl="0" w:tplc="BD0C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F0C3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5C41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3C66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02B4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2073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727A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6C94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AA8B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4D642F"/>
    <w:multiLevelType w:val="hybridMultilevel"/>
    <w:tmpl w:val="576AFF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8"/>
  </w:num>
  <w:num w:numId="3">
    <w:abstractNumId w:val="10"/>
  </w:num>
  <w:num w:numId="4">
    <w:abstractNumId w:val="24"/>
  </w:num>
  <w:num w:numId="5">
    <w:abstractNumId w:val="8"/>
  </w:num>
  <w:num w:numId="6">
    <w:abstractNumId w:val="6"/>
  </w:num>
  <w:num w:numId="7">
    <w:abstractNumId w:val="20"/>
  </w:num>
  <w:num w:numId="8">
    <w:abstractNumId w:val="17"/>
  </w:num>
  <w:num w:numId="9">
    <w:abstractNumId w:val="30"/>
  </w:num>
  <w:num w:numId="10">
    <w:abstractNumId w:val="26"/>
  </w:num>
  <w:num w:numId="11">
    <w:abstractNumId w:val="5"/>
  </w:num>
  <w:num w:numId="12">
    <w:abstractNumId w:val="19"/>
  </w:num>
  <w:num w:numId="13">
    <w:abstractNumId w:val="13"/>
  </w:num>
  <w:num w:numId="14">
    <w:abstractNumId w:val="29"/>
  </w:num>
  <w:num w:numId="15">
    <w:abstractNumId w:val="25"/>
  </w:num>
  <w:num w:numId="16">
    <w:abstractNumId w:val="11"/>
  </w:num>
  <w:num w:numId="17">
    <w:abstractNumId w:val="16"/>
  </w:num>
  <w:num w:numId="18">
    <w:abstractNumId w:val="7"/>
  </w:num>
  <w:num w:numId="19">
    <w:abstractNumId w:val="31"/>
  </w:num>
  <w:num w:numId="20">
    <w:abstractNumId w:val="21"/>
  </w:num>
  <w:num w:numId="21">
    <w:abstractNumId w:val="9"/>
  </w:num>
  <w:num w:numId="22">
    <w:abstractNumId w:val="27"/>
  </w:num>
  <w:num w:numId="23">
    <w:abstractNumId w:val="14"/>
  </w:num>
  <w:num w:numId="24">
    <w:abstractNumId w:val="23"/>
  </w:num>
  <w:num w:numId="25">
    <w:abstractNumId w:val="4"/>
  </w:num>
  <w:num w:numId="26">
    <w:abstractNumId w:val="15"/>
  </w:num>
  <w:num w:numId="27">
    <w:abstractNumId w:val="18"/>
  </w:num>
  <w:num w:numId="28">
    <w:abstractNumId w:val="0"/>
  </w:num>
  <w:num w:numId="29">
    <w:abstractNumId w:val="1"/>
  </w:num>
  <w:num w:numId="30">
    <w:abstractNumId w:val="2"/>
  </w:num>
  <w:num w:numId="31">
    <w:abstractNumId w:val="22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1E"/>
    <w:rsid w:val="000151A3"/>
    <w:rsid w:val="00035124"/>
    <w:rsid w:val="000423B1"/>
    <w:rsid w:val="000445B3"/>
    <w:rsid w:val="000563E7"/>
    <w:rsid w:val="00060E0D"/>
    <w:rsid w:val="00076661"/>
    <w:rsid w:val="000770EC"/>
    <w:rsid w:val="0008141F"/>
    <w:rsid w:val="0008476A"/>
    <w:rsid w:val="00087A85"/>
    <w:rsid w:val="000A5DEF"/>
    <w:rsid w:val="000B044D"/>
    <w:rsid w:val="000B7F06"/>
    <w:rsid w:val="000C1979"/>
    <w:rsid w:val="000D4ABB"/>
    <w:rsid w:val="000E21F0"/>
    <w:rsid w:val="000F2722"/>
    <w:rsid w:val="000F4518"/>
    <w:rsid w:val="001100CF"/>
    <w:rsid w:val="00140F8C"/>
    <w:rsid w:val="00156167"/>
    <w:rsid w:val="001569BC"/>
    <w:rsid w:val="00162520"/>
    <w:rsid w:val="001743CE"/>
    <w:rsid w:val="00185B1E"/>
    <w:rsid w:val="00190AC4"/>
    <w:rsid w:val="001A1C8F"/>
    <w:rsid w:val="001A563A"/>
    <w:rsid w:val="001B483E"/>
    <w:rsid w:val="001B4A4C"/>
    <w:rsid w:val="001C5A4E"/>
    <w:rsid w:val="001C629F"/>
    <w:rsid w:val="001C7368"/>
    <w:rsid w:val="001D0F02"/>
    <w:rsid w:val="001D11BE"/>
    <w:rsid w:val="001E7D07"/>
    <w:rsid w:val="00220275"/>
    <w:rsid w:val="002219DB"/>
    <w:rsid w:val="00222D72"/>
    <w:rsid w:val="002700E4"/>
    <w:rsid w:val="002B0BD1"/>
    <w:rsid w:val="002D3491"/>
    <w:rsid w:val="003072BF"/>
    <w:rsid w:val="00356EDD"/>
    <w:rsid w:val="00371F07"/>
    <w:rsid w:val="003739B9"/>
    <w:rsid w:val="00385882"/>
    <w:rsid w:val="003866B3"/>
    <w:rsid w:val="00387C11"/>
    <w:rsid w:val="00391B99"/>
    <w:rsid w:val="003A211D"/>
    <w:rsid w:val="003A5DA4"/>
    <w:rsid w:val="003F326C"/>
    <w:rsid w:val="00404BEF"/>
    <w:rsid w:val="0041646F"/>
    <w:rsid w:val="00445EF5"/>
    <w:rsid w:val="004527A9"/>
    <w:rsid w:val="00462B60"/>
    <w:rsid w:val="00471C74"/>
    <w:rsid w:val="00475159"/>
    <w:rsid w:val="004B0146"/>
    <w:rsid w:val="004C22F6"/>
    <w:rsid w:val="004C5692"/>
    <w:rsid w:val="004C68A0"/>
    <w:rsid w:val="004F55BB"/>
    <w:rsid w:val="00505689"/>
    <w:rsid w:val="005116C2"/>
    <w:rsid w:val="005345D7"/>
    <w:rsid w:val="00540227"/>
    <w:rsid w:val="005433AF"/>
    <w:rsid w:val="0054518A"/>
    <w:rsid w:val="005552E9"/>
    <w:rsid w:val="00556552"/>
    <w:rsid w:val="00556831"/>
    <w:rsid w:val="0057019C"/>
    <w:rsid w:val="00597082"/>
    <w:rsid w:val="005A42FE"/>
    <w:rsid w:val="005B1434"/>
    <w:rsid w:val="005B2C36"/>
    <w:rsid w:val="005C1741"/>
    <w:rsid w:val="005D42E8"/>
    <w:rsid w:val="005E3945"/>
    <w:rsid w:val="00622588"/>
    <w:rsid w:val="00624ED7"/>
    <w:rsid w:val="00642C6D"/>
    <w:rsid w:val="0064655E"/>
    <w:rsid w:val="00667D0B"/>
    <w:rsid w:val="006840A7"/>
    <w:rsid w:val="006B625E"/>
    <w:rsid w:val="007026A2"/>
    <w:rsid w:val="00705E80"/>
    <w:rsid w:val="00743108"/>
    <w:rsid w:val="00747F37"/>
    <w:rsid w:val="007748C2"/>
    <w:rsid w:val="0078091C"/>
    <w:rsid w:val="00781365"/>
    <w:rsid w:val="007B122A"/>
    <w:rsid w:val="007C0391"/>
    <w:rsid w:val="007C766C"/>
    <w:rsid w:val="007D6885"/>
    <w:rsid w:val="007D7EB2"/>
    <w:rsid w:val="007E18D5"/>
    <w:rsid w:val="007F68D1"/>
    <w:rsid w:val="00846A07"/>
    <w:rsid w:val="00861A10"/>
    <w:rsid w:val="0086586D"/>
    <w:rsid w:val="00881D77"/>
    <w:rsid w:val="008A42BF"/>
    <w:rsid w:val="008A5DC2"/>
    <w:rsid w:val="008B6C08"/>
    <w:rsid w:val="008D3F88"/>
    <w:rsid w:val="008F34E4"/>
    <w:rsid w:val="008F6FE7"/>
    <w:rsid w:val="00917571"/>
    <w:rsid w:val="0092790C"/>
    <w:rsid w:val="009431C8"/>
    <w:rsid w:val="00947366"/>
    <w:rsid w:val="009478F0"/>
    <w:rsid w:val="009525B8"/>
    <w:rsid w:val="00961A2C"/>
    <w:rsid w:val="009700A3"/>
    <w:rsid w:val="00972E33"/>
    <w:rsid w:val="00974658"/>
    <w:rsid w:val="009765CE"/>
    <w:rsid w:val="00983480"/>
    <w:rsid w:val="00987C36"/>
    <w:rsid w:val="009A3B2D"/>
    <w:rsid w:val="009C0321"/>
    <w:rsid w:val="009D096D"/>
    <w:rsid w:val="009D4114"/>
    <w:rsid w:val="009E06DF"/>
    <w:rsid w:val="009E56F3"/>
    <w:rsid w:val="009F17E4"/>
    <w:rsid w:val="009F5297"/>
    <w:rsid w:val="00A0463A"/>
    <w:rsid w:val="00A4350E"/>
    <w:rsid w:val="00A536A6"/>
    <w:rsid w:val="00A76EA9"/>
    <w:rsid w:val="00A82DD0"/>
    <w:rsid w:val="00A93BF1"/>
    <w:rsid w:val="00A96174"/>
    <w:rsid w:val="00AB1ED5"/>
    <w:rsid w:val="00AB60DD"/>
    <w:rsid w:val="00AD1A4C"/>
    <w:rsid w:val="00AD292F"/>
    <w:rsid w:val="00B111B2"/>
    <w:rsid w:val="00B2373B"/>
    <w:rsid w:val="00B36B9F"/>
    <w:rsid w:val="00B52918"/>
    <w:rsid w:val="00B56E43"/>
    <w:rsid w:val="00B67644"/>
    <w:rsid w:val="00B751AD"/>
    <w:rsid w:val="00BA0B15"/>
    <w:rsid w:val="00BB2830"/>
    <w:rsid w:val="00BD0096"/>
    <w:rsid w:val="00BD1D7E"/>
    <w:rsid w:val="00BE0F81"/>
    <w:rsid w:val="00BE62BB"/>
    <w:rsid w:val="00C102C2"/>
    <w:rsid w:val="00C23B8E"/>
    <w:rsid w:val="00C3138A"/>
    <w:rsid w:val="00C37CA7"/>
    <w:rsid w:val="00C40FB0"/>
    <w:rsid w:val="00C4267B"/>
    <w:rsid w:val="00C437FF"/>
    <w:rsid w:val="00C75691"/>
    <w:rsid w:val="00C84A5C"/>
    <w:rsid w:val="00C90DF3"/>
    <w:rsid w:val="00CA430B"/>
    <w:rsid w:val="00CB2C3E"/>
    <w:rsid w:val="00CB5BE0"/>
    <w:rsid w:val="00CC0E29"/>
    <w:rsid w:val="00CC4AD4"/>
    <w:rsid w:val="00CD492D"/>
    <w:rsid w:val="00CE2E62"/>
    <w:rsid w:val="00CF6C1F"/>
    <w:rsid w:val="00D03BEA"/>
    <w:rsid w:val="00D15D93"/>
    <w:rsid w:val="00D44568"/>
    <w:rsid w:val="00D46ED5"/>
    <w:rsid w:val="00D505ED"/>
    <w:rsid w:val="00D62385"/>
    <w:rsid w:val="00D756C8"/>
    <w:rsid w:val="00D85562"/>
    <w:rsid w:val="00DA2FE4"/>
    <w:rsid w:val="00DA3C36"/>
    <w:rsid w:val="00DA6123"/>
    <w:rsid w:val="00DD097F"/>
    <w:rsid w:val="00E01528"/>
    <w:rsid w:val="00E15A23"/>
    <w:rsid w:val="00E1731E"/>
    <w:rsid w:val="00E300E9"/>
    <w:rsid w:val="00E35BC4"/>
    <w:rsid w:val="00E511DA"/>
    <w:rsid w:val="00E57664"/>
    <w:rsid w:val="00E73218"/>
    <w:rsid w:val="00E80BA8"/>
    <w:rsid w:val="00E80C62"/>
    <w:rsid w:val="00E858D2"/>
    <w:rsid w:val="00E96F0E"/>
    <w:rsid w:val="00EB0D1D"/>
    <w:rsid w:val="00EC4D89"/>
    <w:rsid w:val="00F029DC"/>
    <w:rsid w:val="00F24CA0"/>
    <w:rsid w:val="00F351B8"/>
    <w:rsid w:val="00F43213"/>
    <w:rsid w:val="00F47CEE"/>
    <w:rsid w:val="00F81DD8"/>
    <w:rsid w:val="00F83824"/>
    <w:rsid w:val="00FB24DC"/>
    <w:rsid w:val="00FF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F9CDA7"/>
  <w15:chartTrackingRefBased/>
  <w15:docId w15:val="{71BC303C-9FD0-46EA-936B-A30BB7FDF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03BEA"/>
  </w:style>
  <w:style w:type="paragraph" w:styleId="Titolo1">
    <w:name w:val="heading 1"/>
    <w:basedOn w:val="Normale"/>
    <w:next w:val="Normale"/>
    <w:link w:val="Titolo1Carattere"/>
    <w:uiPriority w:val="9"/>
    <w:qFormat/>
    <w:rsid w:val="000151A3"/>
    <w:pPr>
      <w:keepNext/>
      <w:keepLines/>
      <w:spacing w:before="240" w:after="0"/>
      <w:outlineLvl w:val="0"/>
    </w:pPr>
    <w:rPr>
      <w:rFonts w:eastAsiaTheme="majorEastAsia" w:cstheme="minorHAnsi"/>
      <w:color w:val="0069A0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15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92B93B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84A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84A5C"/>
  </w:style>
  <w:style w:type="paragraph" w:styleId="Pidipagina">
    <w:name w:val="footer"/>
    <w:basedOn w:val="Normale"/>
    <w:link w:val="PidipaginaCarattere"/>
    <w:uiPriority w:val="99"/>
    <w:unhideWhenUsed/>
    <w:rsid w:val="00C84A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84A5C"/>
  </w:style>
  <w:style w:type="paragraph" w:styleId="Nessunaspaziatura">
    <w:name w:val="No Spacing"/>
    <w:link w:val="NessunaspaziaturaCarattere"/>
    <w:uiPriority w:val="1"/>
    <w:qFormat/>
    <w:rsid w:val="00B36B9F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36B9F"/>
    <w:rPr>
      <w:rFonts w:eastAsiaTheme="minorEastAsia"/>
      <w:lang w:eastAsia="it-IT"/>
    </w:rPr>
  </w:style>
  <w:style w:type="paragraph" w:customStyle="1" w:styleId="Titolofrontespizio">
    <w:name w:val="Titolo frontespizio"/>
    <w:basedOn w:val="Nessunaspaziatura"/>
    <w:qFormat/>
    <w:rsid w:val="000151A3"/>
    <w:pPr>
      <w:jc w:val="right"/>
    </w:pPr>
    <w:rPr>
      <w:rFonts w:asciiTheme="majorHAnsi" w:eastAsiaTheme="majorEastAsia" w:hAnsiTheme="majorHAnsi" w:cstheme="majorBidi"/>
      <w:caps/>
      <w:color w:val="0069A0"/>
      <w:sz w:val="96"/>
      <w:szCs w:val="7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151A3"/>
    <w:rPr>
      <w:rFonts w:eastAsiaTheme="majorEastAsia" w:cstheme="minorHAnsi"/>
      <w:color w:val="0069A0"/>
      <w:sz w:val="48"/>
      <w:szCs w:val="4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151A3"/>
    <w:rPr>
      <w:rFonts w:asciiTheme="majorHAnsi" w:eastAsiaTheme="majorEastAsia" w:hAnsiTheme="majorHAnsi" w:cstheme="majorBidi"/>
      <w:b/>
      <w:color w:val="92B93B"/>
      <w:sz w:val="32"/>
      <w:szCs w:val="32"/>
    </w:rPr>
  </w:style>
  <w:style w:type="character" w:styleId="Titolodellibro">
    <w:name w:val="Book Title"/>
    <w:basedOn w:val="Carpredefinitoparagrafo"/>
    <w:uiPriority w:val="33"/>
    <w:qFormat/>
    <w:rsid w:val="00881D77"/>
    <w:rPr>
      <w:b/>
      <w:bCs/>
      <w:i/>
      <w:iCs/>
      <w:spacing w:val="5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81D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81D77"/>
    <w:rPr>
      <w:rFonts w:eastAsiaTheme="minorEastAsia"/>
      <w:color w:val="5A5A5A" w:themeColor="text1" w:themeTint="A5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881D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81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ottotitolofrontespizio">
    <w:name w:val="Sottotitolo frontespizio"/>
    <w:basedOn w:val="Titolo"/>
    <w:qFormat/>
    <w:rsid w:val="000151A3"/>
    <w:pPr>
      <w:jc w:val="right"/>
    </w:pPr>
    <w:rPr>
      <w:color w:val="92B93B"/>
    </w:rPr>
  </w:style>
  <w:style w:type="paragraph" w:styleId="Paragrafoelenco">
    <w:name w:val="List Paragraph"/>
    <w:basedOn w:val="Normale"/>
    <w:uiPriority w:val="34"/>
    <w:qFormat/>
    <w:rsid w:val="00E1731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111B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111B2"/>
    <w:rPr>
      <w:rFonts w:ascii="Times New Roman" w:hAnsi="Times New Roman" w:cs="Times New Roman"/>
      <w:sz w:val="18"/>
      <w:szCs w:val="18"/>
    </w:rPr>
  </w:style>
  <w:style w:type="table" w:styleId="Grigliatabella">
    <w:name w:val="Table Grid"/>
    <w:basedOn w:val="Tabellanormale"/>
    <w:uiPriority w:val="39"/>
    <w:rsid w:val="00B11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B11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CF6C1F"/>
  </w:style>
  <w:style w:type="character" w:customStyle="1" w:styleId="apple-converted-space">
    <w:name w:val="apple-converted-space"/>
    <w:basedOn w:val="Carpredefinitoparagrafo"/>
    <w:rsid w:val="00CF6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8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79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6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85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4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6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3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5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865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1870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4891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1438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6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8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6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20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1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9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4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0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1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6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5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9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4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5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9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71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40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52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13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4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5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6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2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sv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9.sv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7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igital360it.sharepoint.com/sites/ProgettoVeLa-SW/Documenti%20condivisi/General/01%20-%20Materiale/Materiale%20Cliente/Materiale%20su%20Teams/Immagine%20coordinata/documento_VeLA_3loghi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76FAB13466624CBDA43DB7B7BF4A68" ma:contentTypeVersion="5" ma:contentTypeDescription="Creare un nuovo documento." ma:contentTypeScope="" ma:versionID="68f92887791460575e1fad6bbf6c457b">
  <xsd:schema xmlns:xsd="http://www.w3.org/2001/XMLSchema" xmlns:xs="http://www.w3.org/2001/XMLSchema" xmlns:p="http://schemas.microsoft.com/office/2006/metadata/properties" xmlns:ns2="cf37d4a1-6b8d-4af8-8e50-44541cc2b82b" targetNamespace="http://schemas.microsoft.com/office/2006/metadata/properties" ma:root="true" ma:fieldsID="ae4f089657892ef438e0b6c5d26241ab" ns2:_="">
    <xsd:import namespace="cf37d4a1-6b8d-4af8-8e50-44541cc2b8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37d4a1-6b8d-4af8-8e50-44541cc2b8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E44F9-2847-4B21-86BD-1D4BAF5CE3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37d4a1-6b8d-4af8-8e50-44541cc2b8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D7058C-5A4E-4B7E-980D-FA004F3B0B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22D9E9-2C3B-4A25-BDD0-ADC71BAA0D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6670C2C-01CD-4C7D-8B5F-DEB8C73FA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documento_VeLA_3loghi</Template>
  <TotalTime>9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6. Video-pillola LAVORARE PER OBIETTIVI E RISULTATI</vt:lpstr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6. Video-pillola_Test_Lavorare per obiettivi e risultati</dc:title>
  <dc:subject/>
  <dc:creator>Laura</dc:creator>
  <cp:keywords/>
  <dc:description/>
  <cp:lastModifiedBy>Laura Fasolo</cp:lastModifiedBy>
  <cp:revision>15</cp:revision>
  <cp:lastPrinted>2019-06-26T14:10:00Z</cp:lastPrinted>
  <dcterms:created xsi:type="dcterms:W3CDTF">2019-04-17T09:28:00Z</dcterms:created>
  <dcterms:modified xsi:type="dcterms:W3CDTF">2019-06-26T14:10:00Z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0x0101000776FAB13466624CBDA43DB7B7BF4A68</vt:lpwstr>
  </property>
  <property fmtid="{D5CDD505-2E9C-101B-9397-08002B2CF9AE}" pid="3" name="AuthorIds_UIVersion_1024">
    <vt:lpwstr>14</vt:lpwstr>
  </property>
</Properties>
</file>