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61BBD5F6" w:rsidR="0064655E" w:rsidRPr="001E36EE" w:rsidRDefault="00704596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3. Video-pillola_Test_Una giornta di lavoro da Remoto Consigli per lavorare da remoto</w:t>
                                    </w:r>
                                  </w:p>
                                </w:sdtContent>
                              </w:sdt>
                              <w:p w14:paraId="0C6F062C" w14:textId="77777777" w:rsidR="00593C5D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1E36E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n.3</w:t>
                                </w:r>
                              </w:p>
                              <w:p w14:paraId="4B319379" w14:textId="3701E7AA" w:rsidR="0064655E" w:rsidRPr="001E36EE" w:rsidRDefault="00593C5D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  <w:r w:rsidR="0064655E" w:rsidRPr="001E36EE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61BBD5F6" w:rsidR="0064655E" w:rsidRPr="001E36EE" w:rsidRDefault="00704596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3. Video-pillola_Test_Una giornta di lavoro da Remoto Consigli per lavorare da remoto</w:t>
                              </w:r>
                            </w:p>
                          </w:sdtContent>
                        </w:sdt>
                        <w:p w14:paraId="0C6F062C" w14:textId="77777777" w:rsidR="00593C5D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1E36E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n.3</w:t>
                          </w:r>
                        </w:p>
                        <w:p w14:paraId="4B319379" w14:textId="3701E7AA" w:rsidR="0064655E" w:rsidRPr="001E36EE" w:rsidRDefault="00593C5D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  <w:r w:rsidR="0064655E" w:rsidRPr="001E36EE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0DD2A0C4" w14:textId="77777777" w:rsidR="00593C5D" w:rsidRPr="00593C5D" w:rsidRDefault="00593C5D" w:rsidP="00593C5D">
      <w:pPr>
        <w:ind w:left="720" w:hanging="360"/>
        <w:rPr>
          <w:rFonts w:ascii="Arial" w:hAnsi="Arial" w:cs="Arial"/>
          <w:b/>
          <w:sz w:val="28"/>
          <w:szCs w:val="28"/>
        </w:rPr>
      </w:pPr>
      <w:r w:rsidRPr="00593C5D">
        <w:rPr>
          <w:rFonts w:ascii="Arial" w:hAnsi="Arial" w:cs="Arial"/>
          <w:b/>
          <w:sz w:val="28"/>
          <w:szCs w:val="28"/>
        </w:rPr>
        <w:lastRenderedPageBreak/>
        <w:t>In verde sono evidenziate le risposte corrette per ciascuna domanda</w:t>
      </w:r>
    </w:p>
    <w:p w14:paraId="646E4868" w14:textId="77777777" w:rsidR="00593C5D" w:rsidRPr="00593C5D" w:rsidRDefault="00593C5D" w:rsidP="00593C5D">
      <w:pPr>
        <w:ind w:left="720" w:hanging="360"/>
        <w:rPr>
          <w:rFonts w:ascii="Arial" w:hAnsi="Arial" w:cs="Arial"/>
          <w:sz w:val="28"/>
          <w:szCs w:val="28"/>
        </w:rPr>
      </w:pPr>
    </w:p>
    <w:p w14:paraId="75DCA960" w14:textId="77777777" w:rsidR="00593C5D" w:rsidRPr="00593C5D" w:rsidRDefault="00593C5D" w:rsidP="00593C5D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Prendendo in riferimento gli spazi di lavoro, per gestire al meglio la propria giornata di Smart Working occorre:</w:t>
      </w:r>
    </w:p>
    <w:p w14:paraId="2D5AC1C9" w14:textId="77777777" w:rsidR="00593C5D" w:rsidRPr="00593C5D" w:rsidRDefault="00593C5D" w:rsidP="00593C5D">
      <w:pPr>
        <w:pStyle w:val="Paragrafoelenco"/>
        <w:rPr>
          <w:rFonts w:ascii="Arial" w:hAnsi="Arial" w:cs="Arial"/>
          <w:sz w:val="28"/>
          <w:szCs w:val="28"/>
        </w:rPr>
      </w:pPr>
    </w:p>
    <w:p w14:paraId="0DC903E1" w14:textId="77777777" w:rsidR="00593C5D" w:rsidRPr="00593C5D" w:rsidRDefault="00593C5D" w:rsidP="00593C5D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Prevedere una comunicazione costante con il proprio capo</w:t>
      </w:r>
    </w:p>
    <w:p w14:paraId="73A689A1" w14:textId="77777777" w:rsidR="00593C5D" w:rsidRPr="00593C5D" w:rsidRDefault="00593C5D" w:rsidP="00593C5D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Darsi obiettivi chiari e precisi</w:t>
      </w:r>
    </w:p>
    <w:p w14:paraId="56FADCD9" w14:textId="77777777" w:rsidR="00593C5D" w:rsidRPr="00593C5D" w:rsidRDefault="00593C5D" w:rsidP="00593C5D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  <w:highlight w:val="green"/>
        </w:rPr>
      </w:pPr>
      <w:r w:rsidRPr="00593C5D">
        <w:rPr>
          <w:rFonts w:ascii="Arial" w:hAnsi="Arial" w:cs="Arial"/>
          <w:sz w:val="28"/>
          <w:szCs w:val="28"/>
          <w:highlight w:val="green"/>
        </w:rPr>
        <w:t>Scegliere una postazione di lavoro idonea</w:t>
      </w:r>
    </w:p>
    <w:p w14:paraId="70F7584E" w14:textId="77777777" w:rsidR="00593C5D" w:rsidRPr="00593C5D" w:rsidRDefault="00593C5D" w:rsidP="00593C5D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Essere multitasking</w:t>
      </w:r>
    </w:p>
    <w:p w14:paraId="5C03A29E" w14:textId="77777777" w:rsidR="00593C5D" w:rsidRPr="00593C5D" w:rsidRDefault="00593C5D" w:rsidP="00593C5D">
      <w:pPr>
        <w:ind w:left="360"/>
        <w:rPr>
          <w:rFonts w:ascii="Arial" w:hAnsi="Arial" w:cs="Arial"/>
          <w:sz w:val="28"/>
          <w:szCs w:val="28"/>
        </w:rPr>
      </w:pPr>
    </w:p>
    <w:p w14:paraId="12827206" w14:textId="77777777" w:rsidR="00593C5D" w:rsidRPr="00593C5D" w:rsidRDefault="00593C5D" w:rsidP="00593C5D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Prendendo in riferimento le relazioni con capi e colleghi, per gestire al meglio la propria giornata di Smart Working occorre:</w:t>
      </w:r>
    </w:p>
    <w:p w14:paraId="315D15DD" w14:textId="77777777" w:rsidR="00593C5D" w:rsidRPr="00593C5D" w:rsidRDefault="00593C5D" w:rsidP="00593C5D">
      <w:pPr>
        <w:pStyle w:val="Paragrafoelenco"/>
        <w:rPr>
          <w:rFonts w:ascii="Arial" w:hAnsi="Arial" w:cs="Arial"/>
          <w:sz w:val="28"/>
          <w:szCs w:val="28"/>
        </w:rPr>
      </w:pPr>
    </w:p>
    <w:p w14:paraId="5B1C9647" w14:textId="77777777" w:rsidR="00593C5D" w:rsidRPr="00593C5D" w:rsidRDefault="00593C5D" w:rsidP="00593C5D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  <w:highlight w:val="green"/>
        </w:rPr>
      </w:pPr>
      <w:r w:rsidRPr="00593C5D">
        <w:rPr>
          <w:rFonts w:ascii="Arial" w:hAnsi="Arial" w:cs="Arial"/>
          <w:sz w:val="28"/>
          <w:szCs w:val="28"/>
          <w:highlight w:val="green"/>
        </w:rPr>
        <w:t xml:space="preserve">Mantenere una comunicazione costante anche da remoto </w:t>
      </w:r>
    </w:p>
    <w:p w14:paraId="72BDF735" w14:textId="77777777" w:rsidR="00593C5D" w:rsidRPr="00593C5D" w:rsidRDefault="00593C5D" w:rsidP="00593C5D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Scegliere un luogo di lavoro che garantisca privacy</w:t>
      </w:r>
    </w:p>
    <w:p w14:paraId="7CC1AF26" w14:textId="77777777" w:rsidR="00593C5D" w:rsidRPr="00593C5D" w:rsidRDefault="00593C5D" w:rsidP="00593C5D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 xml:space="preserve">Costruire una “routine” di abitudini che definisca l’inizio e la fine della giornata lavorativa </w:t>
      </w:r>
    </w:p>
    <w:p w14:paraId="2D695199" w14:textId="77777777" w:rsidR="00593C5D" w:rsidRPr="00593C5D" w:rsidRDefault="00593C5D" w:rsidP="00593C5D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 xml:space="preserve">Essere sempre disponibili e contattabili </w:t>
      </w:r>
    </w:p>
    <w:p w14:paraId="3C6C19BF" w14:textId="77777777" w:rsidR="00593C5D" w:rsidRPr="00593C5D" w:rsidRDefault="00593C5D" w:rsidP="00593C5D">
      <w:pPr>
        <w:pStyle w:val="Paragrafoelenco"/>
        <w:rPr>
          <w:rFonts w:ascii="Arial" w:hAnsi="Arial" w:cs="Arial"/>
          <w:sz w:val="28"/>
          <w:szCs w:val="28"/>
        </w:rPr>
      </w:pPr>
    </w:p>
    <w:p w14:paraId="1A2492F3" w14:textId="77777777" w:rsidR="00593C5D" w:rsidRPr="00593C5D" w:rsidRDefault="00593C5D" w:rsidP="00593C5D">
      <w:pPr>
        <w:pStyle w:val="Paragrafoelenco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Prendendo in riferimento l’organizzazione del lavoro, per gestire al meglio la propria giornata di Smart Working occorre:</w:t>
      </w:r>
    </w:p>
    <w:p w14:paraId="08263099" w14:textId="77777777" w:rsidR="00593C5D" w:rsidRPr="00593C5D" w:rsidRDefault="00593C5D" w:rsidP="00593C5D">
      <w:pPr>
        <w:pStyle w:val="Paragrafoelenco"/>
        <w:rPr>
          <w:rFonts w:ascii="Arial" w:hAnsi="Arial" w:cs="Arial"/>
          <w:sz w:val="28"/>
          <w:szCs w:val="28"/>
        </w:rPr>
      </w:pPr>
    </w:p>
    <w:p w14:paraId="3C231986" w14:textId="77777777" w:rsidR="00593C5D" w:rsidRPr="00593C5D" w:rsidRDefault="00593C5D" w:rsidP="00593C5D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593C5D">
        <w:rPr>
          <w:rFonts w:ascii="Arial" w:hAnsi="Arial" w:cs="Arial"/>
          <w:sz w:val="28"/>
          <w:szCs w:val="28"/>
          <w:highlight w:val="green"/>
        </w:rPr>
        <w:t>Darsi obiettivi chiari e precisi</w:t>
      </w:r>
    </w:p>
    <w:p w14:paraId="29970F82" w14:textId="77777777" w:rsidR="00593C5D" w:rsidRPr="00593C5D" w:rsidRDefault="00593C5D" w:rsidP="00593C5D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Essere multitasking</w:t>
      </w:r>
    </w:p>
    <w:p w14:paraId="233AC24C" w14:textId="77777777" w:rsidR="00593C5D" w:rsidRPr="00593C5D" w:rsidRDefault="00593C5D" w:rsidP="00593C5D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Evitare le pause per non diminuire la concentrazione</w:t>
      </w:r>
    </w:p>
    <w:p w14:paraId="203CAFCF" w14:textId="77777777" w:rsidR="00593C5D" w:rsidRPr="00593C5D" w:rsidRDefault="00593C5D" w:rsidP="00593C5D">
      <w:pPr>
        <w:pStyle w:val="Paragrafoelenco"/>
        <w:numPr>
          <w:ilvl w:val="0"/>
          <w:numId w:val="30"/>
        </w:numPr>
        <w:ind w:left="426" w:firstLine="0"/>
        <w:rPr>
          <w:rFonts w:ascii="Arial" w:hAnsi="Arial" w:cs="Arial"/>
          <w:sz w:val="28"/>
          <w:szCs w:val="28"/>
        </w:rPr>
      </w:pPr>
      <w:r w:rsidRPr="00593C5D">
        <w:rPr>
          <w:rFonts w:ascii="Arial" w:hAnsi="Arial" w:cs="Arial"/>
          <w:sz w:val="28"/>
          <w:szCs w:val="28"/>
        </w:rPr>
        <w:t>Scambiarsi feedback di miglioramento con capi e colleghi</w:t>
      </w:r>
    </w:p>
    <w:p w14:paraId="2131C935" w14:textId="3BCBA055" w:rsidR="00371F07" w:rsidRPr="00C33358" w:rsidRDefault="00371F07" w:rsidP="00C33358">
      <w:pPr>
        <w:jc w:val="both"/>
        <w:rPr>
          <w:rFonts w:ascii="Arial" w:hAnsi="Arial" w:cs="Arial"/>
          <w:sz w:val="28"/>
          <w:szCs w:val="28"/>
        </w:rPr>
      </w:pPr>
    </w:p>
    <w:sectPr w:rsidR="00371F07" w:rsidRPr="00C33358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E965" w14:textId="77777777" w:rsidR="00564B3F" w:rsidRDefault="00564B3F" w:rsidP="00C84A5C">
      <w:pPr>
        <w:spacing w:after="0" w:line="240" w:lineRule="auto"/>
      </w:pPr>
      <w:r>
        <w:separator/>
      </w:r>
    </w:p>
  </w:endnote>
  <w:endnote w:type="continuationSeparator" w:id="0">
    <w:p w14:paraId="4D0772DE" w14:textId="77777777" w:rsidR="00564B3F" w:rsidRDefault="00564B3F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020FA" w14:textId="77777777" w:rsidR="00564B3F" w:rsidRDefault="00564B3F" w:rsidP="00C84A5C">
      <w:pPr>
        <w:spacing w:after="0" w:line="240" w:lineRule="auto"/>
      </w:pPr>
      <w:r>
        <w:separator/>
      </w:r>
    </w:p>
  </w:footnote>
  <w:footnote w:type="continuationSeparator" w:id="0">
    <w:p w14:paraId="75287657" w14:textId="77777777" w:rsidR="00564B3F" w:rsidRDefault="00564B3F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FA"/>
    <w:multiLevelType w:val="hybridMultilevel"/>
    <w:tmpl w:val="D14A8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B5ADD"/>
    <w:multiLevelType w:val="hybridMultilevel"/>
    <w:tmpl w:val="0EBA71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9"/>
  </w:num>
  <w:num w:numId="4">
    <w:abstractNumId w:val="23"/>
  </w:num>
  <w:num w:numId="5">
    <w:abstractNumId w:val="7"/>
  </w:num>
  <w:num w:numId="6">
    <w:abstractNumId w:val="5"/>
  </w:num>
  <w:num w:numId="7">
    <w:abstractNumId w:val="19"/>
  </w:num>
  <w:num w:numId="8">
    <w:abstractNumId w:val="16"/>
  </w:num>
  <w:num w:numId="9">
    <w:abstractNumId w:val="29"/>
  </w:num>
  <w:num w:numId="10">
    <w:abstractNumId w:val="25"/>
  </w:num>
  <w:num w:numId="11">
    <w:abstractNumId w:val="4"/>
  </w:num>
  <w:num w:numId="12">
    <w:abstractNumId w:val="18"/>
  </w:num>
  <w:num w:numId="13">
    <w:abstractNumId w:val="12"/>
  </w:num>
  <w:num w:numId="14">
    <w:abstractNumId w:val="28"/>
  </w:num>
  <w:num w:numId="15">
    <w:abstractNumId w:val="24"/>
  </w:num>
  <w:num w:numId="16">
    <w:abstractNumId w:val="10"/>
  </w:num>
  <w:num w:numId="17">
    <w:abstractNumId w:val="15"/>
  </w:num>
  <w:num w:numId="18">
    <w:abstractNumId w:val="6"/>
  </w:num>
  <w:num w:numId="19">
    <w:abstractNumId w:val="30"/>
  </w:num>
  <w:num w:numId="20">
    <w:abstractNumId w:val="20"/>
  </w:num>
  <w:num w:numId="21">
    <w:abstractNumId w:val="8"/>
  </w:num>
  <w:num w:numId="22">
    <w:abstractNumId w:val="26"/>
  </w:num>
  <w:num w:numId="23">
    <w:abstractNumId w:val="13"/>
  </w:num>
  <w:num w:numId="24">
    <w:abstractNumId w:val="22"/>
  </w:num>
  <w:num w:numId="25">
    <w:abstractNumId w:val="3"/>
  </w:num>
  <w:num w:numId="26">
    <w:abstractNumId w:val="14"/>
  </w:num>
  <w:num w:numId="27">
    <w:abstractNumId w:val="17"/>
  </w:num>
  <w:num w:numId="28">
    <w:abstractNumId w:val="0"/>
  </w:num>
  <w:num w:numId="29">
    <w:abstractNumId w:val="1"/>
  </w:num>
  <w:num w:numId="30">
    <w:abstractNumId w:val="2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445B3"/>
    <w:rsid w:val="00060E0D"/>
    <w:rsid w:val="000770EC"/>
    <w:rsid w:val="0008141F"/>
    <w:rsid w:val="00087A85"/>
    <w:rsid w:val="000A5DEF"/>
    <w:rsid w:val="000E21F0"/>
    <w:rsid w:val="000F2722"/>
    <w:rsid w:val="001569BC"/>
    <w:rsid w:val="00162520"/>
    <w:rsid w:val="001743CE"/>
    <w:rsid w:val="00185B1E"/>
    <w:rsid w:val="00190AC4"/>
    <w:rsid w:val="001B483E"/>
    <w:rsid w:val="001B4A4C"/>
    <w:rsid w:val="001D0F02"/>
    <w:rsid w:val="001D11BE"/>
    <w:rsid w:val="001E36EE"/>
    <w:rsid w:val="001E7D07"/>
    <w:rsid w:val="00220275"/>
    <w:rsid w:val="002219DB"/>
    <w:rsid w:val="00222D72"/>
    <w:rsid w:val="002B0BD1"/>
    <w:rsid w:val="00371F07"/>
    <w:rsid w:val="00385882"/>
    <w:rsid w:val="003866B3"/>
    <w:rsid w:val="003A211D"/>
    <w:rsid w:val="003A5DA4"/>
    <w:rsid w:val="003F326C"/>
    <w:rsid w:val="00404BEF"/>
    <w:rsid w:val="0041646F"/>
    <w:rsid w:val="00445EF5"/>
    <w:rsid w:val="00462B60"/>
    <w:rsid w:val="00475159"/>
    <w:rsid w:val="004B0146"/>
    <w:rsid w:val="004C22F6"/>
    <w:rsid w:val="004F55BB"/>
    <w:rsid w:val="00505689"/>
    <w:rsid w:val="005116C2"/>
    <w:rsid w:val="005345D7"/>
    <w:rsid w:val="0054518A"/>
    <w:rsid w:val="00556552"/>
    <w:rsid w:val="00564B3F"/>
    <w:rsid w:val="0057019C"/>
    <w:rsid w:val="00593C5D"/>
    <w:rsid w:val="00597082"/>
    <w:rsid w:val="005A42FE"/>
    <w:rsid w:val="005C1741"/>
    <w:rsid w:val="005E3945"/>
    <w:rsid w:val="00624ED7"/>
    <w:rsid w:val="00642C6D"/>
    <w:rsid w:val="0064655E"/>
    <w:rsid w:val="006840A7"/>
    <w:rsid w:val="006B625E"/>
    <w:rsid w:val="00704596"/>
    <w:rsid w:val="007748C2"/>
    <w:rsid w:val="0078091C"/>
    <w:rsid w:val="00781365"/>
    <w:rsid w:val="007C0391"/>
    <w:rsid w:val="007D6885"/>
    <w:rsid w:val="007D7EB2"/>
    <w:rsid w:val="007E18D5"/>
    <w:rsid w:val="007F68D1"/>
    <w:rsid w:val="00841250"/>
    <w:rsid w:val="00846A07"/>
    <w:rsid w:val="00861A10"/>
    <w:rsid w:val="0086586D"/>
    <w:rsid w:val="00881D77"/>
    <w:rsid w:val="008A42BF"/>
    <w:rsid w:val="008A5DC2"/>
    <w:rsid w:val="008F34E4"/>
    <w:rsid w:val="008F6FE7"/>
    <w:rsid w:val="009478F0"/>
    <w:rsid w:val="00961A2C"/>
    <w:rsid w:val="009700A3"/>
    <w:rsid w:val="00972E33"/>
    <w:rsid w:val="009765CE"/>
    <w:rsid w:val="00983480"/>
    <w:rsid w:val="00983DAC"/>
    <w:rsid w:val="00987C36"/>
    <w:rsid w:val="009A3B2D"/>
    <w:rsid w:val="009F5297"/>
    <w:rsid w:val="00A536A6"/>
    <w:rsid w:val="00A76EA9"/>
    <w:rsid w:val="00A93BF1"/>
    <w:rsid w:val="00A96174"/>
    <w:rsid w:val="00AB1ED5"/>
    <w:rsid w:val="00AD1A4C"/>
    <w:rsid w:val="00B111B2"/>
    <w:rsid w:val="00B2373B"/>
    <w:rsid w:val="00B36B9F"/>
    <w:rsid w:val="00B52918"/>
    <w:rsid w:val="00BA0B15"/>
    <w:rsid w:val="00BB2830"/>
    <w:rsid w:val="00BD0096"/>
    <w:rsid w:val="00BE0F81"/>
    <w:rsid w:val="00BE62BB"/>
    <w:rsid w:val="00C102C2"/>
    <w:rsid w:val="00C23B8E"/>
    <w:rsid w:val="00C33358"/>
    <w:rsid w:val="00C437FF"/>
    <w:rsid w:val="00C84A5C"/>
    <w:rsid w:val="00C90DF3"/>
    <w:rsid w:val="00CA430B"/>
    <w:rsid w:val="00CC4AD4"/>
    <w:rsid w:val="00CF6C1F"/>
    <w:rsid w:val="00D03BEA"/>
    <w:rsid w:val="00D15D93"/>
    <w:rsid w:val="00D164B8"/>
    <w:rsid w:val="00D46ED5"/>
    <w:rsid w:val="00D62385"/>
    <w:rsid w:val="00D756C8"/>
    <w:rsid w:val="00DA3C36"/>
    <w:rsid w:val="00DA6123"/>
    <w:rsid w:val="00DD097F"/>
    <w:rsid w:val="00E15A23"/>
    <w:rsid w:val="00E1731E"/>
    <w:rsid w:val="00E35BC4"/>
    <w:rsid w:val="00E73218"/>
    <w:rsid w:val="00E858D2"/>
    <w:rsid w:val="00E96F0E"/>
    <w:rsid w:val="00EB0D1D"/>
    <w:rsid w:val="00EC4D89"/>
    <w:rsid w:val="00F43213"/>
    <w:rsid w:val="00F47CEE"/>
    <w:rsid w:val="00F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A5B91B-8175-47A8-8148-586651468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211D0-67B0-490E-AA62-2CD14EA5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32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3. Video-pillola Una giornta di lavoro da Remoto: Consigli per lavorare da remoto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Video-pillola_Test_Una giornta di lavoro da Remoto Consigli per lavorare da remoto</dc:title>
  <dc:subject/>
  <dc:creator>Laura</dc:creator>
  <cp:keywords/>
  <dc:description/>
  <cp:lastModifiedBy>Laura Fasolo</cp:lastModifiedBy>
  <cp:revision>22</cp:revision>
  <cp:lastPrinted>2019-06-26T14:04:00Z</cp:lastPrinted>
  <dcterms:created xsi:type="dcterms:W3CDTF">2019-03-21T08:40:00Z</dcterms:created>
  <dcterms:modified xsi:type="dcterms:W3CDTF">2019-06-26T14:04:00Z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