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  <w:color w:val="0069A0"/>
          <w:sz w:val="96"/>
          <w:szCs w:val="72"/>
          <w:lang w:eastAsia="it-IT"/>
        </w:rPr>
        <w:id w:val="1524983944"/>
        <w:docPartObj>
          <w:docPartGallery w:val="Cover Pages"/>
          <w:docPartUnique/>
        </w:docPartObj>
      </w:sdtPr>
      <w:sdtEndPr>
        <w:rPr>
          <w:szCs w:val="24"/>
        </w:rPr>
      </w:sdtEndPr>
      <w:sdtContent>
        <w:p w14:paraId="4D66AAC6" w14:textId="77777777" w:rsidR="00B36B9F" w:rsidRDefault="00B36B9F"/>
        <w:p w14:paraId="76B257E0" w14:textId="77777777" w:rsidR="00B36B9F" w:rsidRPr="001D11BE" w:rsidRDefault="00B36B9F" w:rsidP="000151A3">
          <w:pPr>
            <w:pStyle w:val="Titolofrontespizio"/>
            <w:rPr>
              <w:lang w:eastAsia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38BCC23" wp14:editId="138BCC24">
                    <wp:simplePos x="0" y="0"/>
                    <wp:positionH relativeFrom="column">
                      <wp:posOffset>-278656</wp:posOffset>
                    </wp:positionH>
                    <wp:positionV relativeFrom="paragraph">
                      <wp:posOffset>2123418</wp:posOffset>
                    </wp:positionV>
                    <wp:extent cx="6858000" cy="3137338"/>
                    <wp:effectExtent l="0" t="0" r="0" b="6350"/>
                    <wp:wrapNone/>
                    <wp:docPr id="196" name="Casella di testo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313733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  <w:alias w:val="Titolo"/>
                                  <w:tag w:val=""/>
                                  <w:id w:val="129973077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3C73C2" w14:textId="0DA45FC2" w:rsidR="00B36B9F" w:rsidRPr="007D1596" w:rsidRDefault="00F96C57" w:rsidP="000151A3">
                                    <w:pPr>
                                      <w:pStyle w:val="Titolofrontespizio"/>
                                      <w:rPr>
                                        <w:rFonts w:ascii="Arial" w:hAnsi="Arial" w:cs="Arial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52"/>
                                        <w:szCs w:val="52"/>
                                      </w:rPr>
                                      <w:t>2. Video-pillola_Speech_Falsi miti e difficoltà reali dello Smart Working</w:t>
                                    </w:r>
                                  </w:p>
                                </w:sdtContent>
                              </w:sdt>
                              <w:p w14:paraId="4B319379" w14:textId="47098BA4" w:rsidR="00881D77" w:rsidRPr="007D1596" w:rsidRDefault="001B4A4C" w:rsidP="000151A3">
                                <w:pPr>
                                  <w:pStyle w:val="Sottotitolofrontespizio"/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</w:pPr>
                                <w:r w:rsidRPr="007D1596"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  <w:t>Video-pillola n.</w:t>
                                </w:r>
                                <w:r w:rsidR="00C863D2" w:rsidRPr="007D1596"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  <w:t>2</w:t>
                                </w:r>
                                <w:r w:rsidR="007F68D1" w:rsidRPr="007D1596"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8BCC23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96" o:spid="_x0000_s1026" type="#_x0000_t202" style="position:absolute;left:0;text-align:left;margin-left:-21.95pt;margin-top:167.2pt;width:540pt;height:247.0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" fillcolor="white [3212]" stroked="f" strokeweight=".5pt">
                    <v:textbox inset="36pt,7.2pt,36pt,7.2pt">
                      <w:txbxContent>
                        <w:sdt>
                          <w:sdtPr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  <w:alias w:val="Titolo"/>
                            <w:tag w:val=""/>
                            <w:id w:val="129973077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53C73C2" w14:textId="0DA45FC2" w:rsidR="00B36B9F" w:rsidRPr="007D1596" w:rsidRDefault="00F96C57" w:rsidP="000151A3">
                              <w:pPr>
                                <w:pStyle w:val="Titolofrontespizio"/>
                                <w:rPr>
                                  <w:rFonts w:ascii="Arial" w:hAnsi="Arial" w:cs="Arial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2"/>
                                  <w:szCs w:val="52"/>
                                </w:rPr>
                                <w:t>2. Video-pillola_Speech_Falsi miti e difficoltà reali dello Smart Working</w:t>
                              </w:r>
                            </w:p>
                          </w:sdtContent>
                        </w:sdt>
                        <w:p w14:paraId="4B319379" w14:textId="47098BA4" w:rsidR="00881D77" w:rsidRPr="007D1596" w:rsidRDefault="001B4A4C" w:rsidP="000151A3">
                          <w:pPr>
                            <w:pStyle w:val="Sottotitolofrontespizio"/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</w:pPr>
                          <w:r w:rsidRPr="007D1596"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  <w:t>Video-pillola n.</w:t>
                          </w:r>
                          <w:r w:rsidR="00C863D2" w:rsidRPr="007D1596"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  <w:t>2</w:t>
                          </w:r>
                          <w:r w:rsidR="007F68D1" w:rsidRPr="007D1596"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szCs w:val="24"/>
            </w:rPr>
            <w:br w:type="page"/>
          </w:r>
        </w:p>
      </w:sdtContent>
    </w:sdt>
    <w:p w14:paraId="53C82595" w14:textId="409CBB9D" w:rsidR="007D1596" w:rsidRPr="005A3FB8" w:rsidRDefault="007D1596" w:rsidP="00192580">
      <w:pPr>
        <w:spacing w:after="0"/>
        <w:jc w:val="both"/>
        <w:rPr>
          <w:rFonts w:ascii="Arial" w:hAnsi="Arial" w:cs="Arial"/>
          <w:sz w:val="28"/>
          <w:szCs w:val="28"/>
        </w:rPr>
      </w:pPr>
      <w:r w:rsidRPr="005A3FB8">
        <w:rPr>
          <w:rFonts w:ascii="Arial" w:hAnsi="Arial" w:cs="Arial"/>
          <w:sz w:val="28"/>
          <w:szCs w:val="28"/>
        </w:rPr>
        <w:lastRenderedPageBreak/>
        <w:t xml:space="preserve">Esiste un lato oscuro dello Smart </w:t>
      </w:r>
      <w:proofErr w:type="spellStart"/>
      <w:r w:rsidRPr="005A3FB8">
        <w:rPr>
          <w:rFonts w:ascii="Arial" w:hAnsi="Arial" w:cs="Arial"/>
          <w:sz w:val="28"/>
          <w:szCs w:val="28"/>
        </w:rPr>
        <w:t>Working</w:t>
      </w:r>
      <w:proofErr w:type="spellEnd"/>
      <w:r w:rsidRPr="005A3FB8">
        <w:rPr>
          <w:rFonts w:ascii="Arial" w:hAnsi="Arial" w:cs="Arial"/>
          <w:sz w:val="28"/>
          <w:szCs w:val="28"/>
        </w:rPr>
        <w:t>?</w:t>
      </w:r>
      <w:r w:rsidR="00192580">
        <w:rPr>
          <w:rFonts w:ascii="Arial" w:hAnsi="Arial" w:cs="Arial"/>
          <w:sz w:val="28"/>
          <w:szCs w:val="28"/>
        </w:rPr>
        <w:t xml:space="preserve"> </w:t>
      </w:r>
      <w:r w:rsidRPr="005A3FB8">
        <w:rPr>
          <w:rFonts w:ascii="Arial" w:hAnsi="Arial" w:cs="Arial"/>
          <w:sz w:val="28"/>
          <w:szCs w:val="28"/>
        </w:rPr>
        <w:t>S</w:t>
      </w:r>
      <w:r w:rsidR="00747013" w:rsidRPr="005A3FB8">
        <w:rPr>
          <w:rFonts w:ascii="Arial" w:hAnsi="Arial" w:cs="Arial"/>
          <w:sz w:val="28"/>
          <w:szCs w:val="28"/>
        </w:rPr>
        <w:t>ì</w:t>
      </w:r>
      <w:r w:rsidRPr="005A3FB8">
        <w:rPr>
          <w:rFonts w:ascii="Arial" w:hAnsi="Arial" w:cs="Arial"/>
          <w:sz w:val="28"/>
          <w:szCs w:val="28"/>
        </w:rPr>
        <w:t>, ma spesso le difficoltà reali non sono quelle che ci si aspetta.</w:t>
      </w:r>
      <w:r w:rsidR="005A3FB8" w:rsidRPr="005A3FB8">
        <w:rPr>
          <w:rFonts w:ascii="Arial" w:hAnsi="Arial" w:cs="Arial"/>
          <w:sz w:val="28"/>
          <w:szCs w:val="28"/>
        </w:rPr>
        <w:t xml:space="preserve"> </w:t>
      </w:r>
      <w:r w:rsidRPr="005A3FB8">
        <w:rPr>
          <w:rFonts w:ascii="Arial" w:hAnsi="Arial" w:cs="Arial"/>
          <w:sz w:val="28"/>
          <w:szCs w:val="28"/>
        </w:rPr>
        <w:t xml:space="preserve">Quando si introduce un’iniziativa di Smart </w:t>
      </w:r>
      <w:proofErr w:type="spellStart"/>
      <w:r w:rsidRPr="005A3FB8">
        <w:rPr>
          <w:rFonts w:ascii="Arial" w:hAnsi="Arial" w:cs="Arial"/>
          <w:sz w:val="28"/>
          <w:szCs w:val="28"/>
        </w:rPr>
        <w:t>Working</w:t>
      </w:r>
      <w:proofErr w:type="spellEnd"/>
      <w:r w:rsidRPr="005A3FB8">
        <w:rPr>
          <w:rFonts w:ascii="Arial" w:hAnsi="Arial" w:cs="Arial"/>
          <w:sz w:val="28"/>
          <w:szCs w:val="28"/>
        </w:rPr>
        <w:t>, è bene distinguere tra difficoltà reali che si possono incontrare e “falsi miti”, preoccupazioni che vanno sfatate perché a priori rischiano di frenare l’avvio dei progetti.</w:t>
      </w:r>
    </w:p>
    <w:p w14:paraId="4056A304" w14:textId="77777777" w:rsidR="007D1596" w:rsidRPr="005A3FB8" w:rsidRDefault="007D1596" w:rsidP="00192580">
      <w:pPr>
        <w:spacing w:after="0"/>
        <w:jc w:val="both"/>
        <w:rPr>
          <w:rFonts w:ascii="Arial" w:hAnsi="Arial" w:cs="Arial"/>
          <w:sz w:val="28"/>
          <w:szCs w:val="28"/>
        </w:rPr>
      </w:pPr>
      <w:r w:rsidRPr="005A3FB8">
        <w:rPr>
          <w:rFonts w:ascii="Arial" w:hAnsi="Arial" w:cs="Arial"/>
          <w:sz w:val="28"/>
          <w:szCs w:val="28"/>
        </w:rPr>
        <w:t xml:space="preserve">Quali sono i “falsi miti” più comuni legati allo Smart </w:t>
      </w:r>
      <w:proofErr w:type="spellStart"/>
      <w:r w:rsidRPr="005A3FB8">
        <w:rPr>
          <w:rFonts w:ascii="Arial" w:hAnsi="Arial" w:cs="Arial"/>
          <w:sz w:val="28"/>
          <w:szCs w:val="28"/>
        </w:rPr>
        <w:t>Working</w:t>
      </w:r>
      <w:proofErr w:type="spellEnd"/>
      <w:r w:rsidRPr="005A3FB8">
        <w:rPr>
          <w:rFonts w:ascii="Arial" w:hAnsi="Arial" w:cs="Arial"/>
          <w:sz w:val="28"/>
          <w:szCs w:val="28"/>
        </w:rPr>
        <w:t xml:space="preserve">? </w:t>
      </w:r>
    </w:p>
    <w:p w14:paraId="0316CBB1" w14:textId="77777777" w:rsidR="007D1596" w:rsidRPr="005A3FB8" w:rsidRDefault="007D1596" w:rsidP="00192580">
      <w:pPr>
        <w:spacing w:after="0"/>
        <w:jc w:val="both"/>
        <w:rPr>
          <w:rFonts w:ascii="Arial" w:hAnsi="Arial" w:cs="Arial"/>
          <w:sz w:val="28"/>
          <w:szCs w:val="28"/>
        </w:rPr>
      </w:pPr>
      <w:r w:rsidRPr="005A3FB8">
        <w:rPr>
          <w:rFonts w:ascii="Arial" w:hAnsi="Arial" w:cs="Arial"/>
          <w:sz w:val="28"/>
          <w:szCs w:val="28"/>
        </w:rPr>
        <w:t xml:space="preserve">Le persone si approfittano dello Smart </w:t>
      </w:r>
      <w:proofErr w:type="spellStart"/>
      <w:r w:rsidRPr="005A3FB8">
        <w:rPr>
          <w:rFonts w:ascii="Arial" w:hAnsi="Arial" w:cs="Arial"/>
          <w:sz w:val="28"/>
          <w:szCs w:val="28"/>
        </w:rPr>
        <w:t>Working</w:t>
      </w:r>
      <w:proofErr w:type="spellEnd"/>
      <w:r w:rsidRPr="005A3FB8">
        <w:rPr>
          <w:rFonts w:ascii="Arial" w:hAnsi="Arial" w:cs="Arial"/>
          <w:sz w:val="28"/>
          <w:szCs w:val="28"/>
        </w:rPr>
        <w:t>: non è vero, le persone si sentiranno maggiormente responsabilizzate e dovranno dimostrare la propria efficacia lavorativa indipendentemente dalla presenza fisica. Sarà poi compito del capo valutare di volta in volta la qualità delle attività svolte attraverso colloqui e feedback più continui.</w:t>
      </w:r>
    </w:p>
    <w:p w14:paraId="1C910165" w14:textId="77777777" w:rsidR="007D1596" w:rsidRPr="005A3FB8" w:rsidRDefault="007D1596" w:rsidP="00192580">
      <w:pPr>
        <w:spacing w:after="0"/>
        <w:jc w:val="both"/>
        <w:rPr>
          <w:rFonts w:ascii="Arial" w:hAnsi="Arial" w:cs="Arial"/>
          <w:sz w:val="28"/>
          <w:szCs w:val="28"/>
        </w:rPr>
      </w:pPr>
      <w:r w:rsidRPr="005A3FB8">
        <w:rPr>
          <w:rFonts w:ascii="Arial" w:hAnsi="Arial" w:cs="Arial"/>
          <w:sz w:val="28"/>
          <w:szCs w:val="28"/>
        </w:rPr>
        <w:t>L’efficacia della comunicazione e della collaborazione virtuale è limitata. Non è così, lavorare attraverso strumenti digitali quali instant messaging e web conference non limita la qualità delle interazioni tra le persone, ma richiede di cambiare i comportamenti.</w:t>
      </w:r>
    </w:p>
    <w:p w14:paraId="01EF4D19" w14:textId="77777777" w:rsidR="007D1596" w:rsidRPr="005A3FB8" w:rsidRDefault="007D1596" w:rsidP="00192580">
      <w:pPr>
        <w:spacing w:after="0"/>
        <w:jc w:val="both"/>
        <w:rPr>
          <w:rFonts w:ascii="Arial" w:hAnsi="Arial" w:cs="Arial"/>
          <w:sz w:val="28"/>
          <w:szCs w:val="28"/>
        </w:rPr>
      </w:pPr>
      <w:r w:rsidRPr="005A3FB8">
        <w:rPr>
          <w:rFonts w:ascii="Arial" w:hAnsi="Arial" w:cs="Arial"/>
          <w:sz w:val="28"/>
          <w:szCs w:val="28"/>
        </w:rPr>
        <w:t xml:space="preserve">Lo Smart </w:t>
      </w:r>
      <w:proofErr w:type="spellStart"/>
      <w:r w:rsidRPr="005A3FB8">
        <w:rPr>
          <w:rFonts w:ascii="Arial" w:hAnsi="Arial" w:cs="Arial"/>
          <w:sz w:val="28"/>
          <w:szCs w:val="28"/>
        </w:rPr>
        <w:t>Working</w:t>
      </w:r>
      <w:proofErr w:type="spellEnd"/>
      <w:r w:rsidRPr="005A3FB8">
        <w:rPr>
          <w:rFonts w:ascii="Arial" w:hAnsi="Arial" w:cs="Arial"/>
          <w:sz w:val="28"/>
          <w:szCs w:val="28"/>
        </w:rPr>
        <w:t xml:space="preserve"> è solo per chi ha la possibilità di lavorare da casa. Anche questo non è vero, lo Smart </w:t>
      </w:r>
      <w:proofErr w:type="spellStart"/>
      <w:r w:rsidRPr="005A3FB8">
        <w:rPr>
          <w:rFonts w:ascii="Arial" w:hAnsi="Arial" w:cs="Arial"/>
          <w:sz w:val="28"/>
          <w:szCs w:val="28"/>
        </w:rPr>
        <w:t>Working</w:t>
      </w:r>
      <w:proofErr w:type="spellEnd"/>
      <w:r w:rsidRPr="005A3FB8">
        <w:rPr>
          <w:rFonts w:ascii="Arial" w:hAnsi="Arial" w:cs="Arial"/>
          <w:sz w:val="28"/>
          <w:szCs w:val="28"/>
        </w:rPr>
        <w:t xml:space="preserve"> è una nuova filosofia e approccio al lavoro che si basa su principi che non dipendono esclusivamente dal concetto di Remote </w:t>
      </w:r>
      <w:proofErr w:type="spellStart"/>
      <w:r w:rsidRPr="005A3FB8">
        <w:rPr>
          <w:rFonts w:ascii="Arial" w:hAnsi="Arial" w:cs="Arial"/>
          <w:sz w:val="28"/>
          <w:szCs w:val="28"/>
        </w:rPr>
        <w:t>Working</w:t>
      </w:r>
      <w:proofErr w:type="spellEnd"/>
      <w:r w:rsidRPr="005A3FB8">
        <w:rPr>
          <w:rFonts w:ascii="Arial" w:hAnsi="Arial" w:cs="Arial"/>
          <w:sz w:val="28"/>
          <w:szCs w:val="28"/>
        </w:rPr>
        <w:t xml:space="preserve">. Si può applicare lo Smart </w:t>
      </w:r>
      <w:proofErr w:type="spellStart"/>
      <w:r w:rsidRPr="005A3FB8">
        <w:rPr>
          <w:rFonts w:ascii="Arial" w:hAnsi="Arial" w:cs="Arial"/>
          <w:sz w:val="28"/>
          <w:szCs w:val="28"/>
        </w:rPr>
        <w:t>Working</w:t>
      </w:r>
      <w:proofErr w:type="spellEnd"/>
      <w:r w:rsidRPr="005A3FB8">
        <w:rPr>
          <w:rFonts w:ascii="Arial" w:hAnsi="Arial" w:cs="Arial"/>
          <w:sz w:val="28"/>
          <w:szCs w:val="28"/>
        </w:rPr>
        <w:t xml:space="preserve"> anche lavorando normalmente in ufficio.</w:t>
      </w:r>
    </w:p>
    <w:p w14:paraId="546D748C" w14:textId="026AFAEE" w:rsidR="007D1596" w:rsidRPr="005A3FB8" w:rsidRDefault="007D1596" w:rsidP="00192580">
      <w:pPr>
        <w:spacing w:after="0"/>
        <w:jc w:val="both"/>
        <w:rPr>
          <w:rFonts w:ascii="Arial" w:hAnsi="Arial" w:cs="Arial"/>
          <w:sz w:val="28"/>
          <w:szCs w:val="28"/>
        </w:rPr>
      </w:pPr>
      <w:r w:rsidRPr="005A3FB8">
        <w:rPr>
          <w:rFonts w:ascii="Arial" w:hAnsi="Arial" w:cs="Arial"/>
          <w:sz w:val="28"/>
          <w:szCs w:val="28"/>
        </w:rPr>
        <w:t xml:space="preserve">Lo Smart </w:t>
      </w:r>
      <w:proofErr w:type="spellStart"/>
      <w:r w:rsidRPr="005A3FB8">
        <w:rPr>
          <w:rFonts w:ascii="Arial" w:hAnsi="Arial" w:cs="Arial"/>
          <w:sz w:val="28"/>
          <w:szCs w:val="28"/>
        </w:rPr>
        <w:t>Working</w:t>
      </w:r>
      <w:proofErr w:type="spellEnd"/>
      <w:r w:rsidRPr="005A3FB8">
        <w:rPr>
          <w:rFonts w:ascii="Arial" w:hAnsi="Arial" w:cs="Arial"/>
          <w:sz w:val="28"/>
          <w:szCs w:val="28"/>
        </w:rPr>
        <w:t xml:space="preserve"> genera senso di isolamento nelle persone</w:t>
      </w:r>
      <w:r w:rsidR="004C40A3" w:rsidRPr="005A3FB8">
        <w:rPr>
          <w:rFonts w:ascii="Arial" w:hAnsi="Arial" w:cs="Arial"/>
          <w:sz w:val="28"/>
          <w:szCs w:val="28"/>
        </w:rPr>
        <w:t>. L</w:t>
      </w:r>
      <w:r w:rsidRPr="005A3FB8">
        <w:rPr>
          <w:rFonts w:ascii="Arial" w:hAnsi="Arial" w:cs="Arial"/>
          <w:sz w:val="28"/>
          <w:szCs w:val="28"/>
        </w:rPr>
        <w:t xml:space="preserve">o Smart </w:t>
      </w:r>
      <w:proofErr w:type="spellStart"/>
      <w:r w:rsidRPr="005A3FB8">
        <w:rPr>
          <w:rFonts w:ascii="Arial" w:hAnsi="Arial" w:cs="Arial"/>
          <w:sz w:val="28"/>
          <w:szCs w:val="28"/>
        </w:rPr>
        <w:t>Working</w:t>
      </w:r>
      <w:proofErr w:type="spellEnd"/>
      <w:r w:rsidRPr="005A3FB8">
        <w:rPr>
          <w:rFonts w:ascii="Arial" w:hAnsi="Arial" w:cs="Arial"/>
          <w:sz w:val="28"/>
          <w:szCs w:val="28"/>
        </w:rPr>
        <w:t xml:space="preserve"> non è il telelavoro e si configura quindi come una forma di flessibilità lavorativa saltuaria e volontaria. Non vi sono pericoli di isolamento o alienazione, ma è necessario trovare il giusto equilibrio rispetto a caratteristiche personali e a esigenze lavorative.   </w:t>
      </w:r>
    </w:p>
    <w:p w14:paraId="23D94D09" w14:textId="55117D82" w:rsidR="007D1596" w:rsidRPr="005A3FB8" w:rsidRDefault="007D1596" w:rsidP="00192580">
      <w:pPr>
        <w:spacing w:after="0"/>
        <w:jc w:val="both"/>
        <w:rPr>
          <w:rFonts w:ascii="Arial" w:hAnsi="Arial" w:cs="Arial"/>
          <w:sz w:val="28"/>
          <w:szCs w:val="28"/>
        </w:rPr>
      </w:pPr>
      <w:r w:rsidRPr="005A3FB8">
        <w:rPr>
          <w:rFonts w:ascii="Arial" w:hAnsi="Arial" w:cs="Arial"/>
          <w:sz w:val="28"/>
          <w:szCs w:val="28"/>
        </w:rPr>
        <w:t xml:space="preserve">Più rilevanti sono invece le difficoltà reali che vanno anticipate e affrontate nel percorso di implementazione dello Smart </w:t>
      </w:r>
      <w:proofErr w:type="spellStart"/>
      <w:r w:rsidRPr="005A3FB8">
        <w:rPr>
          <w:rFonts w:ascii="Arial" w:hAnsi="Arial" w:cs="Arial"/>
          <w:sz w:val="28"/>
          <w:szCs w:val="28"/>
        </w:rPr>
        <w:t>Working</w:t>
      </w:r>
      <w:proofErr w:type="spellEnd"/>
      <w:r w:rsidRPr="005A3FB8">
        <w:rPr>
          <w:rFonts w:ascii="Arial" w:hAnsi="Arial" w:cs="Arial"/>
          <w:sz w:val="28"/>
          <w:szCs w:val="28"/>
        </w:rPr>
        <w:t>. Vediamo quali sono le più frequenti</w:t>
      </w:r>
      <w:r w:rsidR="00192580">
        <w:rPr>
          <w:rFonts w:ascii="Arial" w:hAnsi="Arial" w:cs="Arial"/>
          <w:sz w:val="28"/>
          <w:szCs w:val="28"/>
        </w:rPr>
        <w:t>.</w:t>
      </w:r>
    </w:p>
    <w:p w14:paraId="0F259829" w14:textId="77777777" w:rsidR="007D1596" w:rsidRPr="005A3FB8" w:rsidRDefault="007D1596" w:rsidP="00192580">
      <w:pPr>
        <w:spacing w:after="0"/>
        <w:jc w:val="both"/>
        <w:rPr>
          <w:rFonts w:ascii="Arial" w:hAnsi="Arial" w:cs="Arial"/>
          <w:sz w:val="28"/>
          <w:szCs w:val="28"/>
        </w:rPr>
      </w:pPr>
      <w:r w:rsidRPr="005A3FB8">
        <w:rPr>
          <w:rFonts w:ascii="Arial" w:hAnsi="Arial" w:cs="Arial"/>
          <w:sz w:val="28"/>
          <w:szCs w:val="28"/>
        </w:rPr>
        <w:t>Maggiore difficoltà di allineamento e condivisione delle informazioni che non possono avvenire più in maniera destrutturata o informale come quando si è in presenza in ufficio, ma è compito del capo pianificare correttamente i momenti di allineamento all’interno del team e l’utilizzo di strumenti digitali per favorire la condivisione di informazioni e conoscenza anche a distanza.</w:t>
      </w:r>
    </w:p>
    <w:p w14:paraId="4BCE1207" w14:textId="77777777" w:rsidR="007D1596" w:rsidRPr="005A3FB8" w:rsidRDefault="007D1596" w:rsidP="00192580">
      <w:pPr>
        <w:spacing w:after="0"/>
        <w:jc w:val="both"/>
        <w:rPr>
          <w:rFonts w:ascii="Arial" w:hAnsi="Arial" w:cs="Arial"/>
          <w:sz w:val="28"/>
          <w:szCs w:val="28"/>
        </w:rPr>
      </w:pPr>
      <w:r w:rsidRPr="005A3FB8">
        <w:rPr>
          <w:rFonts w:ascii="Arial" w:hAnsi="Arial" w:cs="Arial"/>
          <w:sz w:val="28"/>
          <w:szCs w:val="28"/>
        </w:rPr>
        <w:t xml:space="preserve">Lo Smart </w:t>
      </w:r>
      <w:proofErr w:type="spellStart"/>
      <w:r w:rsidRPr="005A3FB8">
        <w:rPr>
          <w:rFonts w:ascii="Arial" w:hAnsi="Arial" w:cs="Arial"/>
          <w:sz w:val="28"/>
          <w:szCs w:val="28"/>
        </w:rPr>
        <w:t>Working</w:t>
      </w:r>
      <w:proofErr w:type="spellEnd"/>
      <w:r w:rsidRPr="005A3FB8">
        <w:rPr>
          <w:rFonts w:ascii="Arial" w:hAnsi="Arial" w:cs="Arial"/>
          <w:sz w:val="28"/>
          <w:szCs w:val="28"/>
        </w:rPr>
        <w:t xml:space="preserve"> cambia il modo di fare management, implica l’adozione di stili di leadership basati non sul controllo diretto del lavoratore ma sulla valutazione dei risultati ottenuti; il management deve saper dare fiducia e </w:t>
      </w:r>
      <w:r w:rsidRPr="005A3FB8">
        <w:rPr>
          <w:rFonts w:ascii="Arial" w:hAnsi="Arial" w:cs="Arial"/>
          <w:sz w:val="28"/>
          <w:szCs w:val="28"/>
        </w:rPr>
        <w:lastRenderedPageBreak/>
        <w:t>autonomia decisionale alle persone: un cambio di approccio tutt’altro che semplice.</w:t>
      </w:r>
    </w:p>
    <w:p w14:paraId="3B966C30" w14:textId="77777777" w:rsidR="007D1596" w:rsidRPr="005A3FB8" w:rsidRDefault="007D1596" w:rsidP="00192580">
      <w:pPr>
        <w:spacing w:after="0"/>
        <w:jc w:val="both"/>
        <w:rPr>
          <w:rFonts w:ascii="Arial" w:hAnsi="Arial" w:cs="Arial"/>
          <w:sz w:val="28"/>
          <w:szCs w:val="28"/>
        </w:rPr>
      </w:pPr>
      <w:r w:rsidRPr="005A3FB8">
        <w:rPr>
          <w:rFonts w:ascii="Arial" w:hAnsi="Arial" w:cs="Arial"/>
          <w:sz w:val="28"/>
          <w:szCs w:val="28"/>
        </w:rPr>
        <w:t xml:space="preserve">Vi è poi un maggiore sforzo di pianificazione e coordinamento: questa nuova modalità di lavoro richiede necessariamente l’individuazione e la programmazione ex ante delle attività che verranno svolte in modalità </w:t>
      </w:r>
      <w:proofErr w:type="spellStart"/>
      <w:r w:rsidRPr="005A3FB8">
        <w:rPr>
          <w:rFonts w:ascii="Arial" w:hAnsi="Arial" w:cs="Arial"/>
          <w:sz w:val="28"/>
          <w:szCs w:val="28"/>
        </w:rPr>
        <w:t>smart</w:t>
      </w:r>
      <w:proofErr w:type="spellEnd"/>
      <w:r w:rsidRPr="005A3FB8">
        <w:rPr>
          <w:rFonts w:ascii="Arial" w:hAnsi="Arial" w:cs="Arial"/>
          <w:sz w:val="28"/>
          <w:szCs w:val="28"/>
        </w:rPr>
        <w:t xml:space="preserve"> e un maggiore coordinamento tra capi e collaboratori</w:t>
      </w:r>
    </w:p>
    <w:p w14:paraId="14C13885" w14:textId="77777777" w:rsidR="007D1596" w:rsidRPr="005A3FB8" w:rsidRDefault="007D1596" w:rsidP="00192580">
      <w:pPr>
        <w:spacing w:after="0"/>
        <w:jc w:val="both"/>
        <w:rPr>
          <w:rFonts w:ascii="Arial" w:hAnsi="Arial" w:cs="Arial"/>
          <w:sz w:val="28"/>
          <w:szCs w:val="28"/>
        </w:rPr>
      </w:pPr>
      <w:r w:rsidRPr="005A3FB8">
        <w:rPr>
          <w:rFonts w:ascii="Arial" w:hAnsi="Arial" w:cs="Arial"/>
          <w:sz w:val="28"/>
          <w:szCs w:val="28"/>
        </w:rPr>
        <w:t xml:space="preserve">Sono necessarie maturità e disciplina personale per gestire correttamente il proprio tempo durante le giornate di Smart </w:t>
      </w:r>
      <w:proofErr w:type="spellStart"/>
      <w:r w:rsidRPr="005A3FB8">
        <w:rPr>
          <w:rFonts w:ascii="Arial" w:hAnsi="Arial" w:cs="Arial"/>
          <w:sz w:val="28"/>
          <w:szCs w:val="28"/>
        </w:rPr>
        <w:t>Working</w:t>
      </w:r>
      <w:proofErr w:type="spellEnd"/>
      <w:r w:rsidRPr="005A3FB8">
        <w:rPr>
          <w:rFonts w:ascii="Arial" w:hAnsi="Arial" w:cs="Arial"/>
          <w:sz w:val="28"/>
          <w:szCs w:val="28"/>
        </w:rPr>
        <w:t xml:space="preserve"> sapendo bilanciare esigenze personali e lavorative.</w:t>
      </w:r>
    </w:p>
    <w:p w14:paraId="4733992B" w14:textId="441D40AE" w:rsidR="007D1596" w:rsidRPr="005A3FB8" w:rsidRDefault="007D1596" w:rsidP="00192580">
      <w:pPr>
        <w:spacing w:after="0"/>
        <w:jc w:val="both"/>
        <w:rPr>
          <w:rFonts w:ascii="Arial" w:hAnsi="Arial" w:cs="Arial"/>
          <w:sz w:val="28"/>
          <w:szCs w:val="28"/>
        </w:rPr>
      </w:pPr>
      <w:r w:rsidRPr="005A3FB8">
        <w:rPr>
          <w:rFonts w:ascii="Arial" w:hAnsi="Arial" w:cs="Arial"/>
          <w:sz w:val="28"/>
          <w:szCs w:val="28"/>
        </w:rPr>
        <w:t xml:space="preserve">Possono esserci pregiudizi nei confronti dei colleghi in Smart </w:t>
      </w:r>
      <w:proofErr w:type="spellStart"/>
      <w:r w:rsidRPr="005A3FB8">
        <w:rPr>
          <w:rFonts w:ascii="Arial" w:hAnsi="Arial" w:cs="Arial"/>
          <w:sz w:val="28"/>
          <w:szCs w:val="28"/>
        </w:rPr>
        <w:t>Working</w:t>
      </w:r>
      <w:proofErr w:type="spellEnd"/>
      <w:r w:rsidRPr="005A3FB8">
        <w:rPr>
          <w:rFonts w:ascii="Arial" w:hAnsi="Arial" w:cs="Arial"/>
          <w:sz w:val="28"/>
          <w:szCs w:val="28"/>
        </w:rPr>
        <w:t>.</w:t>
      </w:r>
      <w:r w:rsidR="00A52643" w:rsidRPr="005A3FB8">
        <w:rPr>
          <w:rFonts w:ascii="Arial" w:hAnsi="Arial" w:cs="Arial"/>
          <w:sz w:val="28"/>
          <w:szCs w:val="28"/>
        </w:rPr>
        <w:t xml:space="preserve"> </w:t>
      </w:r>
      <w:r w:rsidRPr="005A3FB8">
        <w:rPr>
          <w:rFonts w:ascii="Arial" w:hAnsi="Arial" w:cs="Arial"/>
          <w:sz w:val="28"/>
          <w:szCs w:val="28"/>
        </w:rPr>
        <w:t>La mancanza della presenza fisica in ufficio può essere precipita come assenza e far pensare che lo Smart Worker non possa essere disturbato e coinvolto nelle attività lavorative.</w:t>
      </w:r>
      <w:r w:rsidR="00A52643" w:rsidRPr="005A3FB8">
        <w:rPr>
          <w:rFonts w:ascii="Arial" w:hAnsi="Arial" w:cs="Arial"/>
          <w:sz w:val="28"/>
          <w:szCs w:val="28"/>
        </w:rPr>
        <w:t xml:space="preserve"> </w:t>
      </w:r>
      <w:r w:rsidRPr="005A3FB8">
        <w:rPr>
          <w:rFonts w:ascii="Arial" w:hAnsi="Arial" w:cs="Arial"/>
          <w:sz w:val="28"/>
          <w:szCs w:val="28"/>
        </w:rPr>
        <w:t>È necessario quindi che il capo per primo spinga le persone a mantenere una naturale continuità lavorativa.</w:t>
      </w:r>
    </w:p>
    <w:p w14:paraId="1F3513CC" w14:textId="77777777" w:rsidR="007D1596" w:rsidRPr="005A3FB8" w:rsidRDefault="007D1596" w:rsidP="00192580">
      <w:pPr>
        <w:spacing w:after="0"/>
        <w:jc w:val="both"/>
        <w:rPr>
          <w:rFonts w:ascii="Arial" w:hAnsi="Arial" w:cs="Arial"/>
          <w:sz w:val="28"/>
          <w:szCs w:val="28"/>
        </w:rPr>
      </w:pPr>
      <w:r w:rsidRPr="005A3FB8">
        <w:rPr>
          <w:rFonts w:ascii="Arial" w:hAnsi="Arial" w:cs="Arial"/>
          <w:sz w:val="28"/>
          <w:szCs w:val="28"/>
        </w:rPr>
        <w:t>Vi è un infine uno sforzo in termini economici. Un effort che dipende dal livello di maturità della singola realtà e che può racchiudere investimenti di carattere tecnologico, piuttosto che di change management e formazione, e di eventuali migliorie degli spazi fisici.</w:t>
      </w:r>
    </w:p>
    <w:p w14:paraId="2131C935" w14:textId="206AF95C" w:rsidR="00371F07" w:rsidRPr="005A3FB8" w:rsidRDefault="007D1596" w:rsidP="00192580">
      <w:pPr>
        <w:spacing w:after="0"/>
        <w:jc w:val="both"/>
        <w:rPr>
          <w:rFonts w:ascii="Arial" w:hAnsi="Arial" w:cs="Arial"/>
          <w:sz w:val="28"/>
          <w:szCs w:val="28"/>
        </w:rPr>
      </w:pPr>
      <w:r w:rsidRPr="005A3FB8">
        <w:rPr>
          <w:rFonts w:ascii="Arial" w:hAnsi="Arial" w:cs="Arial"/>
          <w:sz w:val="28"/>
          <w:szCs w:val="28"/>
        </w:rPr>
        <w:t xml:space="preserve">Fare Smart </w:t>
      </w:r>
      <w:proofErr w:type="spellStart"/>
      <w:r w:rsidRPr="005A3FB8">
        <w:rPr>
          <w:rFonts w:ascii="Arial" w:hAnsi="Arial" w:cs="Arial"/>
          <w:sz w:val="28"/>
          <w:szCs w:val="28"/>
        </w:rPr>
        <w:t>Working</w:t>
      </w:r>
      <w:proofErr w:type="spellEnd"/>
      <w:r w:rsidRPr="005A3FB8">
        <w:rPr>
          <w:rFonts w:ascii="Arial" w:hAnsi="Arial" w:cs="Arial"/>
          <w:sz w:val="28"/>
          <w:szCs w:val="28"/>
        </w:rPr>
        <w:t xml:space="preserve"> richiede di mettersi in discussione, è un percorso che necessita un rapporto maturo tra individui che deve essere basato sulla fiducia, sulla disponibilità a mettersi in gioco, e sulla disponibilità a trattare l’altro come un individuo con le sue esigenze, le sue caratteristiche e i suoi talenti che vanno valorizzati.</w:t>
      </w:r>
      <w:r w:rsidR="009C626D" w:rsidRPr="005A3FB8">
        <w:rPr>
          <w:rFonts w:ascii="Arial" w:hAnsi="Arial" w:cs="Arial"/>
          <w:sz w:val="28"/>
          <w:szCs w:val="28"/>
        </w:rPr>
        <w:t xml:space="preserve"> </w:t>
      </w:r>
    </w:p>
    <w:sectPr w:rsidR="00371F07" w:rsidRPr="005A3FB8" w:rsidSect="00846A0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269" w:right="1134" w:bottom="1134" w:left="1134" w:header="708" w:footer="126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CC9BF" w14:textId="77777777" w:rsidR="009D2DDE" w:rsidRDefault="009D2DDE" w:rsidP="00C84A5C">
      <w:pPr>
        <w:spacing w:after="0" w:line="240" w:lineRule="auto"/>
      </w:pPr>
      <w:r>
        <w:separator/>
      </w:r>
    </w:p>
  </w:endnote>
  <w:endnote w:type="continuationSeparator" w:id="0">
    <w:p w14:paraId="1C6916EA" w14:textId="77777777" w:rsidR="009D2DDE" w:rsidRDefault="009D2DDE" w:rsidP="00C84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B62DD" w14:textId="77777777" w:rsidR="00C84A5C" w:rsidRDefault="00D46ED5">
    <w:pPr>
      <w:pStyle w:val="Pidipagina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38BCC31" wp14:editId="138BCC32">
          <wp:simplePos x="0" y="0"/>
          <wp:positionH relativeFrom="margin">
            <wp:posOffset>-168297</wp:posOffset>
          </wp:positionH>
          <wp:positionV relativeFrom="page">
            <wp:posOffset>10216055</wp:posOffset>
          </wp:positionV>
          <wp:extent cx="3571240" cy="257175"/>
          <wp:effectExtent l="0" t="0" r="0" b="9525"/>
          <wp:wrapNone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7124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5" behindDoc="0" locked="0" layoutInCell="1" allowOverlap="1" wp14:anchorId="138BCC33" wp14:editId="138BCC34">
          <wp:simplePos x="0" y="0"/>
          <wp:positionH relativeFrom="page">
            <wp:posOffset>-31115</wp:posOffset>
          </wp:positionH>
          <wp:positionV relativeFrom="page">
            <wp:posOffset>9869170</wp:posOffset>
          </wp:positionV>
          <wp:extent cx="7722000" cy="1609200"/>
          <wp:effectExtent l="0" t="0" r="0" b="0"/>
          <wp:wrapNone/>
          <wp:docPr id="5" name="Elemento grafico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2000" cy="160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E9755" w14:textId="77777777" w:rsidR="00B36B9F" w:rsidRDefault="00B36B9F">
    <w:pPr>
      <w:pStyle w:val="Pidipagina"/>
    </w:pPr>
    <w:r w:rsidRPr="00B36B9F">
      <w:rPr>
        <w:noProof/>
      </w:rPr>
      <w:drawing>
        <wp:anchor distT="0" distB="0" distL="114300" distR="114300" simplePos="0" relativeHeight="251664384" behindDoc="0" locked="0" layoutInCell="1" allowOverlap="1" wp14:anchorId="138BCC39" wp14:editId="138BCC3A">
          <wp:simplePos x="0" y="0"/>
          <wp:positionH relativeFrom="page">
            <wp:posOffset>-2676917</wp:posOffset>
          </wp:positionH>
          <wp:positionV relativeFrom="page">
            <wp:posOffset>9159766</wp:posOffset>
          </wp:positionV>
          <wp:extent cx="10365716" cy="2162153"/>
          <wp:effectExtent l="0" t="0" r="0" b="0"/>
          <wp:wrapNone/>
          <wp:docPr id="8" name="Elemento grafico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10396" cy="21714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6B9F">
      <w:rPr>
        <w:noProof/>
      </w:rPr>
      <w:drawing>
        <wp:anchor distT="0" distB="0" distL="114300" distR="114300" simplePos="0" relativeHeight="251665408" behindDoc="0" locked="0" layoutInCell="1" allowOverlap="1" wp14:anchorId="138BCC3B" wp14:editId="138BCC3C">
          <wp:simplePos x="0" y="0"/>
          <wp:positionH relativeFrom="margin">
            <wp:posOffset>-168297</wp:posOffset>
          </wp:positionH>
          <wp:positionV relativeFrom="page">
            <wp:posOffset>9920309</wp:posOffset>
          </wp:positionV>
          <wp:extent cx="5486400" cy="395091"/>
          <wp:effectExtent l="0" t="0" r="0" b="5080"/>
          <wp:wrapNone/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1596" cy="4271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60036" w14:textId="77777777" w:rsidR="009D2DDE" w:rsidRDefault="009D2DDE" w:rsidP="00C84A5C">
      <w:pPr>
        <w:spacing w:after="0" w:line="240" w:lineRule="auto"/>
      </w:pPr>
      <w:r>
        <w:separator/>
      </w:r>
    </w:p>
  </w:footnote>
  <w:footnote w:type="continuationSeparator" w:id="0">
    <w:p w14:paraId="7A80C92B" w14:textId="77777777" w:rsidR="009D2DDE" w:rsidRDefault="009D2DDE" w:rsidP="00C84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6FF6D" w14:textId="77777777" w:rsidR="00C84A5C" w:rsidRDefault="000151A3">
    <w:pPr>
      <w:pStyle w:val="Intestazion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8BCC2D" wp14:editId="138BCC2E">
          <wp:simplePos x="0" y="0"/>
          <wp:positionH relativeFrom="column">
            <wp:posOffset>1880695</wp:posOffset>
          </wp:positionH>
          <wp:positionV relativeFrom="page">
            <wp:posOffset>-62230</wp:posOffset>
          </wp:positionV>
          <wp:extent cx="5690870" cy="804042"/>
          <wp:effectExtent l="0" t="0" r="5080" b="0"/>
          <wp:wrapNone/>
          <wp:docPr id="2" name="Elemento grafic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90870" cy="8040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46ED5">
      <w:rPr>
        <w:noProof/>
      </w:rPr>
      <w:drawing>
        <wp:anchor distT="0" distB="0" distL="114300" distR="114300" simplePos="0" relativeHeight="251658240" behindDoc="0" locked="0" layoutInCell="1" allowOverlap="1" wp14:anchorId="138BCC2F" wp14:editId="138BCC30">
          <wp:simplePos x="0" y="0"/>
          <wp:positionH relativeFrom="column">
            <wp:posOffset>-26035</wp:posOffset>
          </wp:positionH>
          <wp:positionV relativeFrom="paragraph">
            <wp:posOffset>-118701</wp:posOffset>
          </wp:positionV>
          <wp:extent cx="1403131" cy="720014"/>
          <wp:effectExtent l="0" t="0" r="6985" b="4445"/>
          <wp:wrapNone/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131" cy="7200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36B9F">
      <w:t xml:space="preserve">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2FC4F" w14:textId="77777777" w:rsidR="00B36B9F" w:rsidRDefault="00B36B9F">
    <w:pPr>
      <w:pStyle w:val="Intestazione"/>
    </w:pPr>
    <w:r>
      <w:rPr>
        <w:noProof/>
      </w:rPr>
      <w:drawing>
        <wp:anchor distT="0" distB="0" distL="114300" distR="114300" simplePos="0" relativeHeight="251669504" behindDoc="0" locked="0" layoutInCell="1" allowOverlap="1" wp14:anchorId="138BCC35" wp14:editId="138BCC36">
          <wp:simplePos x="0" y="0"/>
          <wp:positionH relativeFrom="column">
            <wp:posOffset>5123</wp:posOffset>
          </wp:positionH>
          <wp:positionV relativeFrom="page">
            <wp:posOffset>-31530</wp:posOffset>
          </wp:positionV>
          <wp:extent cx="8224789" cy="1663590"/>
          <wp:effectExtent l="0" t="0" r="5080" b="0"/>
          <wp:wrapNone/>
          <wp:docPr id="6" name="Elemento grafico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58706" cy="1670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1" wp14:anchorId="138BCC37" wp14:editId="138BCC38">
          <wp:simplePos x="0" y="0"/>
          <wp:positionH relativeFrom="column">
            <wp:posOffset>-173421</wp:posOffset>
          </wp:positionH>
          <wp:positionV relativeFrom="paragraph">
            <wp:posOffset>1665605</wp:posOffset>
          </wp:positionV>
          <wp:extent cx="3247696" cy="1666550"/>
          <wp:effectExtent l="0" t="0" r="0" b="0"/>
          <wp:wrapNone/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696" cy="1666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91736"/>
    <w:multiLevelType w:val="hybridMultilevel"/>
    <w:tmpl w:val="4D04E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A166D"/>
    <w:multiLevelType w:val="hybridMultilevel"/>
    <w:tmpl w:val="2C3C6088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DCB285C"/>
    <w:multiLevelType w:val="hybridMultilevel"/>
    <w:tmpl w:val="37B44AE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333BF"/>
    <w:multiLevelType w:val="hybridMultilevel"/>
    <w:tmpl w:val="E9504980"/>
    <w:lvl w:ilvl="0" w:tplc="0410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1F147D72"/>
    <w:multiLevelType w:val="hybridMultilevel"/>
    <w:tmpl w:val="A57880A6"/>
    <w:lvl w:ilvl="0" w:tplc="D45A22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32AC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7875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E2F5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36BD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384C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CC0D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CAC8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F420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D47B2"/>
    <w:multiLevelType w:val="hybridMultilevel"/>
    <w:tmpl w:val="74684C4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E227B"/>
    <w:multiLevelType w:val="hybridMultilevel"/>
    <w:tmpl w:val="11E4C0A6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F17820"/>
    <w:multiLevelType w:val="hybridMultilevel"/>
    <w:tmpl w:val="83B89D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53327"/>
    <w:multiLevelType w:val="hybridMultilevel"/>
    <w:tmpl w:val="59BAA9E2"/>
    <w:lvl w:ilvl="0" w:tplc="D24EB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72C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CA41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AA19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D6A0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ECF3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1EB6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229B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28AA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73364"/>
    <w:multiLevelType w:val="hybridMultilevel"/>
    <w:tmpl w:val="7410FE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CE7F11"/>
    <w:multiLevelType w:val="hybridMultilevel"/>
    <w:tmpl w:val="E428588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7C20F1"/>
    <w:multiLevelType w:val="hybridMultilevel"/>
    <w:tmpl w:val="DEEA6D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E4DF3"/>
    <w:multiLevelType w:val="hybridMultilevel"/>
    <w:tmpl w:val="53FA0482"/>
    <w:lvl w:ilvl="0" w:tplc="344EF5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C4C4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CAD3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0490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4ABD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7016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3898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AE7B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A66C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4F73EC"/>
    <w:multiLevelType w:val="hybridMultilevel"/>
    <w:tmpl w:val="DDF0C9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16787E"/>
    <w:multiLevelType w:val="hybridMultilevel"/>
    <w:tmpl w:val="9844F5AA"/>
    <w:lvl w:ilvl="0" w:tplc="271CE6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B492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3CB5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7AB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C2D6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1AD9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A8AE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AEF5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98E8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4F0C0D"/>
    <w:multiLevelType w:val="hybridMultilevel"/>
    <w:tmpl w:val="EFF650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7388E"/>
    <w:multiLevelType w:val="hybridMultilevel"/>
    <w:tmpl w:val="D5CA405E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2761827"/>
    <w:multiLevelType w:val="hybridMultilevel"/>
    <w:tmpl w:val="82D82CE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4932866"/>
    <w:multiLevelType w:val="hybridMultilevel"/>
    <w:tmpl w:val="39CCA0FE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4DA520E"/>
    <w:multiLevelType w:val="hybridMultilevel"/>
    <w:tmpl w:val="31A885D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4C1C69"/>
    <w:multiLevelType w:val="hybridMultilevel"/>
    <w:tmpl w:val="821CED9C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386403E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3350983"/>
    <w:multiLevelType w:val="hybridMultilevel"/>
    <w:tmpl w:val="099ABB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E740FF"/>
    <w:multiLevelType w:val="hybridMultilevel"/>
    <w:tmpl w:val="66AA0726"/>
    <w:lvl w:ilvl="0" w:tplc="BD0C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F0C3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5C41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3C66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02B4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2073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727A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6C94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AA8B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4D642F"/>
    <w:multiLevelType w:val="hybridMultilevel"/>
    <w:tmpl w:val="576AFF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8"/>
  </w:num>
  <w:num w:numId="4">
    <w:abstractNumId w:val="17"/>
  </w:num>
  <w:num w:numId="5">
    <w:abstractNumId w:val="6"/>
  </w:num>
  <w:num w:numId="6">
    <w:abstractNumId w:val="4"/>
  </w:num>
  <w:num w:numId="7">
    <w:abstractNumId w:val="14"/>
  </w:num>
  <w:num w:numId="8">
    <w:abstractNumId w:val="12"/>
  </w:num>
  <w:num w:numId="9">
    <w:abstractNumId w:val="22"/>
  </w:num>
  <w:num w:numId="10">
    <w:abstractNumId w:val="19"/>
  </w:num>
  <w:num w:numId="11">
    <w:abstractNumId w:val="2"/>
  </w:num>
  <w:num w:numId="12">
    <w:abstractNumId w:val="13"/>
  </w:num>
  <w:num w:numId="13">
    <w:abstractNumId w:val="10"/>
  </w:num>
  <w:num w:numId="14">
    <w:abstractNumId w:val="21"/>
  </w:num>
  <w:num w:numId="15">
    <w:abstractNumId w:val="18"/>
  </w:num>
  <w:num w:numId="16">
    <w:abstractNumId w:val="9"/>
  </w:num>
  <w:num w:numId="17">
    <w:abstractNumId w:val="11"/>
  </w:num>
  <w:num w:numId="18">
    <w:abstractNumId w:val="5"/>
  </w:num>
  <w:num w:numId="19">
    <w:abstractNumId w:val="23"/>
  </w:num>
  <w:num w:numId="20">
    <w:abstractNumId w:val="16"/>
  </w:num>
  <w:num w:numId="21">
    <w:abstractNumId w:val="1"/>
  </w:num>
  <w:num w:numId="22">
    <w:abstractNumId w:val="3"/>
  </w:num>
  <w:num w:numId="23">
    <w:abstractNumId w:val="7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1E"/>
    <w:rsid w:val="000151A3"/>
    <w:rsid w:val="000423B1"/>
    <w:rsid w:val="00060E0D"/>
    <w:rsid w:val="000770EC"/>
    <w:rsid w:val="0008141F"/>
    <w:rsid w:val="00087A85"/>
    <w:rsid w:val="000A5DEF"/>
    <w:rsid w:val="000E21F0"/>
    <w:rsid w:val="000F2722"/>
    <w:rsid w:val="001569BC"/>
    <w:rsid w:val="001743CE"/>
    <w:rsid w:val="00185B1E"/>
    <w:rsid w:val="00190990"/>
    <w:rsid w:val="00190AC4"/>
    <w:rsid w:val="00192580"/>
    <w:rsid w:val="001B4A4C"/>
    <w:rsid w:val="001D0F02"/>
    <w:rsid w:val="001D11BE"/>
    <w:rsid w:val="001E7D07"/>
    <w:rsid w:val="002219DB"/>
    <w:rsid w:val="00222D72"/>
    <w:rsid w:val="00277BBE"/>
    <w:rsid w:val="002B0BD1"/>
    <w:rsid w:val="002F797D"/>
    <w:rsid w:val="00303137"/>
    <w:rsid w:val="00371F07"/>
    <w:rsid w:val="00385882"/>
    <w:rsid w:val="003866B3"/>
    <w:rsid w:val="003A5DA4"/>
    <w:rsid w:val="003F326C"/>
    <w:rsid w:val="00445EF5"/>
    <w:rsid w:val="00462B60"/>
    <w:rsid w:val="00475159"/>
    <w:rsid w:val="004B0146"/>
    <w:rsid w:val="004C40A3"/>
    <w:rsid w:val="004F55BB"/>
    <w:rsid w:val="00505689"/>
    <w:rsid w:val="005116C2"/>
    <w:rsid w:val="005345D7"/>
    <w:rsid w:val="0054518A"/>
    <w:rsid w:val="00556552"/>
    <w:rsid w:val="0057019C"/>
    <w:rsid w:val="00597082"/>
    <w:rsid w:val="005A3FB8"/>
    <w:rsid w:val="005A42FE"/>
    <w:rsid w:val="005B0996"/>
    <w:rsid w:val="005C2F74"/>
    <w:rsid w:val="005E3945"/>
    <w:rsid w:val="00624ED7"/>
    <w:rsid w:val="00631BFB"/>
    <w:rsid w:val="00642C6D"/>
    <w:rsid w:val="006840A7"/>
    <w:rsid w:val="006B625E"/>
    <w:rsid w:val="006E6E79"/>
    <w:rsid w:val="00702229"/>
    <w:rsid w:val="00747013"/>
    <w:rsid w:val="00773DBC"/>
    <w:rsid w:val="007748C2"/>
    <w:rsid w:val="0078091C"/>
    <w:rsid w:val="00781365"/>
    <w:rsid w:val="007C0391"/>
    <w:rsid w:val="007D1596"/>
    <w:rsid w:val="007D6885"/>
    <w:rsid w:val="007D7EB2"/>
    <w:rsid w:val="007E18D5"/>
    <w:rsid w:val="007F68D1"/>
    <w:rsid w:val="00837EF3"/>
    <w:rsid w:val="00846A07"/>
    <w:rsid w:val="00861A10"/>
    <w:rsid w:val="0086586D"/>
    <w:rsid w:val="00881D77"/>
    <w:rsid w:val="008A42BF"/>
    <w:rsid w:val="008A5DC2"/>
    <w:rsid w:val="008F34E4"/>
    <w:rsid w:val="008F6FE7"/>
    <w:rsid w:val="00912FC0"/>
    <w:rsid w:val="00914189"/>
    <w:rsid w:val="00927BB1"/>
    <w:rsid w:val="009478F0"/>
    <w:rsid w:val="00961A2C"/>
    <w:rsid w:val="009700A3"/>
    <w:rsid w:val="00972E33"/>
    <w:rsid w:val="009765CE"/>
    <w:rsid w:val="009854B6"/>
    <w:rsid w:val="00987C36"/>
    <w:rsid w:val="009A3B2D"/>
    <w:rsid w:val="009C626D"/>
    <w:rsid w:val="009D2DDE"/>
    <w:rsid w:val="009F5297"/>
    <w:rsid w:val="00A52643"/>
    <w:rsid w:val="00A536A6"/>
    <w:rsid w:val="00A76EA9"/>
    <w:rsid w:val="00A93BF1"/>
    <w:rsid w:val="00A96174"/>
    <w:rsid w:val="00A977E3"/>
    <w:rsid w:val="00B111B2"/>
    <w:rsid w:val="00B2373B"/>
    <w:rsid w:val="00B36B9F"/>
    <w:rsid w:val="00B52918"/>
    <w:rsid w:val="00BB2830"/>
    <w:rsid w:val="00BD0096"/>
    <w:rsid w:val="00BE0F81"/>
    <w:rsid w:val="00C102C2"/>
    <w:rsid w:val="00C23B8E"/>
    <w:rsid w:val="00C437FF"/>
    <w:rsid w:val="00C82CE2"/>
    <w:rsid w:val="00C84A5C"/>
    <w:rsid w:val="00C863D2"/>
    <w:rsid w:val="00CA430B"/>
    <w:rsid w:val="00CC4AD4"/>
    <w:rsid w:val="00CF6C1F"/>
    <w:rsid w:val="00D03BEA"/>
    <w:rsid w:val="00D15D93"/>
    <w:rsid w:val="00D46ED5"/>
    <w:rsid w:val="00D62385"/>
    <w:rsid w:val="00D710D8"/>
    <w:rsid w:val="00D756C8"/>
    <w:rsid w:val="00DA3C36"/>
    <w:rsid w:val="00DA6123"/>
    <w:rsid w:val="00DD097F"/>
    <w:rsid w:val="00E15A23"/>
    <w:rsid w:val="00E1731E"/>
    <w:rsid w:val="00E25089"/>
    <w:rsid w:val="00E35BC4"/>
    <w:rsid w:val="00E45E71"/>
    <w:rsid w:val="00E53A98"/>
    <w:rsid w:val="00E73218"/>
    <w:rsid w:val="00E858D2"/>
    <w:rsid w:val="00EB0D1D"/>
    <w:rsid w:val="00F05B40"/>
    <w:rsid w:val="00F15457"/>
    <w:rsid w:val="00F43213"/>
    <w:rsid w:val="00F94684"/>
    <w:rsid w:val="00F9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F9CDA7"/>
  <w15:chartTrackingRefBased/>
  <w15:docId w15:val="{71BC303C-9FD0-46EA-936B-A30BB7FD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03BEA"/>
  </w:style>
  <w:style w:type="paragraph" w:styleId="Titolo1">
    <w:name w:val="heading 1"/>
    <w:basedOn w:val="Normale"/>
    <w:next w:val="Normale"/>
    <w:link w:val="Titolo1Carattere"/>
    <w:uiPriority w:val="9"/>
    <w:qFormat/>
    <w:rsid w:val="000151A3"/>
    <w:pPr>
      <w:keepNext/>
      <w:keepLines/>
      <w:spacing w:before="240" w:after="0"/>
      <w:outlineLvl w:val="0"/>
    </w:pPr>
    <w:rPr>
      <w:rFonts w:eastAsiaTheme="majorEastAsia" w:cstheme="minorHAnsi"/>
      <w:color w:val="0069A0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15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84A5C"/>
  </w:style>
  <w:style w:type="paragraph" w:styleId="Pidipagina">
    <w:name w:val="footer"/>
    <w:basedOn w:val="Normale"/>
    <w:link w:val="Pidipagina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84A5C"/>
  </w:style>
  <w:style w:type="paragraph" w:styleId="Nessunaspaziatura">
    <w:name w:val="No Spacing"/>
    <w:link w:val="NessunaspaziaturaCarattere"/>
    <w:uiPriority w:val="1"/>
    <w:qFormat/>
    <w:rsid w:val="00B36B9F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36B9F"/>
    <w:rPr>
      <w:rFonts w:eastAsiaTheme="minorEastAsia"/>
      <w:lang w:eastAsia="it-IT"/>
    </w:rPr>
  </w:style>
  <w:style w:type="paragraph" w:customStyle="1" w:styleId="Titolofrontespizio">
    <w:name w:val="Titolo frontespizio"/>
    <w:basedOn w:val="Nessunaspaziatura"/>
    <w:qFormat/>
    <w:rsid w:val="000151A3"/>
    <w:pPr>
      <w:jc w:val="right"/>
    </w:pPr>
    <w:rPr>
      <w:rFonts w:asciiTheme="majorHAnsi" w:eastAsiaTheme="majorEastAsia" w:hAnsiTheme="majorHAnsi" w:cstheme="majorBidi"/>
      <w:caps/>
      <w:color w:val="0069A0"/>
      <w:sz w:val="96"/>
      <w:szCs w:val="7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151A3"/>
    <w:rPr>
      <w:rFonts w:eastAsiaTheme="majorEastAsia" w:cstheme="minorHAnsi"/>
      <w:color w:val="0069A0"/>
      <w:sz w:val="48"/>
      <w:szCs w:val="4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51A3"/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character" w:styleId="Titolodellibro">
    <w:name w:val="Book Title"/>
    <w:basedOn w:val="Carpredefinitoparagrafo"/>
    <w:uiPriority w:val="33"/>
    <w:qFormat/>
    <w:rsid w:val="00881D77"/>
    <w:rPr>
      <w:b/>
      <w:bCs/>
      <w:i/>
      <w:iCs/>
      <w:spacing w:val="5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81D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81D77"/>
    <w:rPr>
      <w:rFonts w:eastAsiaTheme="minorEastAsia"/>
      <w:color w:val="5A5A5A" w:themeColor="text1" w:themeTint="A5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1D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81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ottotitolofrontespizio">
    <w:name w:val="Sottotitolo frontespizio"/>
    <w:basedOn w:val="Titolo"/>
    <w:qFormat/>
    <w:rsid w:val="000151A3"/>
    <w:pPr>
      <w:jc w:val="right"/>
    </w:pPr>
    <w:rPr>
      <w:color w:val="92B93B"/>
    </w:rPr>
  </w:style>
  <w:style w:type="paragraph" w:styleId="Paragrafoelenco">
    <w:name w:val="List Paragraph"/>
    <w:basedOn w:val="Normale"/>
    <w:uiPriority w:val="34"/>
    <w:qFormat/>
    <w:rsid w:val="00E1731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111B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111B2"/>
    <w:rPr>
      <w:rFonts w:ascii="Times New Roman" w:hAnsi="Times New Roman" w:cs="Times New Roman"/>
      <w:sz w:val="18"/>
      <w:szCs w:val="18"/>
    </w:rPr>
  </w:style>
  <w:style w:type="table" w:styleId="Grigliatabella">
    <w:name w:val="Table Grid"/>
    <w:basedOn w:val="Tabellanormale"/>
    <w:uiPriority w:val="39"/>
    <w:rsid w:val="00B11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B11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CF6C1F"/>
  </w:style>
  <w:style w:type="character" w:customStyle="1" w:styleId="apple-converted-space">
    <w:name w:val="apple-converted-space"/>
    <w:basedOn w:val="Carpredefinitoparagrafo"/>
    <w:rsid w:val="00CF6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4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6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3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5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865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1870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4891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1438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6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8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6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20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1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9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4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0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1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6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5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9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4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5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13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4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5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2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sv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7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igital360it.sharepoint.com/sites/ProgettoVeLa-SW/Documenti%20condivisi/General/01%20-%20Materiale/Materiale%20Cliente/Materiale%20su%20Teams/Immagine%20coordinata/documento_VeLA_3loghi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76FAB13466624CBDA43DB7B7BF4A68" ma:contentTypeVersion="5" ma:contentTypeDescription="Creare un nuovo documento." ma:contentTypeScope="" ma:versionID="68f92887791460575e1fad6bbf6c457b">
  <xsd:schema xmlns:xsd="http://www.w3.org/2001/XMLSchema" xmlns:xs="http://www.w3.org/2001/XMLSchema" xmlns:p="http://schemas.microsoft.com/office/2006/metadata/properties" xmlns:ns2="cf37d4a1-6b8d-4af8-8e50-44541cc2b82b" targetNamespace="http://schemas.microsoft.com/office/2006/metadata/properties" ma:root="true" ma:fieldsID="ae4f089657892ef438e0b6c5d26241ab" ns2:_="">
    <xsd:import namespace="cf37d4a1-6b8d-4af8-8e50-44541cc2b8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37d4a1-6b8d-4af8-8e50-44541cc2b8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2D9E9-2C3B-4A25-BDD0-ADC71BAA0D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D7058C-5A4E-4B7E-980D-FA004F3B0B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AFE49A-8E5F-403E-8362-FED649BF05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37d4a1-6b8d-4af8-8e50-44541cc2b8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22F9B20-5692-4330-8D9B-9322300C7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documento_VeLA_3loghi</Template>
  <TotalTime>1131</TotalTime>
  <Pages>3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2. Video-pillola Falsi miti e difficoltà reali dello Smart Working</vt:lpstr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Video-pillola_Speech_Falsi miti e difficoltà reali dello Smart Working</dc:title>
  <dc:subject/>
  <dc:creator>Laura</dc:creator>
  <cp:keywords/>
  <dc:description/>
  <cp:lastModifiedBy>Laura Fasolo</cp:lastModifiedBy>
  <cp:revision>62</cp:revision>
  <cp:lastPrinted>2019-06-26T14:01:00Z</cp:lastPrinted>
  <dcterms:created xsi:type="dcterms:W3CDTF">2019-03-13T14:37:00Z</dcterms:created>
  <dcterms:modified xsi:type="dcterms:W3CDTF">2019-06-26T14:01:00Z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0x0101000776FAB13466624CBDA43DB7B7BF4A68</vt:lpwstr>
  </property>
  <property fmtid="{D5CDD505-2E9C-101B-9397-08002B2CF9AE}" pid="3" name="AuthorIds_UIVersion_1024">
    <vt:lpwstr>14</vt:lpwstr>
  </property>
</Properties>
</file>