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Default="00B36B9F"/>
        <w:p w14:paraId="43F6D368" w14:textId="4E8493AB" w:rsidR="0041646F" w:rsidRPr="00F47CEE" w:rsidRDefault="00B36B9F" w:rsidP="00F47CEE">
          <w:pPr>
            <w:pStyle w:val="Titolofrontespizio"/>
            <w:rPr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7D66F79F" w:rsidR="0064655E" w:rsidRPr="009E56F3" w:rsidRDefault="00F543DD" w:rsidP="000151A3">
                                    <w:pPr>
                                      <w:pStyle w:val="Titolofrontespizio"/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  <w:t>6. Video-pillola_Speech_Lavorare per obiettivi e risultati</w:t>
                                    </w:r>
                                  </w:p>
                                </w:sdtContent>
                              </w:sdt>
                              <w:p w14:paraId="4B319379" w14:textId="6AF2A1FC" w:rsidR="0064655E" w:rsidRPr="009E56F3" w:rsidRDefault="0064655E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 w:rsidRPr="009E56F3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Video-pillola n.</w:t>
                                </w:r>
                                <w:r w:rsidR="00C3138A" w:rsidRPr="009E56F3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6</w:t>
                                </w:r>
                                <w:r w:rsidRPr="009E56F3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7D66F79F" w:rsidR="0064655E" w:rsidRPr="009E56F3" w:rsidRDefault="00F543DD" w:rsidP="000151A3">
                              <w:pPr>
                                <w:pStyle w:val="Titolofrontespizio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  <w:t>6. Video-pillola_Speech_Lavorare per obiettivi e risultati</w:t>
                              </w:r>
                            </w:p>
                          </w:sdtContent>
                        </w:sdt>
                        <w:p w14:paraId="4B319379" w14:textId="6AF2A1FC" w:rsidR="0064655E" w:rsidRPr="009E56F3" w:rsidRDefault="0064655E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 w:rsidRPr="009E56F3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Video-pillola n.</w:t>
                          </w:r>
                          <w:r w:rsidR="00C3138A" w:rsidRPr="009E56F3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6</w:t>
                          </w:r>
                          <w:r w:rsidRPr="009E56F3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Cs w:val="24"/>
            </w:rPr>
            <w:br w:type="page"/>
          </w:r>
        </w:p>
      </w:sdtContent>
    </w:sdt>
    <w:p w14:paraId="1D898526" w14:textId="77777777" w:rsidR="009431C8" w:rsidRPr="00CD492D" w:rsidRDefault="009431C8" w:rsidP="004C68A0">
      <w:pPr>
        <w:spacing w:after="0"/>
        <w:jc w:val="both"/>
        <w:rPr>
          <w:rFonts w:ascii="Arial" w:hAnsi="Arial" w:cs="Arial"/>
          <w:sz w:val="28"/>
          <w:szCs w:val="28"/>
        </w:rPr>
      </w:pPr>
      <w:r w:rsidRPr="00CD492D">
        <w:rPr>
          <w:rFonts w:ascii="Arial" w:hAnsi="Arial" w:cs="Arial"/>
          <w:sz w:val="28"/>
          <w:szCs w:val="28"/>
        </w:rPr>
        <w:lastRenderedPageBreak/>
        <w:t>Lo Smart Working abilita un reale passaggio da una logica di Activity Management, un approccio al lavoro basato sulla definizione e controllo delle attività lavorative, ad una di Results Management, basata sulla responsabilizzazione del singolo verso obiettivi misurabili e su una maggiore delega e autonomia.</w:t>
      </w:r>
    </w:p>
    <w:p w14:paraId="3FC5C2B8" w14:textId="77777777" w:rsidR="009431C8" w:rsidRPr="00CD492D" w:rsidRDefault="009431C8" w:rsidP="004C68A0">
      <w:pPr>
        <w:spacing w:after="0"/>
        <w:jc w:val="both"/>
        <w:rPr>
          <w:rFonts w:ascii="Arial" w:hAnsi="Arial" w:cs="Arial"/>
          <w:sz w:val="28"/>
          <w:szCs w:val="28"/>
        </w:rPr>
      </w:pPr>
      <w:r w:rsidRPr="00CD492D">
        <w:rPr>
          <w:rFonts w:ascii="Arial" w:hAnsi="Arial" w:cs="Arial"/>
          <w:sz w:val="28"/>
          <w:szCs w:val="28"/>
        </w:rPr>
        <w:t>L’Activity Management è coerente con contesti stabili, in cui è importante focalizzarsi sul rispetto di standard, sulla definizione e condivisione delle attività con il proprio team e il proprio responsabile in modo da garantire produttività ed efficienza dei processi.</w:t>
      </w:r>
    </w:p>
    <w:p w14:paraId="20CBE45D" w14:textId="24E60AF8" w:rsidR="009431C8" w:rsidRPr="00CD492D" w:rsidRDefault="009431C8" w:rsidP="004C68A0">
      <w:pPr>
        <w:spacing w:after="0"/>
        <w:jc w:val="both"/>
        <w:rPr>
          <w:rFonts w:ascii="Arial" w:hAnsi="Arial" w:cs="Arial"/>
          <w:sz w:val="28"/>
          <w:szCs w:val="28"/>
        </w:rPr>
      </w:pPr>
      <w:r w:rsidRPr="00CD492D">
        <w:rPr>
          <w:rFonts w:ascii="Arial" w:hAnsi="Arial" w:cs="Arial"/>
          <w:sz w:val="28"/>
          <w:szCs w:val="28"/>
        </w:rPr>
        <w:t>Un paradigma di Results Driven Management è invece un insieme di approcci e di modelli organizzativi che hanno lo scopo di favorire la diffusione all’interno dell’organizzazione di modalità di lavoro, stili manageriali e comportamenti orientati ad una maggiore autonomia, flessibilità, ma anche responsabilizzazione sui risultati.</w:t>
      </w:r>
    </w:p>
    <w:p w14:paraId="49047D41" w14:textId="77777777" w:rsidR="009431C8" w:rsidRPr="00CD492D" w:rsidRDefault="009431C8" w:rsidP="00035D04">
      <w:pPr>
        <w:spacing w:after="0"/>
        <w:jc w:val="both"/>
        <w:rPr>
          <w:rFonts w:ascii="Arial" w:hAnsi="Arial" w:cs="Arial"/>
          <w:sz w:val="28"/>
          <w:szCs w:val="28"/>
        </w:rPr>
      </w:pPr>
      <w:r w:rsidRPr="00CD492D">
        <w:rPr>
          <w:rFonts w:ascii="Arial" w:hAnsi="Arial" w:cs="Arial"/>
          <w:sz w:val="28"/>
          <w:szCs w:val="28"/>
        </w:rPr>
        <w:t>Per adottare un approccio di Results Driven Management è importante lavorare su 4 ambiti.</w:t>
      </w:r>
    </w:p>
    <w:p w14:paraId="4C460CAA" w14:textId="77777777" w:rsidR="009431C8" w:rsidRPr="00CD492D" w:rsidRDefault="009431C8" w:rsidP="00035D04">
      <w:pPr>
        <w:spacing w:after="0"/>
        <w:jc w:val="both"/>
        <w:rPr>
          <w:rFonts w:ascii="Arial" w:hAnsi="Arial" w:cs="Arial"/>
          <w:sz w:val="28"/>
          <w:szCs w:val="28"/>
        </w:rPr>
      </w:pPr>
      <w:r w:rsidRPr="00CD492D">
        <w:rPr>
          <w:rFonts w:ascii="Arial" w:hAnsi="Arial" w:cs="Arial"/>
          <w:sz w:val="28"/>
          <w:szCs w:val="28"/>
        </w:rPr>
        <w:t>Il primo è quello dell’allineamento delle persone ai valori e agli obiettivi dell’organizzazione e la chiarezza per l’individuo del proprio contributo al raggiungimento dei risultati.</w:t>
      </w:r>
    </w:p>
    <w:p w14:paraId="3660BEBC" w14:textId="442DD82D" w:rsidR="009431C8" w:rsidRPr="00CD492D" w:rsidRDefault="009431C8" w:rsidP="00035D04">
      <w:pPr>
        <w:spacing w:after="0"/>
        <w:jc w:val="both"/>
        <w:rPr>
          <w:rFonts w:ascii="Arial" w:hAnsi="Arial" w:cs="Arial"/>
          <w:sz w:val="28"/>
          <w:szCs w:val="28"/>
        </w:rPr>
      </w:pPr>
      <w:r w:rsidRPr="00CD492D">
        <w:rPr>
          <w:rFonts w:ascii="Arial" w:hAnsi="Arial" w:cs="Arial"/>
          <w:sz w:val="28"/>
          <w:szCs w:val="28"/>
        </w:rPr>
        <w:t xml:space="preserve">Il secondo concetto è quello della cultura della misura delle performance e della responsabilizzazione sui risultati. </w:t>
      </w:r>
      <w:r w:rsidR="007026A2" w:rsidRPr="00CD492D">
        <w:rPr>
          <w:rFonts w:ascii="Arial" w:hAnsi="Arial" w:cs="Arial"/>
          <w:sz w:val="28"/>
          <w:szCs w:val="28"/>
        </w:rPr>
        <w:t xml:space="preserve">È </w:t>
      </w:r>
      <w:r w:rsidRPr="00CD492D">
        <w:rPr>
          <w:rFonts w:ascii="Arial" w:hAnsi="Arial" w:cs="Arial"/>
          <w:sz w:val="28"/>
          <w:szCs w:val="28"/>
        </w:rPr>
        <w:t xml:space="preserve">importante la definizione condivisa con il proprio capo di un possibile cruscotto di indicatori e criteri che possano consentire di valutare e monitorare la propria produttività e definire azioni migliorative. </w:t>
      </w:r>
    </w:p>
    <w:p w14:paraId="3881F821" w14:textId="77777777" w:rsidR="009431C8" w:rsidRPr="00CD492D" w:rsidRDefault="009431C8" w:rsidP="00035D04">
      <w:pPr>
        <w:spacing w:after="0"/>
        <w:jc w:val="both"/>
        <w:rPr>
          <w:rFonts w:ascii="Arial" w:hAnsi="Arial" w:cs="Arial"/>
          <w:sz w:val="28"/>
          <w:szCs w:val="28"/>
        </w:rPr>
      </w:pPr>
      <w:r w:rsidRPr="00CD492D">
        <w:rPr>
          <w:rFonts w:ascii="Arial" w:hAnsi="Arial" w:cs="Arial"/>
          <w:sz w:val="28"/>
          <w:szCs w:val="28"/>
        </w:rPr>
        <w:t xml:space="preserve">Per la definizione del proprio cruscotto di indicatori è possibile far riferimento a tre macro-ambiti di KPI: </w:t>
      </w:r>
    </w:p>
    <w:p w14:paraId="6D18EEEA" w14:textId="60786748" w:rsidR="009431C8" w:rsidRPr="00CD492D" w:rsidRDefault="007026A2" w:rsidP="00035D04">
      <w:pPr>
        <w:spacing w:after="0"/>
        <w:jc w:val="both"/>
        <w:rPr>
          <w:rFonts w:ascii="Arial" w:hAnsi="Arial" w:cs="Arial"/>
          <w:sz w:val="28"/>
          <w:szCs w:val="28"/>
        </w:rPr>
      </w:pPr>
      <w:r w:rsidRPr="00CD492D">
        <w:rPr>
          <w:rFonts w:ascii="Arial" w:hAnsi="Arial" w:cs="Arial"/>
          <w:sz w:val="28"/>
          <w:szCs w:val="28"/>
        </w:rPr>
        <w:t>I</w:t>
      </w:r>
      <w:r w:rsidR="009431C8" w:rsidRPr="00CD492D">
        <w:rPr>
          <w:rFonts w:ascii="Arial" w:hAnsi="Arial" w:cs="Arial"/>
          <w:sz w:val="28"/>
          <w:szCs w:val="28"/>
        </w:rPr>
        <w:t xml:space="preserve">ndicatori di Attività/Processi continuativi, i quali analizzano le prestazioni delle attività con caratteristiche di standardizzazione e prevedibilità; </w:t>
      </w:r>
    </w:p>
    <w:p w14:paraId="70927A8B" w14:textId="301B673B" w:rsidR="009431C8" w:rsidRPr="00CD492D" w:rsidRDefault="00E80C62" w:rsidP="00035D04">
      <w:pPr>
        <w:spacing w:after="0"/>
        <w:jc w:val="both"/>
        <w:rPr>
          <w:rFonts w:ascii="Arial" w:hAnsi="Arial" w:cs="Arial"/>
          <w:sz w:val="28"/>
          <w:szCs w:val="28"/>
        </w:rPr>
      </w:pPr>
      <w:r w:rsidRPr="00CD492D">
        <w:rPr>
          <w:rFonts w:ascii="Arial" w:hAnsi="Arial" w:cs="Arial"/>
          <w:sz w:val="28"/>
          <w:szCs w:val="28"/>
        </w:rPr>
        <w:t>I</w:t>
      </w:r>
      <w:r w:rsidR="009431C8" w:rsidRPr="00CD492D">
        <w:rPr>
          <w:rFonts w:ascii="Arial" w:hAnsi="Arial" w:cs="Arial"/>
          <w:sz w:val="28"/>
          <w:szCs w:val="28"/>
        </w:rPr>
        <w:t>ndicatori di Progetti che analizzano le prestazioni tipiche di attività progettuali e discontinue</w:t>
      </w:r>
      <w:r w:rsidRPr="00CD492D">
        <w:rPr>
          <w:rFonts w:ascii="Arial" w:hAnsi="Arial" w:cs="Arial"/>
          <w:sz w:val="28"/>
          <w:szCs w:val="28"/>
        </w:rPr>
        <w:t>;</w:t>
      </w:r>
    </w:p>
    <w:p w14:paraId="3E742A4C" w14:textId="77777777" w:rsidR="009431C8" w:rsidRPr="00CD492D" w:rsidRDefault="009431C8" w:rsidP="00035D04">
      <w:pPr>
        <w:spacing w:after="0"/>
        <w:jc w:val="both"/>
        <w:rPr>
          <w:rFonts w:ascii="Arial" w:hAnsi="Arial" w:cs="Arial"/>
          <w:sz w:val="28"/>
          <w:szCs w:val="28"/>
        </w:rPr>
      </w:pPr>
      <w:r w:rsidRPr="00CD492D">
        <w:rPr>
          <w:rFonts w:ascii="Arial" w:hAnsi="Arial" w:cs="Arial"/>
          <w:sz w:val="28"/>
          <w:szCs w:val="28"/>
        </w:rPr>
        <w:t>Infine, indicatori di Efficacia dell’interazione, i quali evidenziano benefici e criticità sulle relazioni interne ed esterne al team.</w:t>
      </w:r>
    </w:p>
    <w:p w14:paraId="2B5CD10A" w14:textId="518C5A0A" w:rsidR="009431C8" w:rsidRPr="00CD492D" w:rsidRDefault="009431C8" w:rsidP="00035D04">
      <w:pPr>
        <w:spacing w:after="0"/>
        <w:jc w:val="both"/>
        <w:rPr>
          <w:rFonts w:ascii="Arial" w:hAnsi="Arial" w:cs="Arial"/>
          <w:sz w:val="28"/>
          <w:szCs w:val="28"/>
        </w:rPr>
      </w:pPr>
      <w:r w:rsidRPr="00CD492D">
        <w:rPr>
          <w:rFonts w:ascii="Arial" w:hAnsi="Arial" w:cs="Arial"/>
          <w:sz w:val="28"/>
          <w:szCs w:val="28"/>
        </w:rPr>
        <w:t>Il terzo ambito di lavoro è la definizione delle priorità: è fondamentale tenere costantemente allineate le esigenze del business con le priorità e gli obiettivi del singolo.</w:t>
      </w:r>
    </w:p>
    <w:p w14:paraId="22CC48B9" w14:textId="6814B9AA" w:rsidR="009431C8" w:rsidRPr="00CD492D" w:rsidRDefault="009431C8" w:rsidP="00035D04">
      <w:pPr>
        <w:spacing w:after="0"/>
        <w:jc w:val="both"/>
        <w:rPr>
          <w:rFonts w:ascii="Arial" w:hAnsi="Arial" w:cs="Arial"/>
          <w:sz w:val="28"/>
          <w:szCs w:val="28"/>
        </w:rPr>
      </w:pPr>
      <w:r w:rsidRPr="00CD492D">
        <w:rPr>
          <w:rFonts w:ascii="Arial" w:hAnsi="Arial" w:cs="Arial"/>
          <w:sz w:val="28"/>
          <w:szCs w:val="28"/>
        </w:rPr>
        <w:t>L’ultimo e quarto ambito sul quale si fonda il Result</w:t>
      </w:r>
      <w:r w:rsidR="00947366" w:rsidRPr="00CD492D">
        <w:rPr>
          <w:rFonts w:ascii="Arial" w:hAnsi="Arial" w:cs="Arial"/>
          <w:sz w:val="28"/>
          <w:szCs w:val="28"/>
        </w:rPr>
        <w:t>s</w:t>
      </w:r>
      <w:r w:rsidRPr="00CD492D">
        <w:rPr>
          <w:rFonts w:ascii="Arial" w:hAnsi="Arial" w:cs="Arial"/>
          <w:sz w:val="28"/>
          <w:szCs w:val="28"/>
        </w:rPr>
        <w:t xml:space="preserve"> Driven Management è il Feedback continuo. </w:t>
      </w:r>
      <w:r w:rsidR="005B2C36" w:rsidRPr="00CD492D">
        <w:rPr>
          <w:rFonts w:ascii="Arial" w:hAnsi="Arial" w:cs="Arial"/>
          <w:sz w:val="28"/>
          <w:szCs w:val="28"/>
        </w:rPr>
        <w:t xml:space="preserve">È </w:t>
      </w:r>
      <w:r w:rsidRPr="00CD492D">
        <w:rPr>
          <w:rFonts w:ascii="Arial" w:hAnsi="Arial" w:cs="Arial"/>
          <w:sz w:val="28"/>
          <w:szCs w:val="28"/>
        </w:rPr>
        <w:t xml:space="preserve">necessario discutere frequentemente con il proprio capo </w:t>
      </w:r>
      <w:r w:rsidRPr="00CD492D">
        <w:rPr>
          <w:rFonts w:ascii="Arial" w:hAnsi="Arial" w:cs="Arial"/>
          <w:sz w:val="28"/>
          <w:szCs w:val="28"/>
        </w:rPr>
        <w:lastRenderedPageBreak/>
        <w:t xml:space="preserve">il contributo personale rispetto alle priorità assegnate, non con l’obiettivo di giudizio della prestazione ma per ottenere consigli su come migliorarsi, definendo nuove priorità o adeguando quelle già assegnate. </w:t>
      </w:r>
    </w:p>
    <w:p w14:paraId="120E9DC1" w14:textId="77777777" w:rsidR="009431C8" w:rsidRPr="00CD492D" w:rsidRDefault="009431C8" w:rsidP="00035D04">
      <w:pPr>
        <w:spacing w:after="0"/>
        <w:jc w:val="both"/>
        <w:rPr>
          <w:rFonts w:ascii="Arial" w:hAnsi="Arial" w:cs="Arial"/>
          <w:sz w:val="28"/>
          <w:szCs w:val="28"/>
        </w:rPr>
      </w:pPr>
      <w:r w:rsidRPr="00CD492D">
        <w:rPr>
          <w:rFonts w:ascii="Arial" w:hAnsi="Arial" w:cs="Arial"/>
          <w:sz w:val="28"/>
          <w:szCs w:val="28"/>
        </w:rPr>
        <w:t>In quest’ottica molte organizzazioni stanno affiancando al tradizionale processo di valutazione della performance, approcci e strumenti quali mobile App per il Feedback continuo tra capo e collaboratore, ma anche tra pari per focalizzare l’attenzione non soltanto sulla valutazione a posteriori della performance lavorativa, ma anche sul miglioramento continuo.</w:t>
      </w:r>
    </w:p>
    <w:p w14:paraId="2131C935" w14:textId="1E7DBF93" w:rsidR="00371F07" w:rsidRPr="00CD492D" w:rsidRDefault="009431C8" w:rsidP="00035D04">
      <w:pPr>
        <w:spacing w:after="0"/>
        <w:jc w:val="both"/>
        <w:rPr>
          <w:rFonts w:ascii="Arial" w:hAnsi="Arial" w:cs="Arial"/>
          <w:sz w:val="28"/>
          <w:szCs w:val="28"/>
        </w:rPr>
      </w:pPr>
      <w:r w:rsidRPr="00CD492D">
        <w:rPr>
          <w:rFonts w:ascii="Arial" w:hAnsi="Arial" w:cs="Arial"/>
          <w:sz w:val="28"/>
          <w:szCs w:val="28"/>
        </w:rPr>
        <w:t>Il modello Result</w:t>
      </w:r>
      <w:r w:rsidR="00917571" w:rsidRPr="00CD492D">
        <w:rPr>
          <w:rFonts w:ascii="Arial" w:hAnsi="Arial" w:cs="Arial"/>
          <w:sz w:val="28"/>
          <w:szCs w:val="28"/>
        </w:rPr>
        <w:t>s</w:t>
      </w:r>
      <w:r w:rsidRPr="00CD492D">
        <w:rPr>
          <w:rFonts w:ascii="Arial" w:hAnsi="Arial" w:cs="Arial"/>
          <w:sz w:val="28"/>
          <w:szCs w:val="28"/>
        </w:rPr>
        <w:t xml:space="preserve"> Driven Management permette quindi un reale passaggio verso un orientamento alla responsabilizzazione sui risultati e al miglioramento continuo, e consente un’evoluzione e una maturazione del rapporto con il proprio capo</w:t>
      </w:r>
      <w:r w:rsidR="00947366" w:rsidRPr="00CD492D">
        <w:rPr>
          <w:rFonts w:ascii="Arial" w:hAnsi="Arial" w:cs="Arial"/>
          <w:sz w:val="28"/>
          <w:szCs w:val="28"/>
        </w:rPr>
        <w:t>.</w:t>
      </w:r>
    </w:p>
    <w:sectPr w:rsidR="00371F07" w:rsidRPr="00CD492D" w:rsidSect="00846A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ADC3F" w14:textId="77777777" w:rsidR="006C7068" w:rsidRDefault="006C7068" w:rsidP="00C84A5C">
      <w:pPr>
        <w:spacing w:after="0" w:line="240" w:lineRule="auto"/>
      </w:pPr>
      <w:r>
        <w:separator/>
      </w:r>
    </w:p>
  </w:endnote>
  <w:endnote w:type="continuationSeparator" w:id="0">
    <w:p w14:paraId="132DF628" w14:textId="77777777" w:rsidR="006C7068" w:rsidRDefault="006C7068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64655E" w:rsidRDefault="0064655E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5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64655E" w:rsidRDefault="0064655E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E5866" w14:textId="77777777" w:rsidR="006C7068" w:rsidRDefault="006C7068" w:rsidP="00C84A5C">
      <w:pPr>
        <w:spacing w:after="0" w:line="240" w:lineRule="auto"/>
      </w:pPr>
      <w:r>
        <w:separator/>
      </w:r>
    </w:p>
  </w:footnote>
  <w:footnote w:type="continuationSeparator" w:id="0">
    <w:p w14:paraId="6304F217" w14:textId="77777777" w:rsidR="006C7068" w:rsidRDefault="006C7068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83"/>
    <w:multiLevelType w:val="hybridMultilevel"/>
    <w:tmpl w:val="9AC4E92C"/>
    <w:lvl w:ilvl="0" w:tplc="EEB41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A4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E9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EAB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EE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E3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AE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EA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0C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B73D9"/>
    <w:multiLevelType w:val="hybridMultilevel"/>
    <w:tmpl w:val="295C08C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9924F4"/>
    <w:multiLevelType w:val="hybridMultilevel"/>
    <w:tmpl w:val="01243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44D8B"/>
    <w:multiLevelType w:val="hybridMultilevel"/>
    <w:tmpl w:val="48904566"/>
    <w:lvl w:ilvl="0" w:tplc="F476D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7A165D"/>
    <w:multiLevelType w:val="hybridMultilevel"/>
    <w:tmpl w:val="5C162C6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926E2"/>
    <w:multiLevelType w:val="hybridMultilevel"/>
    <w:tmpl w:val="E44CD8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7388E"/>
    <w:multiLevelType w:val="hybridMultilevel"/>
    <w:tmpl w:val="D5CA405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1460E84"/>
    <w:multiLevelType w:val="hybridMultilevel"/>
    <w:tmpl w:val="2D9AE74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34789"/>
    <w:multiLevelType w:val="hybridMultilevel"/>
    <w:tmpl w:val="FBD84A88"/>
    <w:lvl w:ilvl="0" w:tplc="04DE0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D642F"/>
    <w:multiLevelType w:val="hybridMultilevel"/>
    <w:tmpl w:val="576AF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8"/>
  </w:num>
  <w:num w:numId="4">
    <w:abstractNumId w:val="20"/>
  </w:num>
  <w:num w:numId="5">
    <w:abstractNumId w:val="6"/>
  </w:num>
  <w:num w:numId="6">
    <w:abstractNumId w:val="4"/>
  </w:num>
  <w:num w:numId="7">
    <w:abstractNumId w:val="17"/>
  </w:num>
  <w:num w:numId="8">
    <w:abstractNumId w:val="14"/>
  </w:num>
  <w:num w:numId="9">
    <w:abstractNumId w:val="26"/>
  </w:num>
  <w:num w:numId="10">
    <w:abstractNumId w:val="22"/>
  </w:num>
  <w:num w:numId="11">
    <w:abstractNumId w:val="3"/>
  </w:num>
  <w:num w:numId="12">
    <w:abstractNumId w:val="16"/>
  </w:num>
  <w:num w:numId="13">
    <w:abstractNumId w:val="10"/>
  </w:num>
  <w:num w:numId="14">
    <w:abstractNumId w:val="25"/>
  </w:num>
  <w:num w:numId="15">
    <w:abstractNumId w:val="21"/>
  </w:num>
  <w:num w:numId="16">
    <w:abstractNumId w:val="9"/>
  </w:num>
  <w:num w:numId="17">
    <w:abstractNumId w:val="13"/>
  </w:num>
  <w:num w:numId="18">
    <w:abstractNumId w:val="5"/>
  </w:num>
  <w:num w:numId="19">
    <w:abstractNumId w:val="27"/>
  </w:num>
  <w:num w:numId="20">
    <w:abstractNumId w:val="18"/>
  </w:num>
  <w:num w:numId="21">
    <w:abstractNumId w:val="7"/>
  </w:num>
  <w:num w:numId="22">
    <w:abstractNumId w:val="23"/>
  </w:num>
  <w:num w:numId="23">
    <w:abstractNumId w:val="11"/>
  </w:num>
  <w:num w:numId="24">
    <w:abstractNumId w:val="19"/>
  </w:num>
  <w:num w:numId="25">
    <w:abstractNumId w:val="2"/>
  </w:num>
  <w:num w:numId="26">
    <w:abstractNumId w:val="12"/>
  </w:num>
  <w:num w:numId="27">
    <w:abstractNumId w:val="1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151A3"/>
    <w:rsid w:val="00035124"/>
    <w:rsid w:val="00035D04"/>
    <w:rsid w:val="000423B1"/>
    <w:rsid w:val="000445B3"/>
    <w:rsid w:val="000563E7"/>
    <w:rsid w:val="00060E0D"/>
    <w:rsid w:val="00076661"/>
    <w:rsid w:val="000770EC"/>
    <w:rsid w:val="0008141F"/>
    <w:rsid w:val="0008476A"/>
    <w:rsid w:val="00087A85"/>
    <w:rsid w:val="000A5DEF"/>
    <w:rsid w:val="000B044D"/>
    <w:rsid w:val="000B7F06"/>
    <w:rsid w:val="000C1979"/>
    <w:rsid w:val="000D4ABB"/>
    <w:rsid w:val="000E21F0"/>
    <w:rsid w:val="000F2722"/>
    <w:rsid w:val="001100CF"/>
    <w:rsid w:val="00140F8C"/>
    <w:rsid w:val="00156167"/>
    <w:rsid w:val="001569BC"/>
    <w:rsid w:val="00162520"/>
    <w:rsid w:val="001743CE"/>
    <w:rsid w:val="00185B1E"/>
    <w:rsid w:val="00190AC4"/>
    <w:rsid w:val="001A1C8F"/>
    <w:rsid w:val="001A563A"/>
    <w:rsid w:val="001B483E"/>
    <w:rsid w:val="001B4A4C"/>
    <w:rsid w:val="001C5A4E"/>
    <w:rsid w:val="001C629F"/>
    <w:rsid w:val="001C7368"/>
    <w:rsid w:val="001D0F02"/>
    <w:rsid w:val="001D11BE"/>
    <w:rsid w:val="001E7D07"/>
    <w:rsid w:val="00220275"/>
    <w:rsid w:val="002219DB"/>
    <w:rsid w:val="00222D72"/>
    <w:rsid w:val="002700E4"/>
    <w:rsid w:val="002B0BD1"/>
    <w:rsid w:val="002D3491"/>
    <w:rsid w:val="003072BF"/>
    <w:rsid w:val="00356EDD"/>
    <w:rsid w:val="00371F07"/>
    <w:rsid w:val="003739B9"/>
    <w:rsid w:val="00385882"/>
    <w:rsid w:val="003866B3"/>
    <w:rsid w:val="00387C11"/>
    <w:rsid w:val="00391B99"/>
    <w:rsid w:val="003A211D"/>
    <w:rsid w:val="003A5DA4"/>
    <w:rsid w:val="003F326C"/>
    <w:rsid w:val="00404BEF"/>
    <w:rsid w:val="0041646F"/>
    <w:rsid w:val="00422B8F"/>
    <w:rsid w:val="00445EF5"/>
    <w:rsid w:val="00462B60"/>
    <w:rsid w:val="00471C74"/>
    <w:rsid w:val="00475159"/>
    <w:rsid w:val="004B0146"/>
    <w:rsid w:val="004C22F6"/>
    <w:rsid w:val="004C5692"/>
    <w:rsid w:val="004C68A0"/>
    <w:rsid w:val="004F55BB"/>
    <w:rsid w:val="00505689"/>
    <w:rsid w:val="005116C2"/>
    <w:rsid w:val="005345D7"/>
    <w:rsid w:val="00540227"/>
    <w:rsid w:val="005433AF"/>
    <w:rsid w:val="0054518A"/>
    <w:rsid w:val="005552E9"/>
    <w:rsid w:val="00556552"/>
    <w:rsid w:val="00556831"/>
    <w:rsid w:val="0057019C"/>
    <w:rsid w:val="00597082"/>
    <w:rsid w:val="005A42FE"/>
    <w:rsid w:val="005B1434"/>
    <w:rsid w:val="005B2C36"/>
    <w:rsid w:val="005C1741"/>
    <w:rsid w:val="005D42E8"/>
    <w:rsid w:val="005E3945"/>
    <w:rsid w:val="0061708A"/>
    <w:rsid w:val="00622588"/>
    <w:rsid w:val="00624ED7"/>
    <w:rsid w:val="00642C6D"/>
    <w:rsid w:val="0064655E"/>
    <w:rsid w:val="00667D0B"/>
    <w:rsid w:val="006840A7"/>
    <w:rsid w:val="006B625E"/>
    <w:rsid w:val="006C7068"/>
    <w:rsid w:val="007026A2"/>
    <w:rsid w:val="00705E80"/>
    <w:rsid w:val="00743108"/>
    <w:rsid w:val="00747F37"/>
    <w:rsid w:val="007748C2"/>
    <w:rsid w:val="0078091C"/>
    <w:rsid w:val="00781365"/>
    <w:rsid w:val="007B122A"/>
    <w:rsid w:val="007C0391"/>
    <w:rsid w:val="007C766C"/>
    <w:rsid w:val="007D6885"/>
    <w:rsid w:val="007D7EB2"/>
    <w:rsid w:val="007E18D5"/>
    <w:rsid w:val="007F68D1"/>
    <w:rsid w:val="00846A07"/>
    <w:rsid w:val="00861A10"/>
    <w:rsid w:val="0086586D"/>
    <w:rsid w:val="00881D77"/>
    <w:rsid w:val="008A42BF"/>
    <w:rsid w:val="008A5DC2"/>
    <w:rsid w:val="008B6C08"/>
    <w:rsid w:val="008D3F88"/>
    <w:rsid w:val="008F34E4"/>
    <w:rsid w:val="008F6FE7"/>
    <w:rsid w:val="00917571"/>
    <w:rsid w:val="0092790C"/>
    <w:rsid w:val="009431C8"/>
    <w:rsid w:val="00947366"/>
    <w:rsid w:val="009478F0"/>
    <w:rsid w:val="009525B8"/>
    <w:rsid w:val="00961A2C"/>
    <w:rsid w:val="009700A3"/>
    <w:rsid w:val="00972E33"/>
    <w:rsid w:val="00974658"/>
    <w:rsid w:val="009765CE"/>
    <w:rsid w:val="00983480"/>
    <w:rsid w:val="00987C36"/>
    <w:rsid w:val="009A3B2D"/>
    <w:rsid w:val="009C0321"/>
    <w:rsid w:val="009D096D"/>
    <w:rsid w:val="009D4114"/>
    <w:rsid w:val="009E06DF"/>
    <w:rsid w:val="009E56F3"/>
    <w:rsid w:val="009F17E4"/>
    <w:rsid w:val="009F5297"/>
    <w:rsid w:val="00A0463A"/>
    <w:rsid w:val="00A4350E"/>
    <w:rsid w:val="00A536A6"/>
    <w:rsid w:val="00A76EA9"/>
    <w:rsid w:val="00A82DD0"/>
    <w:rsid w:val="00A93BF1"/>
    <w:rsid w:val="00A96174"/>
    <w:rsid w:val="00AB1ED5"/>
    <w:rsid w:val="00AC0207"/>
    <w:rsid w:val="00AD1A4C"/>
    <w:rsid w:val="00AD292F"/>
    <w:rsid w:val="00B1083C"/>
    <w:rsid w:val="00B111B2"/>
    <w:rsid w:val="00B2373B"/>
    <w:rsid w:val="00B36B9F"/>
    <w:rsid w:val="00B52918"/>
    <w:rsid w:val="00B56E43"/>
    <w:rsid w:val="00B67644"/>
    <w:rsid w:val="00B751AD"/>
    <w:rsid w:val="00BA0B15"/>
    <w:rsid w:val="00BB2830"/>
    <w:rsid w:val="00BD0096"/>
    <w:rsid w:val="00BD1D7E"/>
    <w:rsid w:val="00BE0F81"/>
    <w:rsid w:val="00BE62BB"/>
    <w:rsid w:val="00C102C2"/>
    <w:rsid w:val="00C23B8E"/>
    <w:rsid w:val="00C3138A"/>
    <w:rsid w:val="00C37CA7"/>
    <w:rsid w:val="00C40FB0"/>
    <w:rsid w:val="00C4267B"/>
    <w:rsid w:val="00C437FF"/>
    <w:rsid w:val="00C75691"/>
    <w:rsid w:val="00C84A5C"/>
    <w:rsid w:val="00C90DF3"/>
    <w:rsid w:val="00CA430B"/>
    <w:rsid w:val="00CB2C3E"/>
    <w:rsid w:val="00CB5BE0"/>
    <w:rsid w:val="00CC0E29"/>
    <w:rsid w:val="00CC4AD4"/>
    <w:rsid w:val="00CD492D"/>
    <w:rsid w:val="00CE2E62"/>
    <w:rsid w:val="00CF6C1F"/>
    <w:rsid w:val="00D03BEA"/>
    <w:rsid w:val="00D15D93"/>
    <w:rsid w:val="00D44568"/>
    <w:rsid w:val="00D46ED5"/>
    <w:rsid w:val="00D505ED"/>
    <w:rsid w:val="00D62385"/>
    <w:rsid w:val="00D756C8"/>
    <w:rsid w:val="00D85562"/>
    <w:rsid w:val="00DA2FE4"/>
    <w:rsid w:val="00DA3C36"/>
    <w:rsid w:val="00DA6123"/>
    <w:rsid w:val="00DD097F"/>
    <w:rsid w:val="00E01528"/>
    <w:rsid w:val="00E15A23"/>
    <w:rsid w:val="00E1731E"/>
    <w:rsid w:val="00E300E9"/>
    <w:rsid w:val="00E35BC4"/>
    <w:rsid w:val="00E511DA"/>
    <w:rsid w:val="00E57664"/>
    <w:rsid w:val="00E73218"/>
    <w:rsid w:val="00E80BA8"/>
    <w:rsid w:val="00E80C62"/>
    <w:rsid w:val="00E858D2"/>
    <w:rsid w:val="00E96F0E"/>
    <w:rsid w:val="00EB0D1D"/>
    <w:rsid w:val="00EC4D89"/>
    <w:rsid w:val="00F029DC"/>
    <w:rsid w:val="00F24CA0"/>
    <w:rsid w:val="00F43213"/>
    <w:rsid w:val="00F47CEE"/>
    <w:rsid w:val="00F543DD"/>
    <w:rsid w:val="00F81DD8"/>
    <w:rsid w:val="00F83824"/>
    <w:rsid w:val="00FB24DC"/>
    <w:rsid w:val="00FF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8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7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6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6FAB13466624CBDA43DB7B7BF4A68" ma:contentTypeVersion="5" ma:contentTypeDescription="Creare un nuovo documento." ma:contentTypeScope="" ma:versionID="68f92887791460575e1fad6bbf6c457b">
  <xsd:schema xmlns:xsd="http://www.w3.org/2001/XMLSchema" xmlns:xs="http://www.w3.org/2001/XMLSchema" xmlns:p="http://schemas.microsoft.com/office/2006/metadata/properties" xmlns:ns2="cf37d4a1-6b8d-4af8-8e50-44541cc2b82b" targetNamespace="http://schemas.microsoft.com/office/2006/metadata/properties" ma:root="true" ma:fieldsID="ae4f089657892ef438e0b6c5d26241ab" ns2:_="">
    <xsd:import namespace="cf37d4a1-6b8d-4af8-8e50-44541cc2b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7d4a1-6b8d-4af8-8e50-44541cc2b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7058C-5A4E-4B7E-980D-FA004F3B0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FFAD5F-0E8B-44B3-9F6B-B3998D4F3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7d4a1-6b8d-4af8-8e50-44541cc2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D73D9B-6724-4E9C-9A1D-76472BFE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</Template>
  <TotalTime>10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6. Video-pillola LAVORARE PER OBIETTIVI E RISULTATI</vt:lpstr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Video-pillola_Speech_Lavorare per obiettivi e risultati</dc:title>
  <dc:subject/>
  <dc:creator>Laura</dc:creator>
  <cp:keywords/>
  <dc:description/>
  <cp:lastModifiedBy>Laura Fasolo</cp:lastModifiedBy>
  <cp:revision>17</cp:revision>
  <cp:lastPrinted>2019-06-26T14:09:00Z</cp:lastPrinted>
  <dcterms:created xsi:type="dcterms:W3CDTF">2019-04-17T09:28:00Z</dcterms:created>
  <dcterms:modified xsi:type="dcterms:W3CDTF">2019-06-26T14:09:00Z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0x0101000776FAB13466624CBDA43DB7B7BF4A68</vt:lpwstr>
  </property>
  <property fmtid="{D5CDD505-2E9C-101B-9397-08002B2CF9AE}" pid="3" name="AuthorIds_UIVersion_1024">
    <vt:lpwstr>14</vt:lpwstr>
  </property>
</Properties>
</file>