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76B257E0" w14:textId="77777777" w:rsidR="00B36B9F" w:rsidRPr="001D11BE" w:rsidRDefault="00B36B9F" w:rsidP="000151A3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2BB11FBD" w:rsidR="00B36B9F" w:rsidRPr="007D1596" w:rsidRDefault="00FD4F58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2. Video-pillola_Test_Falsi miti e difficoltà reali dello Smart Working</w:t>
                                    </w:r>
                                  </w:p>
                                </w:sdtContent>
                              </w:sdt>
                              <w:p w14:paraId="62FCD351" w14:textId="77777777" w:rsidR="00992CE2" w:rsidRDefault="001B4A4C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7D1596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C863D2" w:rsidRPr="007D1596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  <w:p w14:paraId="4B319379" w14:textId="0CF7B9F5" w:rsidR="00881D77" w:rsidRPr="007D1596" w:rsidRDefault="00992CE2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  <w:r w:rsidR="007F68D1" w:rsidRPr="007D1596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2BB11FBD" w:rsidR="00B36B9F" w:rsidRPr="007D1596" w:rsidRDefault="00FD4F58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2. Video-pillola_Test_Falsi miti e difficoltà reali dello Smart Working</w:t>
                              </w:r>
                            </w:p>
                          </w:sdtContent>
                        </w:sdt>
                        <w:p w14:paraId="62FCD351" w14:textId="77777777" w:rsidR="00992CE2" w:rsidRDefault="001B4A4C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7D1596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C863D2" w:rsidRPr="007D1596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2</w:t>
                          </w:r>
                        </w:p>
                        <w:p w14:paraId="4B319379" w14:textId="0CF7B9F5" w:rsidR="00881D77" w:rsidRPr="007D1596" w:rsidRDefault="00992CE2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  <w:r w:rsidR="007F68D1" w:rsidRPr="007D1596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69BF97C7" w14:textId="77777777" w:rsidR="00992CE2" w:rsidRPr="00992CE2" w:rsidRDefault="009C626D" w:rsidP="00992CE2">
      <w:pPr>
        <w:ind w:left="720" w:hanging="360"/>
        <w:rPr>
          <w:rFonts w:ascii="Arial" w:hAnsi="Arial" w:cs="Arial"/>
          <w:b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lastRenderedPageBreak/>
        <w:t xml:space="preserve"> </w:t>
      </w:r>
      <w:r w:rsidR="00992CE2" w:rsidRPr="00992CE2"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762EABFE" w14:textId="77777777" w:rsidR="00992CE2" w:rsidRPr="00992CE2" w:rsidRDefault="00992CE2" w:rsidP="00992CE2">
      <w:pPr>
        <w:ind w:left="720" w:hanging="360"/>
        <w:rPr>
          <w:rFonts w:ascii="Arial" w:hAnsi="Arial" w:cs="Arial"/>
          <w:sz w:val="28"/>
          <w:szCs w:val="28"/>
        </w:rPr>
      </w:pPr>
    </w:p>
    <w:p w14:paraId="77893564" w14:textId="77777777" w:rsidR="00992CE2" w:rsidRPr="00992CE2" w:rsidRDefault="00992CE2" w:rsidP="00992CE2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 xml:space="preserve">Cosa si intende per “falsi miti” associati allo Smart </w:t>
      </w:r>
      <w:proofErr w:type="spellStart"/>
      <w:r w:rsidRPr="00992CE2">
        <w:rPr>
          <w:rFonts w:ascii="Arial" w:hAnsi="Arial" w:cs="Arial"/>
          <w:sz w:val="28"/>
          <w:szCs w:val="28"/>
        </w:rPr>
        <w:t>Working</w:t>
      </w:r>
      <w:proofErr w:type="spellEnd"/>
      <w:r w:rsidRPr="00992CE2">
        <w:rPr>
          <w:rFonts w:ascii="Arial" w:hAnsi="Arial" w:cs="Arial"/>
          <w:sz w:val="28"/>
          <w:szCs w:val="28"/>
        </w:rPr>
        <w:t>?</w:t>
      </w:r>
    </w:p>
    <w:p w14:paraId="65D242EC" w14:textId="77777777" w:rsidR="00992CE2" w:rsidRPr="00992CE2" w:rsidRDefault="00992CE2" w:rsidP="00992CE2">
      <w:pPr>
        <w:pStyle w:val="Paragrafoelenco"/>
        <w:rPr>
          <w:rFonts w:ascii="Arial" w:hAnsi="Arial" w:cs="Arial"/>
          <w:sz w:val="28"/>
          <w:szCs w:val="28"/>
        </w:rPr>
      </w:pPr>
    </w:p>
    <w:p w14:paraId="4E5E52D7" w14:textId="77777777" w:rsidR="00992CE2" w:rsidRPr="00992CE2" w:rsidRDefault="00992CE2" w:rsidP="00992CE2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>Preoccupazioni che nella pratica si traducono in reali criticità</w:t>
      </w:r>
    </w:p>
    <w:p w14:paraId="139CECA8" w14:textId="77777777" w:rsidR="00992CE2" w:rsidRPr="00992CE2" w:rsidRDefault="00992CE2" w:rsidP="00992CE2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 xml:space="preserve">Difficoltà che vanno affrontate nel percorso di implementazione dello Smart </w:t>
      </w:r>
      <w:proofErr w:type="spellStart"/>
      <w:r w:rsidRPr="00992CE2">
        <w:rPr>
          <w:rFonts w:ascii="Arial" w:hAnsi="Arial" w:cs="Arial"/>
          <w:sz w:val="28"/>
          <w:szCs w:val="28"/>
        </w:rPr>
        <w:t>Working</w:t>
      </w:r>
      <w:proofErr w:type="spellEnd"/>
    </w:p>
    <w:p w14:paraId="062FA7C0" w14:textId="77777777" w:rsidR="00992CE2" w:rsidRPr="00992CE2" w:rsidRDefault="00992CE2" w:rsidP="00992CE2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  <w:highlight w:val="green"/>
        </w:rPr>
      </w:pPr>
      <w:r w:rsidRPr="00992CE2">
        <w:rPr>
          <w:rFonts w:ascii="Arial" w:hAnsi="Arial" w:cs="Arial"/>
          <w:sz w:val="28"/>
          <w:szCs w:val="28"/>
          <w:highlight w:val="green"/>
        </w:rPr>
        <w:t xml:space="preserve">Preoccupazioni che vanno sfatate perché rischiano di frenare l’avvio di progetti di Smart </w:t>
      </w:r>
      <w:proofErr w:type="spellStart"/>
      <w:r w:rsidRPr="00992CE2">
        <w:rPr>
          <w:rFonts w:ascii="Arial" w:hAnsi="Arial" w:cs="Arial"/>
          <w:sz w:val="28"/>
          <w:szCs w:val="28"/>
          <w:highlight w:val="green"/>
        </w:rPr>
        <w:t>Working</w:t>
      </w:r>
      <w:proofErr w:type="spellEnd"/>
    </w:p>
    <w:p w14:paraId="6D43257F" w14:textId="77777777" w:rsidR="00992CE2" w:rsidRPr="00992CE2" w:rsidRDefault="00992CE2" w:rsidP="00992CE2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 xml:space="preserve">Difficoltà che vanno affrontate una volta terminato il progetto di Smart </w:t>
      </w:r>
      <w:proofErr w:type="spellStart"/>
      <w:r w:rsidRPr="00992CE2">
        <w:rPr>
          <w:rFonts w:ascii="Arial" w:hAnsi="Arial" w:cs="Arial"/>
          <w:sz w:val="28"/>
          <w:szCs w:val="28"/>
        </w:rPr>
        <w:t>Working</w:t>
      </w:r>
      <w:proofErr w:type="spellEnd"/>
    </w:p>
    <w:p w14:paraId="4402748B" w14:textId="77777777" w:rsidR="00992CE2" w:rsidRPr="00992CE2" w:rsidRDefault="00992CE2" w:rsidP="00992CE2">
      <w:pPr>
        <w:rPr>
          <w:rFonts w:ascii="Arial" w:hAnsi="Arial" w:cs="Arial"/>
          <w:sz w:val="28"/>
          <w:szCs w:val="28"/>
        </w:rPr>
      </w:pPr>
    </w:p>
    <w:p w14:paraId="2D3DD8A1" w14:textId="77777777" w:rsidR="00992CE2" w:rsidRPr="00992CE2" w:rsidRDefault="00992CE2" w:rsidP="00992CE2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 xml:space="preserve">Quali tra questi rappresenta un falso mito legato allo Smart </w:t>
      </w:r>
      <w:proofErr w:type="spellStart"/>
      <w:r w:rsidRPr="00992CE2">
        <w:rPr>
          <w:rFonts w:ascii="Arial" w:hAnsi="Arial" w:cs="Arial"/>
          <w:sz w:val="28"/>
          <w:szCs w:val="28"/>
        </w:rPr>
        <w:t>Working</w:t>
      </w:r>
      <w:proofErr w:type="spellEnd"/>
      <w:r w:rsidRPr="00992CE2">
        <w:rPr>
          <w:rFonts w:ascii="Arial" w:hAnsi="Arial" w:cs="Arial"/>
          <w:sz w:val="28"/>
          <w:szCs w:val="28"/>
        </w:rPr>
        <w:t>?</w:t>
      </w:r>
    </w:p>
    <w:p w14:paraId="38AC740D" w14:textId="77777777" w:rsidR="00992CE2" w:rsidRPr="00992CE2" w:rsidRDefault="00992CE2" w:rsidP="00992CE2">
      <w:pPr>
        <w:pStyle w:val="Paragrafoelenco"/>
        <w:rPr>
          <w:rFonts w:ascii="Arial" w:hAnsi="Arial" w:cs="Arial"/>
          <w:sz w:val="28"/>
          <w:szCs w:val="28"/>
        </w:rPr>
      </w:pPr>
    </w:p>
    <w:p w14:paraId="4AECEF36" w14:textId="77777777" w:rsidR="00992CE2" w:rsidRPr="00992CE2" w:rsidRDefault="00992CE2" w:rsidP="00992CE2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  <w:szCs w:val="28"/>
          <w:highlight w:val="green"/>
        </w:rPr>
      </w:pPr>
      <w:r w:rsidRPr="00992CE2">
        <w:rPr>
          <w:rFonts w:ascii="Arial" w:hAnsi="Arial" w:cs="Arial"/>
          <w:sz w:val="28"/>
          <w:szCs w:val="28"/>
          <w:highlight w:val="green"/>
        </w:rPr>
        <w:t xml:space="preserve">Le persone si approfittano dello Smart </w:t>
      </w:r>
      <w:proofErr w:type="spellStart"/>
      <w:r w:rsidRPr="00992CE2">
        <w:rPr>
          <w:rFonts w:ascii="Arial" w:hAnsi="Arial" w:cs="Arial"/>
          <w:sz w:val="28"/>
          <w:szCs w:val="28"/>
          <w:highlight w:val="green"/>
        </w:rPr>
        <w:t>Working</w:t>
      </w:r>
      <w:proofErr w:type="spellEnd"/>
    </w:p>
    <w:p w14:paraId="7EA1D84F" w14:textId="77777777" w:rsidR="00992CE2" w:rsidRPr="00992CE2" w:rsidRDefault="00992CE2" w:rsidP="00992CE2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>La condivisione delle informazioni risulta più difficile</w:t>
      </w:r>
    </w:p>
    <w:p w14:paraId="21F44BE8" w14:textId="77777777" w:rsidR="00992CE2" w:rsidRPr="00992CE2" w:rsidRDefault="00992CE2" w:rsidP="00992CE2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>Cambia il modo di fare management</w:t>
      </w:r>
    </w:p>
    <w:p w14:paraId="3410CAD7" w14:textId="77777777" w:rsidR="00992CE2" w:rsidRPr="00992CE2" w:rsidRDefault="00992CE2" w:rsidP="00992CE2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 xml:space="preserve">Occorre un maggiore sforzo di pianificazione e coordinamento </w:t>
      </w:r>
    </w:p>
    <w:p w14:paraId="03425F7E" w14:textId="77777777" w:rsidR="00992CE2" w:rsidRPr="00992CE2" w:rsidRDefault="00992CE2" w:rsidP="00992CE2">
      <w:pPr>
        <w:rPr>
          <w:rFonts w:ascii="Arial" w:hAnsi="Arial" w:cs="Arial"/>
          <w:sz w:val="28"/>
          <w:szCs w:val="28"/>
        </w:rPr>
      </w:pPr>
    </w:p>
    <w:p w14:paraId="24561FE5" w14:textId="77777777" w:rsidR="00992CE2" w:rsidRPr="00992CE2" w:rsidRDefault="00992CE2" w:rsidP="00992CE2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 xml:space="preserve">Quale tra questi rappresenta una difficoltà reale associata allo Smart </w:t>
      </w:r>
      <w:proofErr w:type="spellStart"/>
      <w:r w:rsidRPr="00992CE2">
        <w:rPr>
          <w:rFonts w:ascii="Arial" w:hAnsi="Arial" w:cs="Arial"/>
          <w:sz w:val="28"/>
          <w:szCs w:val="28"/>
        </w:rPr>
        <w:t>Working</w:t>
      </w:r>
      <w:proofErr w:type="spellEnd"/>
      <w:r w:rsidRPr="00992CE2">
        <w:rPr>
          <w:rFonts w:ascii="Arial" w:hAnsi="Arial" w:cs="Arial"/>
          <w:sz w:val="28"/>
          <w:szCs w:val="28"/>
        </w:rPr>
        <w:t>?</w:t>
      </w:r>
    </w:p>
    <w:p w14:paraId="171253BC" w14:textId="77777777" w:rsidR="00992CE2" w:rsidRPr="00992CE2" w:rsidRDefault="00992CE2" w:rsidP="00992CE2">
      <w:pPr>
        <w:pStyle w:val="Paragrafoelenco"/>
        <w:rPr>
          <w:rFonts w:ascii="Arial" w:hAnsi="Arial" w:cs="Arial"/>
          <w:sz w:val="28"/>
          <w:szCs w:val="28"/>
        </w:rPr>
      </w:pPr>
    </w:p>
    <w:p w14:paraId="35231EFA" w14:textId="77777777" w:rsidR="00992CE2" w:rsidRPr="00992CE2" w:rsidRDefault="00992CE2" w:rsidP="00992CE2">
      <w:pPr>
        <w:pStyle w:val="Paragrafoelenco"/>
        <w:numPr>
          <w:ilvl w:val="0"/>
          <w:numId w:val="27"/>
        </w:numPr>
        <w:ind w:left="426" w:firstLine="0"/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>Aumenta il senso di isolamento</w:t>
      </w:r>
    </w:p>
    <w:p w14:paraId="1F6821D5" w14:textId="77777777" w:rsidR="00992CE2" w:rsidRPr="00992CE2" w:rsidRDefault="00992CE2" w:rsidP="00992CE2">
      <w:pPr>
        <w:pStyle w:val="Paragrafoelenco"/>
        <w:numPr>
          <w:ilvl w:val="0"/>
          <w:numId w:val="27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992CE2">
        <w:rPr>
          <w:rFonts w:ascii="Arial" w:hAnsi="Arial" w:cs="Arial"/>
          <w:sz w:val="28"/>
          <w:szCs w:val="28"/>
          <w:highlight w:val="green"/>
        </w:rPr>
        <w:t>Occorrono maturità e disciplina personale</w:t>
      </w:r>
    </w:p>
    <w:p w14:paraId="78E6A704" w14:textId="77777777" w:rsidR="00992CE2" w:rsidRPr="00992CE2" w:rsidRDefault="00992CE2" w:rsidP="00992CE2">
      <w:pPr>
        <w:pStyle w:val="Paragrafoelenco"/>
        <w:numPr>
          <w:ilvl w:val="0"/>
          <w:numId w:val="27"/>
        </w:numPr>
        <w:ind w:left="426" w:firstLine="0"/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>L’efficacia della comunicazione virtuale è limitata</w:t>
      </w:r>
    </w:p>
    <w:p w14:paraId="43A23EF6" w14:textId="77777777" w:rsidR="00992CE2" w:rsidRPr="00992CE2" w:rsidRDefault="00992CE2" w:rsidP="00992CE2">
      <w:pPr>
        <w:pStyle w:val="Paragrafoelenco"/>
        <w:numPr>
          <w:ilvl w:val="0"/>
          <w:numId w:val="27"/>
        </w:numPr>
        <w:ind w:left="426" w:firstLine="0"/>
        <w:rPr>
          <w:rFonts w:ascii="Arial" w:hAnsi="Arial" w:cs="Arial"/>
          <w:sz w:val="28"/>
          <w:szCs w:val="28"/>
        </w:rPr>
      </w:pPr>
      <w:r w:rsidRPr="00992CE2">
        <w:rPr>
          <w:rFonts w:ascii="Arial" w:hAnsi="Arial" w:cs="Arial"/>
          <w:sz w:val="28"/>
          <w:szCs w:val="28"/>
        </w:rPr>
        <w:t>È possibile soltanto per chi ha la possibilità di lavorare da casa</w:t>
      </w:r>
    </w:p>
    <w:p w14:paraId="42563C9B" w14:textId="77777777" w:rsidR="00992CE2" w:rsidRDefault="00992CE2" w:rsidP="00992CE2"/>
    <w:p w14:paraId="2131C935" w14:textId="32F63CDE" w:rsidR="00371F07" w:rsidRPr="005A3FB8" w:rsidRDefault="00371F07" w:rsidP="00914189">
      <w:pPr>
        <w:jc w:val="both"/>
        <w:rPr>
          <w:rFonts w:ascii="Arial" w:hAnsi="Arial" w:cs="Arial"/>
          <w:sz w:val="28"/>
          <w:szCs w:val="28"/>
        </w:rPr>
      </w:pPr>
    </w:p>
    <w:sectPr w:rsidR="00371F07" w:rsidRPr="005A3FB8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E8D2" w14:textId="77777777" w:rsidR="006F4930" w:rsidRDefault="006F4930" w:rsidP="00C84A5C">
      <w:pPr>
        <w:spacing w:after="0" w:line="240" w:lineRule="auto"/>
      </w:pPr>
      <w:r>
        <w:separator/>
      </w:r>
    </w:p>
  </w:endnote>
  <w:endnote w:type="continuationSeparator" w:id="0">
    <w:p w14:paraId="0C2D3E84" w14:textId="77777777" w:rsidR="006F4930" w:rsidRDefault="006F4930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C84A5C" w:rsidRDefault="00D46ED5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36B9F" w:rsidRDefault="00B36B9F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B9B8" w14:textId="77777777" w:rsidR="006F4930" w:rsidRDefault="006F4930" w:rsidP="00C84A5C">
      <w:pPr>
        <w:spacing w:after="0" w:line="240" w:lineRule="auto"/>
      </w:pPr>
      <w:r>
        <w:separator/>
      </w:r>
    </w:p>
  </w:footnote>
  <w:footnote w:type="continuationSeparator" w:id="0">
    <w:p w14:paraId="2EF61DA5" w14:textId="77777777" w:rsidR="006F4930" w:rsidRDefault="006F4930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C84A5C" w:rsidRDefault="000151A3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ED5"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B9F"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36B9F" w:rsidRDefault="00B36B9F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FA"/>
    <w:multiLevelType w:val="hybridMultilevel"/>
    <w:tmpl w:val="D14A8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A166D"/>
    <w:multiLevelType w:val="hybridMultilevel"/>
    <w:tmpl w:val="2C3C608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333BF"/>
    <w:multiLevelType w:val="hybridMultilevel"/>
    <w:tmpl w:val="E9504980"/>
    <w:lvl w:ilvl="0" w:tplc="0410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F17820"/>
    <w:multiLevelType w:val="hybridMultilevel"/>
    <w:tmpl w:val="83B89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ADD"/>
    <w:multiLevelType w:val="hybridMultilevel"/>
    <w:tmpl w:val="0EBA71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F0C0D"/>
    <w:multiLevelType w:val="hybridMultilevel"/>
    <w:tmpl w:val="EFF65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0"/>
  </w:num>
  <w:num w:numId="4">
    <w:abstractNumId w:val="21"/>
  </w:num>
  <w:num w:numId="5">
    <w:abstractNumId w:val="8"/>
  </w:num>
  <w:num w:numId="6">
    <w:abstractNumId w:val="6"/>
  </w:num>
  <w:num w:numId="7">
    <w:abstractNumId w:val="17"/>
  </w:num>
  <w:num w:numId="8">
    <w:abstractNumId w:val="15"/>
  </w:num>
  <w:num w:numId="9">
    <w:abstractNumId w:val="26"/>
  </w:num>
  <w:num w:numId="10">
    <w:abstractNumId w:val="23"/>
  </w:num>
  <w:num w:numId="11">
    <w:abstractNumId w:val="4"/>
  </w:num>
  <w:num w:numId="12">
    <w:abstractNumId w:val="16"/>
  </w:num>
  <w:num w:numId="13">
    <w:abstractNumId w:val="13"/>
  </w:num>
  <w:num w:numId="14">
    <w:abstractNumId w:val="25"/>
  </w:num>
  <w:num w:numId="15">
    <w:abstractNumId w:val="22"/>
  </w:num>
  <w:num w:numId="16">
    <w:abstractNumId w:val="11"/>
  </w:num>
  <w:num w:numId="17">
    <w:abstractNumId w:val="14"/>
  </w:num>
  <w:num w:numId="18">
    <w:abstractNumId w:val="7"/>
  </w:num>
  <w:num w:numId="19">
    <w:abstractNumId w:val="27"/>
  </w:num>
  <w:num w:numId="20">
    <w:abstractNumId w:val="19"/>
  </w:num>
  <w:num w:numId="21">
    <w:abstractNumId w:val="3"/>
  </w:num>
  <w:num w:numId="22">
    <w:abstractNumId w:val="5"/>
  </w:num>
  <w:num w:numId="23">
    <w:abstractNumId w:val="9"/>
  </w:num>
  <w:num w:numId="24">
    <w:abstractNumId w:val="18"/>
  </w:num>
  <w:num w:numId="25">
    <w:abstractNumId w:val="0"/>
  </w:num>
  <w:num w:numId="26">
    <w:abstractNumId w:val="1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423B1"/>
    <w:rsid w:val="00060E0D"/>
    <w:rsid w:val="000770EC"/>
    <w:rsid w:val="0008141F"/>
    <w:rsid w:val="00087A85"/>
    <w:rsid w:val="000A5DEF"/>
    <w:rsid w:val="000E21F0"/>
    <w:rsid w:val="000F2722"/>
    <w:rsid w:val="001569BC"/>
    <w:rsid w:val="001743CE"/>
    <w:rsid w:val="00185B1E"/>
    <w:rsid w:val="00190990"/>
    <w:rsid w:val="00190AC4"/>
    <w:rsid w:val="001B4A4C"/>
    <w:rsid w:val="001D0F02"/>
    <w:rsid w:val="001D11BE"/>
    <w:rsid w:val="001E7D07"/>
    <w:rsid w:val="002219DB"/>
    <w:rsid w:val="00222D72"/>
    <w:rsid w:val="00277BBE"/>
    <w:rsid w:val="002B0BD1"/>
    <w:rsid w:val="002F797D"/>
    <w:rsid w:val="00303137"/>
    <w:rsid w:val="00371F07"/>
    <w:rsid w:val="00385882"/>
    <w:rsid w:val="003866B3"/>
    <w:rsid w:val="003A5DA4"/>
    <w:rsid w:val="003F326C"/>
    <w:rsid w:val="00445EF5"/>
    <w:rsid w:val="00462B60"/>
    <w:rsid w:val="00475159"/>
    <w:rsid w:val="004B0146"/>
    <w:rsid w:val="004C40A3"/>
    <w:rsid w:val="004F55BB"/>
    <w:rsid w:val="00505689"/>
    <w:rsid w:val="005116C2"/>
    <w:rsid w:val="005345D7"/>
    <w:rsid w:val="0054518A"/>
    <w:rsid w:val="00556552"/>
    <w:rsid w:val="0057019C"/>
    <w:rsid w:val="00597082"/>
    <w:rsid w:val="005A3FB8"/>
    <w:rsid w:val="005A42FE"/>
    <w:rsid w:val="005B0996"/>
    <w:rsid w:val="005C2F74"/>
    <w:rsid w:val="005E3945"/>
    <w:rsid w:val="00624ED7"/>
    <w:rsid w:val="00631BFB"/>
    <w:rsid w:val="00642C6D"/>
    <w:rsid w:val="006840A7"/>
    <w:rsid w:val="006B625E"/>
    <w:rsid w:val="006E6E79"/>
    <w:rsid w:val="006F4930"/>
    <w:rsid w:val="00702229"/>
    <w:rsid w:val="00747013"/>
    <w:rsid w:val="00773DBC"/>
    <w:rsid w:val="007748C2"/>
    <w:rsid w:val="0078091C"/>
    <w:rsid w:val="00781365"/>
    <w:rsid w:val="007C0391"/>
    <w:rsid w:val="007D1596"/>
    <w:rsid w:val="007D6885"/>
    <w:rsid w:val="007D7EB2"/>
    <w:rsid w:val="007E18D5"/>
    <w:rsid w:val="007F68D1"/>
    <w:rsid w:val="00837EF3"/>
    <w:rsid w:val="00846A07"/>
    <w:rsid w:val="00861A10"/>
    <w:rsid w:val="0086586D"/>
    <w:rsid w:val="00881D77"/>
    <w:rsid w:val="008A42BF"/>
    <w:rsid w:val="008A5DC2"/>
    <w:rsid w:val="008F34E4"/>
    <w:rsid w:val="008F6FE7"/>
    <w:rsid w:val="00912FC0"/>
    <w:rsid w:val="00914189"/>
    <w:rsid w:val="00927BB1"/>
    <w:rsid w:val="009478F0"/>
    <w:rsid w:val="00961A2C"/>
    <w:rsid w:val="009700A3"/>
    <w:rsid w:val="00972E33"/>
    <w:rsid w:val="009765CE"/>
    <w:rsid w:val="009854B6"/>
    <w:rsid w:val="00987C36"/>
    <w:rsid w:val="00992CE2"/>
    <w:rsid w:val="009A3B2D"/>
    <w:rsid w:val="009C626D"/>
    <w:rsid w:val="009F5297"/>
    <w:rsid w:val="00A52643"/>
    <w:rsid w:val="00A536A6"/>
    <w:rsid w:val="00A76EA9"/>
    <w:rsid w:val="00A93BF1"/>
    <w:rsid w:val="00A96174"/>
    <w:rsid w:val="00B111B2"/>
    <w:rsid w:val="00B2373B"/>
    <w:rsid w:val="00B36B9F"/>
    <w:rsid w:val="00B52918"/>
    <w:rsid w:val="00BB2830"/>
    <w:rsid w:val="00BD0096"/>
    <w:rsid w:val="00BE0F81"/>
    <w:rsid w:val="00C102C2"/>
    <w:rsid w:val="00C23B8E"/>
    <w:rsid w:val="00C437FF"/>
    <w:rsid w:val="00C82CE2"/>
    <w:rsid w:val="00C84A5C"/>
    <w:rsid w:val="00C863D2"/>
    <w:rsid w:val="00CA430B"/>
    <w:rsid w:val="00CC4AD4"/>
    <w:rsid w:val="00CF6C1F"/>
    <w:rsid w:val="00D03BEA"/>
    <w:rsid w:val="00D15D93"/>
    <w:rsid w:val="00D46ED5"/>
    <w:rsid w:val="00D62385"/>
    <w:rsid w:val="00D710D8"/>
    <w:rsid w:val="00D756C8"/>
    <w:rsid w:val="00DA3C36"/>
    <w:rsid w:val="00DA6123"/>
    <w:rsid w:val="00DD097F"/>
    <w:rsid w:val="00E15A23"/>
    <w:rsid w:val="00E1731E"/>
    <w:rsid w:val="00E25089"/>
    <w:rsid w:val="00E35BC4"/>
    <w:rsid w:val="00E45E71"/>
    <w:rsid w:val="00E53A98"/>
    <w:rsid w:val="00E73218"/>
    <w:rsid w:val="00E858D2"/>
    <w:rsid w:val="00EB0D1D"/>
    <w:rsid w:val="00F05B40"/>
    <w:rsid w:val="00F15457"/>
    <w:rsid w:val="00F43213"/>
    <w:rsid w:val="00F94684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5D6BB-1F79-4E0A-8388-BA40FCB51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FC6D5A-60BB-4512-8F6F-45BEBF0E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1132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2. Video-pillola Falsi miti e difficoltà reali dello Smart Working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Video-pillola_Test_Falsi miti e difficoltà reali dello Smart Working</dc:title>
  <dc:subject/>
  <dc:creator>Laura</dc:creator>
  <cp:keywords/>
  <dc:description/>
  <cp:lastModifiedBy>Laura Fasolo</cp:lastModifiedBy>
  <cp:revision>62</cp:revision>
  <cp:lastPrinted>2019-06-26T14:02:00Z</cp:lastPrinted>
  <dcterms:created xsi:type="dcterms:W3CDTF">2019-03-13T14:37:00Z</dcterms:created>
  <dcterms:modified xsi:type="dcterms:W3CDTF">2019-06-26T14:03:00Z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